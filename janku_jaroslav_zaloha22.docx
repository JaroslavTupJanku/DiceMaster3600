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AE0231" w:rsidRPr="00373204" w14:paraId="1BA3BD5A" w14:textId="77777777" w:rsidTr="009B26B3">
        <w:trPr>
          <w:trHeight w:hRule="exact" w:val="2835"/>
        </w:trPr>
        <w:tc>
          <w:tcPr>
            <w:tcW w:w="9640" w:type="dxa"/>
            <w:gridSpan w:val="2"/>
          </w:tcPr>
          <w:p w14:paraId="6562D574" w14:textId="77777777" w:rsidR="00AE0231" w:rsidRPr="00373204" w:rsidRDefault="00AE0231" w:rsidP="009B26B3">
            <w:pPr>
              <w:rPr>
                <w:rFonts w:ascii="Arial Narrow" w:hAnsi="Arial Narrow" w:cs="Arial Narrow"/>
                <w:bCs/>
                <w:iCs/>
              </w:rPr>
            </w:pPr>
          </w:p>
        </w:tc>
      </w:tr>
      <w:tr w:rsidR="00AE0231" w:rsidRPr="00373204" w14:paraId="7147CDB6" w14:textId="77777777" w:rsidTr="009B26B3">
        <w:trPr>
          <w:trHeight w:hRule="exact" w:val="2835"/>
        </w:trPr>
        <w:tc>
          <w:tcPr>
            <w:tcW w:w="9640" w:type="dxa"/>
            <w:gridSpan w:val="2"/>
            <w:vAlign w:val="center"/>
          </w:tcPr>
          <w:p w14:paraId="73A3E2FC" w14:textId="1792D952" w:rsidR="00AE0231" w:rsidRPr="00373204" w:rsidRDefault="00B170D1" w:rsidP="009B26B3">
            <w:pPr>
              <w:jc w:val="center"/>
              <w:rPr>
                <w:rFonts w:ascii="Arial Narrow" w:hAnsi="Arial Narrow" w:cs="Arial Narrow"/>
                <w:b/>
                <w:bCs/>
                <w:sz w:val="48"/>
                <w:szCs w:val="48"/>
              </w:rPr>
            </w:pPr>
            <w:r w:rsidRPr="00373204">
              <w:rPr>
                <w:rFonts w:ascii="Arial Narrow" w:hAnsi="Arial Narrow" w:cs="Arial Narrow"/>
                <w:b/>
                <w:bCs/>
                <w:sz w:val="48"/>
                <w:szCs w:val="48"/>
              </w:rPr>
              <w:t>Návrh a implementace WPF aplikace pro 3D detekci a analýzu hracích kostek</w:t>
            </w:r>
          </w:p>
        </w:tc>
      </w:tr>
      <w:tr w:rsidR="00AE0231" w:rsidRPr="00373204" w14:paraId="595EC3F7" w14:textId="77777777" w:rsidTr="009B26B3">
        <w:trPr>
          <w:trHeight w:hRule="exact" w:val="567"/>
        </w:trPr>
        <w:tc>
          <w:tcPr>
            <w:tcW w:w="9640" w:type="dxa"/>
            <w:gridSpan w:val="2"/>
          </w:tcPr>
          <w:p w14:paraId="7E6AD327" w14:textId="77777777" w:rsidR="00AE0231" w:rsidRPr="00373204" w:rsidRDefault="00AE0231" w:rsidP="009B26B3">
            <w:pPr>
              <w:rPr>
                <w:rFonts w:ascii="Arial Narrow" w:hAnsi="Arial Narrow" w:cs="Arial Narrow"/>
              </w:rPr>
            </w:pPr>
          </w:p>
          <w:p w14:paraId="6AABBC2C" w14:textId="63338104" w:rsidR="00B170D1" w:rsidRPr="00373204" w:rsidRDefault="00B170D1" w:rsidP="00B170D1">
            <w:pPr>
              <w:tabs>
                <w:tab w:val="left" w:pos="7872"/>
              </w:tabs>
              <w:rPr>
                <w:rFonts w:ascii="Arial Narrow" w:hAnsi="Arial Narrow" w:cs="Arial Narrow"/>
              </w:rPr>
            </w:pPr>
            <w:r w:rsidRPr="00373204">
              <w:rPr>
                <w:rFonts w:ascii="Arial Narrow" w:hAnsi="Arial Narrow" w:cs="Arial Narrow"/>
              </w:rPr>
              <w:tab/>
            </w:r>
          </w:p>
        </w:tc>
      </w:tr>
      <w:tr w:rsidR="00AE0231" w:rsidRPr="00373204" w14:paraId="05574995" w14:textId="77777777" w:rsidTr="009B26B3">
        <w:trPr>
          <w:trHeight w:hRule="exact" w:val="1418"/>
        </w:trPr>
        <w:tc>
          <w:tcPr>
            <w:tcW w:w="9640" w:type="dxa"/>
            <w:gridSpan w:val="2"/>
            <w:vAlign w:val="center"/>
          </w:tcPr>
          <w:p w14:paraId="2390CEB9" w14:textId="084AAA35" w:rsidR="00AE0231" w:rsidRPr="00373204" w:rsidRDefault="00E65876" w:rsidP="009B26B3">
            <w:pPr>
              <w:jc w:val="center"/>
              <w:rPr>
                <w:rFonts w:ascii="Arial Narrow" w:hAnsi="Arial Narrow" w:cs="Arial Narrow"/>
                <w:sz w:val="40"/>
                <w:szCs w:val="40"/>
              </w:rPr>
            </w:pPr>
            <w:r w:rsidRPr="00373204">
              <w:rPr>
                <w:rFonts w:ascii="Arial Narrow" w:hAnsi="Arial Narrow" w:cs="Arial Narrow"/>
                <w:sz w:val="40"/>
                <w:szCs w:val="40"/>
              </w:rPr>
              <w:t>Ing. Jaroslav Janků</w:t>
            </w:r>
          </w:p>
        </w:tc>
      </w:tr>
      <w:tr w:rsidR="00AE0231" w:rsidRPr="00373204" w14:paraId="40722938" w14:textId="77777777" w:rsidTr="009B26B3">
        <w:trPr>
          <w:trHeight w:hRule="exact" w:val="3969"/>
        </w:trPr>
        <w:tc>
          <w:tcPr>
            <w:tcW w:w="9640" w:type="dxa"/>
            <w:gridSpan w:val="2"/>
            <w:tcBorders>
              <w:bottom w:val="single" w:sz="8" w:space="0" w:color="auto"/>
            </w:tcBorders>
          </w:tcPr>
          <w:p w14:paraId="00AE795A" w14:textId="77777777" w:rsidR="00AE0231" w:rsidRPr="00373204" w:rsidRDefault="00AE0231" w:rsidP="009B26B3">
            <w:pPr>
              <w:rPr>
                <w:rFonts w:ascii="Arial Narrow" w:hAnsi="Arial Narrow" w:cs="Arial Narrow"/>
              </w:rPr>
            </w:pPr>
          </w:p>
        </w:tc>
      </w:tr>
      <w:tr w:rsidR="00AE0231" w:rsidRPr="00373204" w14:paraId="2C870CA0" w14:textId="77777777" w:rsidTr="009B26B3">
        <w:trPr>
          <w:trHeight w:hRule="exact" w:val="108"/>
        </w:trPr>
        <w:tc>
          <w:tcPr>
            <w:tcW w:w="4253" w:type="dxa"/>
            <w:tcBorders>
              <w:top w:val="single" w:sz="8" w:space="0" w:color="auto"/>
            </w:tcBorders>
          </w:tcPr>
          <w:p w14:paraId="76A413AC" w14:textId="77777777" w:rsidR="00AE0231" w:rsidRPr="00373204" w:rsidRDefault="00AE0231" w:rsidP="009B26B3">
            <w:pPr>
              <w:rPr>
                <w:rFonts w:ascii="Arial Narrow" w:hAnsi="Arial Narrow" w:cs="Arial Narrow"/>
              </w:rPr>
            </w:pPr>
          </w:p>
        </w:tc>
        <w:tc>
          <w:tcPr>
            <w:tcW w:w="5387" w:type="dxa"/>
            <w:tcBorders>
              <w:top w:val="single" w:sz="8" w:space="0" w:color="auto"/>
            </w:tcBorders>
          </w:tcPr>
          <w:p w14:paraId="0F9399FC" w14:textId="77777777" w:rsidR="00AE0231" w:rsidRPr="00373204" w:rsidRDefault="00AE0231" w:rsidP="009B26B3">
            <w:pPr>
              <w:rPr>
                <w:rFonts w:ascii="Arial Narrow" w:hAnsi="Arial Narrow" w:cs="Arial Narrow"/>
              </w:rPr>
            </w:pPr>
          </w:p>
        </w:tc>
      </w:tr>
      <w:tr w:rsidR="00AE0231" w:rsidRPr="00373204" w14:paraId="1932448D" w14:textId="77777777" w:rsidTr="0056551F">
        <w:trPr>
          <w:trHeight w:hRule="exact" w:val="930"/>
        </w:trPr>
        <w:tc>
          <w:tcPr>
            <w:tcW w:w="4253" w:type="dxa"/>
            <w:tcBorders>
              <w:right w:val="single" w:sz="8" w:space="0" w:color="auto"/>
            </w:tcBorders>
            <w:vAlign w:val="center"/>
          </w:tcPr>
          <w:sdt>
            <w:sdtPr>
              <w:rPr>
                <w:rStyle w:val="Styl1ablona"/>
              </w:rPr>
              <w:alias w:val="Typ závěrečné práce"/>
              <w:tag w:val="Typ závěrečné práce"/>
              <w:id w:val="1318305448"/>
              <w:placeholder>
                <w:docPart w:val="B6DC89FACADD4BA89D3E4C0BA94C80B2"/>
              </w:placeholder>
              <w15:color w:val="FF0000"/>
              <w:dropDownList>
                <w:listItem w:displayText="Zvolte typ práce" w:value="Zvolte typ práce"/>
                <w:listItem w:displayText="Bakalářská práce" w:value="Bakalářská práce"/>
                <w:listItem w:displayText="Diplomová práce" w:value="Diplomová práce"/>
                <w:listItem w:displayText="Seminární práce" w:value="Seminární práce"/>
              </w:dropDownList>
            </w:sdtPr>
            <w:sdtEndPr>
              <w:rPr>
                <w:rStyle w:val="Standardnpsmoodstavce"/>
                <w:rFonts w:ascii="Times New Roman" w:hAnsi="Times New Roman" w:cs="Arial Narrow"/>
                <w:sz w:val="24"/>
                <w:szCs w:val="32"/>
              </w:rPr>
            </w:sdtEndPr>
            <w:sdtContent>
              <w:p w14:paraId="53FC12D1" w14:textId="5903F320" w:rsidR="00F276DB" w:rsidRPr="00373204" w:rsidRDefault="006469FE" w:rsidP="009B26B3">
                <w:pPr>
                  <w:ind w:left="284" w:right="284"/>
                  <w:rPr>
                    <w:rFonts w:ascii="Arial Narrow" w:hAnsi="Arial Narrow" w:cs="Arial Narrow"/>
                    <w:sz w:val="32"/>
                    <w:szCs w:val="32"/>
                  </w:rPr>
                </w:pPr>
                <w:r w:rsidRPr="00373204">
                  <w:rPr>
                    <w:rStyle w:val="Styl1ablona"/>
                  </w:rPr>
                  <w:t>Bakalářská práce</w:t>
                </w:r>
              </w:p>
            </w:sdtContent>
          </w:sdt>
          <w:sdt>
            <w:sdtPr>
              <w:rPr>
                <w:rStyle w:val="Styl1ablona"/>
              </w:rPr>
              <w:alias w:val="Rok odevzdání práce"/>
              <w:tag w:val="Rok"/>
              <w:id w:val="-1062008522"/>
              <w:placeholder>
                <w:docPart w:val="DA6E2F08EA564A8AA93A0A4C06389FA0"/>
              </w:placeholder>
              <w15:color w:val="FF0000"/>
            </w:sdtPr>
            <w:sdtEndPr>
              <w:rPr>
                <w:rStyle w:val="Standardnpsmoodstavce"/>
                <w:rFonts w:ascii="Times New Roman" w:hAnsi="Times New Roman" w:cs="Arial Narrow"/>
                <w:sz w:val="24"/>
                <w:szCs w:val="32"/>
              </w:rPr>
            </w:sdtEndPr>
            <w:sdtContent>
              <w:p w14:paraId="086ABAB7" w14:textId="6E1D5693" w:rsidR="00AE0231" w:rsidRPr="00373204" w:rsidRDefault="0016172F" w:rsidP="0056551F">
                <w:pPr>
                  <w:ind w:left="284" w:right="284"/>
                  <w:rPr>
                    <w:rFonts w:ascii="Arial Narrow" w:hAnsi="Arial Narrow" w:cs="Arial Narrow"/>
                    <w:sz w:val="32"/>
                    <w:szCs w:val="32"/>
                  </w:rPr>
                </w:pPr>
                <w:r w:rsidRPr="00373204">
                  <w:rPr>
                    <w:rStyle w:val="Styl1ablona"/>
                  </w:rPr>
                  <w:t>20</w:t>
                </w:r>
                <w:r w:rsidR="00B170D1" w:rsidRPr="00373204">
                  <w:rPr>
                    <w:rStyle w:val="Styl1ablona"/>
                  </w:rPr>
                  <w:t>24</w:t>
                </w:r>
              </w:p>
            </w:sdtContent>
          </w:sdt>
        </w:tc>
        <w:tc>
          <w:tcPr>
            <w:tcW w:w="5387" w:type="dxa"/>
            <w:tcBorders>
              <w:left w:val="single" w:sz="8" w:space="0" w:color="auto"/>
            </w:tcBorders>
            <w:vAlign w:val="center"/>
          </w:tcPr>
          <w:p w14:paraId="0189A958" w14:textId="77777777" w:rsidR="00AE0231" w:rsidRPr="00373204" w:rsidRDefault="001926CE" w:rsidP="009B26B3">
            <w:pPr>
              <w:ind w:left="397" w:right="284"/>
              <w:rPr>
                <w:rFonts w:ascii="Arial Narrow" w:hAnsi="Arial Narrow" w:cs="Arial Narrow"/>
              </w:rPr>
            </w:pPr>
            <w:r w:rsidRPr="00373204">
              <w:rPr>
                <w:rFonts w:ascii="Arial Narrow" w:hAnsi="Arial Narrow" w:cs="Arial Narrow"/>
                <w:noProof/>
              </w:rPr>
              <w:drawing>
                <wp:inline distT="0" distB="0" distL="0" distR="0" wp14:anchorId="3CF438FA" wp14:editId="003AB5ED">
                  <wp:extent cx="3059997" cy="488171"/>
                  <wp:effectExtent l="0" t="0" r="0" b="762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cs_final.png"/>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3059997" cy="488171"/>
                          </a:xfrm>
                          <a:prstGeom prst="rect">
                            <a:avLst/>
                          </a:prstGeom>
                        </pic:spPr>
                      </pic:pic>
                    </a:graphicData>
                  </a:graphic>
                </wp:inline>
              </w:drawing>
            </w:r>
          </w:p>
        </w:tc>
      </w:tr>
      <w:tr w:rsidR="00AE0231" w:rsidRPr="00373204" w14:paraId="00F0A779" w14:textId="77777777" w:rsidTr="009B26B3">
        <w:trPr>
          <w:trHeight w:hRule="exact" w:val="99"/>
        </w:trPr>
        <w:tc>
          <w:tcPr>
            <w:tcW w:w="4253" w:type="dxa"/>
            <w:tcBorders>
              <w:bottom w:val="single" w:sz="8" w:space="0" w:color="auto"/>
            </w:tcBorders>
          </w:tcPr>
          <w:p w14:paraId="387C95D0" w14:textId="77777777" w:rsidR="00AE0231" w:rsidRPr="00373204" w:rsidRDefault="00AE0231" w:rsidP="009B26B3">
            <w:pPr>
              <w:rPr>
                <w:rFonts w:ascii="Arial Narrow" w:hAnsi="Arial Narrow" w:cs="Arial Narrow"/>
              </w:rPr>
            </w:pPr>
          </w:p>
        </w:tc>
        <w:tc>
          <w:tcPr>
            <w:tcW w:w="5387" w:type="dxa"/>
            <w:tcBorders>
              <w:bottom w:val="single" w:sz="8" w:space="0" w:color="auto"/>
            </w:tcBorders>
          </w:tcPr>
          <w:p w14:paraId="1E8C2192" w14:textId="77777777" w:rsidR="00AE0231" w:rsidRPr="00373204" w:rsidRDefault="00AE0231" w:rsidP="009B26B3">
            <w:pPr>
              <w:rPr>
                <w:rFonts w:ascii="Arial Narrow" w:hAnsi="Arial Narrow" w:cs="Arial Narrow"/>
              </w:rPr>
            </w:pPr>
          </w:p>
        </w:tc>
      </w:tr>
      <w:tr w:rsidR="00AE0231" w:rsidRPr="00373204" w14:paraId="0A38737C" w14:textId="77777777" w:rsidTr="009B26B3">
        <w:trPr>
          <w:trHeight w:hRule="exact" w:val="1758"/>
        </w:trPr>
        <w:tc>
          <w:tcPr>
            <w:tcW w:w="9640" w:type="dxa"/>
            <w:gridSpan w:val="2"/>
            <w:tcBorders>
              <w:top w:val="single" w:sz="8" w:space="0" w:color="auto"/>
            </w:tcBorders>
          </w:tcPr>
          <w:p w14:paraId="2B5580BC" w14:textId="77777777" w:rsidR="00AE0231" w:rsidRPr="00373204" w:rsidRDefault="00AE0231" w:rsidP="009B26B3">
            <w:pPr>
              <w:rPr>
                <w:rFonts w:ascii="Arial Narrow" w:hAnsi="Arial Narrow" w:cs="Arial Narrow"/>
              </w:rPr>
            </w:pPr>
          </w:p>
        </w:tc>
      </w:tr>
    </w:tbl>
    <w:p w14:paraId="32B30A17" w14:textId="77777777" w:rsidR="0056551F" w:rsidRPr="00373204" w:rsidRDefault="0056551F">
      <w:pPr>
        <w:rPr>
          <w:rFonts w:ascii="Arial Narrow" w:hAnsi="Arial Narrow"/>
        </w:rPr>
        <w:sectPr w:rsidR="0056551F" w:rsidRPr="00373204" w:rsidSect="00A32928">
          <w:pgSz w:w="11906" w:h="16838"/>
          <w:pgMar w:top="1134" w:right="851" w:bottom="851" w:left="1418" w:header="709" w:footer="709" w:gutter="0"/>
          <w:cols w:space="708"/>
          <w:docGrid w:linePitch="360"/>
        </w:sectPr>
      </w:pPr>
    </w:p>
    <w:p w14:paraId="1996F2BB" w14:textId="77777777" w:rsidR="0056551F" w:rsidRPr="00373204" w:rsidRDefault="0056551F" w:rsidP="0056551F">
      <w:r w:rsidRPr="00373204">
        <w:lastRenderedPageBreak/>
        <w:t>***</w:t>
      </w:r>
      <w:r w:rsidR="00584416" w:rsidRPr="00373204">
        <w:t xml:space="preserve"> </w:t>
      </w:r>
      <w:proofErr w:type="spellStart"/>
      <w:r w:rsidRPr="00373204">
        <w:t>nascannované</w:t>
      </w:r>
      <w:proofErr w:type="spellEnd"/>
      <w:r w:rsidRPr="00373204">
        <w:t xml:space="preserve"> zadání s. 1</w:t>
      </w:r>
      <w:r w:rsidR="00584416" w:rsidRPr="00373204">
        <w:t xml:space="preserve"> </w:t>
      </w:r>
      <w:r w:rsidRPr="00373204">
        <w:t>***</w:t>
      </w:r>
    </w:p>
    <w:p w14:paraId="4EEAAE03" w14:textId="77777777" w:rsidR="0056551F" w:rsidRPr="00373204" w:rsidRDefault="0056551F" w:rsidP="0056551F"/>
    <w:p w14:paraId="1C228285" w14:textId="77777777" w:rsidR="0056551F" w:rsidRPr="00373204" w:rsidRDefault="0056551F" w:rsidP="0056551F">
      <w:pPr>
        <w:rPr>
          <w:rFonts w:ascii="Arial Narrow" w:hAnsi="Arial Narrow"/>
        </w:rPr>
      </w:pPr>
      <w:r w:rsidRPr="00373204">
        <w:br w:type="page"/>
      </w:r>
    </w:p>
    <w:p w14:paraId="72F5E6CE" w14:textId="77777777" w:rsidR="00584416" w:rsidRPr="00373204" w:rsidRDefault="00584416" w:rsidP="00584416">
      <w:r w:rsidRPr="00373204">
        <w:lastRenderedPageBreak/>
        <w:t xml:space="preserve">*** </w:t>
      </w:r>
      <w:proofErr w:type="spellStart"/>
      <w:r w:rsidRPr="00373204">
        <w:t>nascannované</w:t>
      </w:r>
      <w:proofErr w:type="spellEnd"/>
      <w:r w:rsidRPr="00373204">
        <w:t xml:space="preserve"> zadání s. 2 ***</w:t>
      </w:r>
    </w:p>
    <w:p w14:paraId="5EA45968" w14:textId="77777777" w:rsidR="00584416" w:rsidRPr="00373204" w:rsidRDefault="00584416" w:rsidP="00584416"/>
    <w:p w14:paraId="6206CC43" w14:textId="77777777" w:rsidR="00584416" w:rsidRPr="00373204" w:rsidRDefault="00584416" w:rsidP="00584416">
      <w:pPr>
        <w:rPr>
          <w:rFonts w:ascii="Arial Narrow" w:hAnsi="Arial Narrow"/>
        </w:rPr>
      </w:pPr>
      <w:r w:rsidRPr="00373204">
        <w:br w:type="page"/>
      </w:r>
    </w:p>
    <w:p w14:paraId="39D70C3E" w14:textId="77777777" w:rsidR="00584416" w:rsidRPr="00373204" w:rsidRDefault="00584416" w:rsidP="00584416">
      <w:r w:rsidRPr="00373204">
        <w:lastRenderedPageBreak/>
        <w:t>*** naskenované Prohlášení str. 1</w:t>
      </w:r>
      <w:r w:rsidR="0028006D" w:rsidRPr="00373204">
        <w:t xml:space="preserve"> </w:t>
      </w:r>
      <w:r w:rsidRPr="00373204">
        <w:t>***</w:t>
      </w:r>
    </w:p>
    <w:p w14:paraId="09FD8191" w14:textId="77777777" w:rsidR="005C742E" w:rsidRPr="00373204" w:rsidRDefault="00584416" w:rsidP="005C742E">
      <w:r w:rsidRPr="00373204">
        <w:br w:type="page"/>
      </w:r>
      <w:r w:rsidR="0028006D" w:rsidRPr="00373204">
        <w:lastRenderedPageBreak/>
        <w:t>*** naskenované Prohlášení str. 2 ***</w:t>
      </w:r>
    </w:p>
    <w:p w14:paraId="6870B134" w14:textId="77777777" w:rsidR="00D14B33" w:rsidRPr="00373204" w:rsidRDefault="00D14B33" w:rsidP="005C742E"/>
    <w:p w14:paraId="44AF7E87" w14:textId="77777777" w:rsidR="00D14B33" w:rsidRPr="00373204" w:rsidRDefault="00D14B33" w:rsidP="005C742E"/>
    <w:p w14:paraId="5EA1C5C8" w14:textId="4D064EF2" w:rsidR="00D14B33" w:rsidRPr="00373204" w:rsidRDefault="00D14B33" w:rsidP="005C742E">
      <w:r w:rsidRPr="00373204">
        <w:t>Zásady pro vypracovaní:</w:t>
      </w:r>
    </w:p>
    <w:p w14:paraId="4B155155" w14:textId="1DDA7657" w:rsidR="00D14B33" w:rsidRPr="00373204" w:rsidRDefault="00644643" w:rsidP="00D14B33">
      <w:pPr>
        <w:numPr>
          <w:ilvl w:val="0"/>
          <w:numId w:val="10"/>
        </w:numPr>
        <w:shd w:val="clear" w:color="auto" w:fill="FFFFFF"/>
        <w:spacing w:before="100" w:beforeAutospacing="1" w:after="100" w:afterAutospacing="1"/>
        <w:jc w:val="left"/>
        <w:rPr>
          <w:color w:val="000000"/>
        </w:rPr>
      </w:pPr>
      <w:r w:rsidRPr="00373204">
        <w:rPr>
          <w:color w:val="000000"/>
        </w:rPr>
        <w:t>Popište</w:t>
      </w:r>
      <w:r w:rsidR="00D14B33" w:rsidRPr="00373204">
        <w:rPr>
          <w:color w:val="000000"/>
        </w:rPr>
        <w:t xml:space="preserve"> současný stav technologií a architektonických vzorů pro vývoj desktopových aplikací.</w:t>
      </w:r>
    </w:p>
    <w:p w14:paraId="0BDDF70F" w14:textId="45825DE1" w:rsidR="00D14B33" w:rsidRPr="00373204" w:rsidRDefault="00644643" w:rsidP="00D14B33">
      <w:pPr>
        <w:numPr>
          <w:ilvl w:val="0"/>
          <w:numId w:val="10"/>
        </w:numPr>
        <w:shd w:val="clear" w:color="auto" w:fill="FFFFFF"/>
        <w:spacing w:before="100" w:beforeAutospacing="1" w:after="100" w:afterAutospacing="1"/>
        <w:jc w:val="left"/>
        <w:rPr>
          <w:color w:val="000000"/>
        </w:rPr>
      </w:pPr>
      <w:r w:rsidRPr="00373204">
        <w:rPr>
          <w:color w:val="000000"/>
        </w:rPr>
        <w:t>Popište</w:t>
      </w:r>
      <w:r w:rsidR="000770A8" w:rsidRPr="00373204">
        <w:rPr>
          <w:color w:val="000000"/>
        </w:rPr>
        <w:t xml:space="preserve"> princip a</w:t>
      </w:r>
      <w:r w:rsidRPr="00373204">
        <w:rPr>
          <w:color w:val="000000"/>
        </w:rPr>
        <w:t xml:space="preserve"> </w:t>
      </w:r>
      <w:r w:rsidR="000770A8" w:rsidRPr="00373204">
        <w:rPr>
          <w:color w:val="000000"/>
        </w:rPr>
        <w:t>možnost</w:t>
      </w:r>
      <w:r w:rsidRPr="00373204">
        <w:rPr>
          <w:color w:val="000000"/>
        </w:rPr>
        <w:t xml:space="preserve"> využití hloubkových kamer v technické praxi</w:t>
      </w:r>
      <w:r w:rsidR="000770A8" w:rsidRPr="00373204">
        <w:rPr>
          <w:color w:val="000000"/>
        </w:rPr>
        <w:t>. Z</w:t>
      </w:r>
      <w:r w:rsidRPr="00373204">
        <w:rPr>
          <w:color w:val="000000"/>
        </w:rPr>
        <w:t>důrazněte výhody těchto kamer oproti standardním technologiím snímání.</w:t>
      </w:r>
    </w:p>
    <w:p w14:paraId="5D5BB15F" w14:textId="797D9706" w:rsidR="00D14B33" w:rsidRPr="00373204" w:rsidRDefault="00D14B33" w:rsidP="00D14B33">
      <w:pPr>
        <w:numPr>
          <w:ilvl w:val="0"/>
          <w:numId w:val="10"/>
        </w:numPr>
        <w:shd w:val="clear" w:color="auto" w:fill="FFFFFF"/>
        <w:spacing w:before="100" w:beforeAutospacing="1" w:after="100" w:afterAutospacing="1"/>
        <w:jc w:val="left"/>
        <w:rPr>
          <w:color w:val="000000"/>
        </w:rPr>
      </w:pPr>
      <w:r w:rsidRPr="00373204">
        <w:rPr>
          <w:color w:val="000000"/>
        </w:rPr>
        <w:t>Navrhněte řešení dané aplikace</w:t>
      </w:r>
      <w:r w:rsidR="00F77809" w:rsidRPr="00373204">
        <w:rPr>
          <w:color w:val="000000"/>
        </w:rPr>
        <w:t xml:space="preserve"> s využitím popsaných technologií</w:t>
      </w:r>
      <w:r w:rsidRPr="00373204">
        <w:rPr>
          <w:color w:val="000000"/>
        </w:rPr>
        <w:t>, popište případy užití, funkční a nefunkční požadavky.</w:t>
      </w:r>
    </w:p>
    <w:p w14:paraId="21B068D3" w14:textId="387754D6" w:rsidR="00D14B33" w:rsidRPr="00373204" w:rsidRDefault="00F77809" w:rsidP="00D14B33">
      <w:pPr>
        <w:numPr>
          <w:ilvl w:val="0"/>
          <w:numId w:val="10"/>
        </w:numPr>
        <w:shd w:val="clear" w:color="auto" w:fill="FFFFFF"/>
        <w:spacing w:before="100" w:beforeAutospacing="1" w:after="100" w:afterAutospacing="1"/>
        <w:jc w:val="left"/>
        <w:rPr>
          <w:color w:val="000000"/>
        </w:rPr>
      </w:pPr>
      <w:r w:rsidRPr="00373204">
        <w:rPr>
          <w:color w:val="000000"/>
        </w:rPr>
        <w:t>Realizujte</w:t>
      </w:r>
      <w:r w:rsidR="00D14B33" w:rsidRPr="00373204">
        <w:rPr>
          <w:color w:val="000000"/>
        </w:rPr>
        <w:t xml:space="preserve"> navrženou aplikaci a popište její klíčové části.</w:t>
      </w:r>
    </w:p>
    <w:p w14:paraId="07B21BEE" w14:textId="77777777" w:rsidR="00D14B33" w:rsidRPr="00373204" w:rsidRDefault="00D14B33" w:rsidP="00D14B33">
      <w:pPr>
        <w:numPr>
          <w:ilvl w:val="0"/>
          <w:numId w:val="10"/>
        </w:numPr>
        <w:shd w:val="clear" w:color="auto" w:fill="FFFFFF"/>
        <w:spacing w:before="100" w:beforeAutospacing="1" w:after="100" w:afterAutospacing="1"/>
        <w:jc w:val="left"/>
        <w:rPr>
          <w:color w:val="000000"/>
        </w:rPr>
      </w:pPr>
      <w:r w:rsidRPr="00373204">
        <w:rPr>
          <w:color w:val="000000"/>
        </w:rPr>
        <w:t>Zhodnoťte dosažené výsledky včetně návrhu na další rozvoj aplikace</w:t>
      </w:r>
    </w:p>
    <w:p w14:paraId="36EA8101" w14:textId="77777777" w:rsidR="00C826A2" w:rsidRPr="00373204" w:rsidRDefault="00C826A2" w:rsidP="00644643"/>
    <w:p w14:paraId="57920EF2" w14:textId="77777777" w:rsidR="00C826A2" w:rsidRPr="00373204" w:rsidRDefault="00C826A2" w:rsidP="00644643"/>
    <w:p w14:paraId="20925C19" w14:textId="5D63C539" w:rsidR="00644643" w:rsidRPr="00373204" w:rsidRDefault="00C826A2" w:rsidP="00644643">
      <w:r w:rsidRPr="00373204">
        <w:t>Seznam doporučené literatury:</w:t>
      </w:r>
    </w:p>
    <w:p w14:paraId="3A9844AA" w14:textId="68D8A661" w:rsidR="00741FA6" w:rsidRPr="00373204" w:rsidRDefault="00C826A2" w:rsidP="00741FA6">
      <w:pPr>
        <w:numPr>
          <w:ilvl w:val="0"/>
          <w:numId w:val="12"/>
        </w:numPr>
        <w:shd w:val="clear" w:color="auto" w:fill="FFFFFF"/>
        <w:spacing w:before="100" w:beforeAutospacing="1" w:after="100" w:afterAutospacing="1"/>
        <w:jc w:val="left"/>
        <w:rPr>
          <w:color w:val="000000"/>
        </w:rPr>
      </w:pPr>
      <w:r w:rsidRPr="00373204">
        <w:rPr>
          <w:color w:val="000000"/>
        </w:rPr>
        <w:t xml:space="preserve">PRICE, Mark J. </w:t>
      </w:r>
      <w:r w:rsidRPr="00373204">
        <w:rPr>
          <w:i/>
          <w:iCs/>
          <w:color w:val="000000"/>
        </w:rPr>
        <w:t xml:space="preserve">C# 9 and .NET 5 - </w:t>
      </w:r>
      <w:proofErr w:type="spellStart"/>
      <w:r w:rsidRPr="00373204">
        <w:rPr>
          <w:i/>
          <w:iCs/>
          <w:color w:val="000000"/>
        </w:rPr>
        <w:t>Modern</w:t>
      </w:r>
      <w:proofErr w:type="spellEnd"/>
      <w:r w:rsidRPr="00373204">
        <w:rPr>
          <w:i/>
          <w:iCs/>
          <w:color w:val="000000"/>
        </w:rPr>
        <w:t xml:space="preserve"> </w:t>
      </w:r>
      <w:proofErr w:type="spellStart"/>
      <w:r w:rsidRPr="00373204">
        <w:rPr>
          <w:i/>
          <w:iCs/>
          <w:color w:val="000000"/>
        </w:rPr>
        <w:t>Cross-Platform</w:t>
      </w:r>
      <w:proofErr w:type="spellEnd"/>
      <w:r w:rsidRPr="00373204">
        <w:rPr>
          <w:i/>
          <w:iCs/>
          <w:color w:val="000000"/>
        </w:rPr>
        <w:t xml:space="preserve"> Development</w:t>
      </w:r>
      <w:r w:rsidRPr="00373204">
        <w:rPr>
          <w:color w:val="000000"/>
        </w:rPr>
        <w:t xml:space="preserve">. 5. Birmingham: </w:t>
      </w:r>
      <w:proofErr w:type="spellStart"/>
      <w:r w:rsidRPr="00373204">
        <w:rPr>
          <w:color w:val="000000"/>
        </w:rPr>
        <w:t>Packt</w:t>
      </w:r>
      <w:proofErr w:type="spellEnd"/>
      <w:r w:rsidRPr="00373204">
        <w:rPr>
          <w:color w:val="000000"/>
        </w:rPr>
        <w:t xml:space="preserve"> </w:t>
      </w:r>
      <w:proofErr w:type="spellStart"/>
      <w:r w:rsidRPr="00373204">
        <w:rPr>
          <w:color w:val="000000"/>
        </w:rPr>
        <w:t>Publishing</w:t>
      </w:r>
      <w:proofErr w:type="spellEnd"/>
      <w:r w:rsidRPr="00373204">
        <w:rPr>
          <w:color w:val="000000"/>
        </w:rPr>
        <w:t>, 2020. ISBN 9781800568105.</w:t>
      </w:r>
    </w:p>
    <w:p w14:paraId="50EF6112" w14:textId="688C4F32" w:rsidR="00741FA6" w:rsidRPr="00373204" w:rsidRDefault="00AB35D6" w:rsidP="00741FA6">
      <w:pPr>
        <w:numPr>
          <w:ilvl w:val="0"/>
          <w:numId w:val="12"/>
        </w:numPr>
        <w:shd w:val="clear" w:color="auto" w:fill="FFFFFF"/>
        <w:spacing w:before="100" w:beforeAutospacing="1" w:after="100" w:afterAutospacing="1"/>
        <w:jc w:val="left"/>
        <w:rPr>
          <w:color w:val="000000"/>
        </w:rPr>
      </w:pPr>
      <w:r w:rsidRPr="00373204">
        <w:rPr>
          <w:color w:val="212529"/>
          <w:shd w:val="clear" w:color="auto" w:fill="FFFFFF"/>
        </w:rPr>
        <w:t>KOVALEVSKY, Vladimir. </w:t>
      </w:r>
      <w:proofErr w:type="spellStart"/>
      <w:r w:rsidRPr="00373204">
        <w:rPr>
          <w:i/>
          <w:iCs/>
          <w:color w:val="212529"/>
          <w:shd w:val="clear" w:color="auto" w:fill="FFFFFF"/>
        </w:rPr>
        <w:t>Modern</w:t>
      </w:r>
      <w:proofErr w:type="spellEnd"/>
      <w:r w:rsidRPr="00373204">
        <w:rPr>
          <w:i/>
          <w:iCs/>
          <w:color w:val="212529"/>
          <w:shd w:val="clear" w:color="auto" w:fill="FFFFFF"/>
        </w:rPr>
        <w:t xml:space="preserve"> </w:t>
      </w:r>
      <w:proofErr w:type="spellStart"/>
      <w:r w:rsidRPr="00373204">
        <w:rPr>
          <w:i/>
          <w:iCs/>
          <w:color w:val="212529"/>
          <w:shd w:val="clear" w:color="auto" w:fill="FFFFFF"/>
        </w:rPr>
        <w:t>Algorithms</w:t>
      </w:r>
      <w:proofErr w:type="spellEnd"/>
      <w:r w:rsidRPr="00373204">
        <w:rPr>
          <w:i/>
          <w:iCs/>
          <w:color w:val="212529"/>
          <w:shd w:val="clear" w:color="auto" w:fill="FFFFFF"/>
        </w:rPr>
        <w:t xml:space="preserve"> </w:t>
      </w:r>
      <w:proofErr w:type="spellStart"/>
      <w:r w:rsidRPr="00373204">
        <w:rPr>
          <w:i/>
          <w:iCs/>
          <w:color w:val="212529"/>
          <w:shd w:val="clear" w:color="auto" w:fill="FFFFFF"/>
        </w:rPr>
        <w:t>for</w:t>
      </w:r>
      <w:proofErr w:type="spellEnd"/>
      <w:r w:rsidRPr="00373204">
        <w:rPr>
          <w:i/>
          <w:iCs/>
          <w:color w:val="212529"/>
          <w:shd w:val="clear" w:color="auto" w:fill="FFFFFF"/>
        </w:rPr>
        <w:t xml:space="preserve"> Image </w:t>
      </w:r>
      <w:proofErr w:type="spellStart"/>
      <w:r w:rsidRPr="00373204">
        <w:rPr>
          <w:i/>
          <w:iCs/>
          <w:color w:val="212529"/>
          <w:shd w:val="clear" w:color="auto" w:fill="FFFFFF"/>
        </w:rPr>
        <w:t>Processing</w:t>
      </w:r>
      <w:proofErr w:type="spellEnd"/>
      <w:r w:rsidRPr="00373204">
        <w:rPr>
          <w:i/>
          <w:iCs/>
          <w:color w:val="212529"/>
          <w:shd w:val="clear" w:color="auto" w:fill="FFFFFF"/>
        </w:rPr>
        <w:t xml:space="preserve">: </w:t>
      </w:r>
      <w:proofErr w:type="spellStart"/>
      <w:r w:rsidRPr="00373204">
        <w:rPr>
          <w:i/>
          <w:iCs/>
          <w:color w:val="212529"/>
          <w:shd w:val="clear" w:color="auto" w:fill="FFFFFF"/>
        </w:rPr>
        <w:t>Computer</w:t>
      </w:r>
      <w:proofErr w:type="spellEnd"/>
      <w:r w:rsidRPr="00373204">
        <w:rPr>
          <w:i/>
          <w:iCs/>
          <w:color w:val="212529"/>
          <w:shd w:val="clear" w:color="auto" w:fill="FFFFFF"/>
        </w:rPr>
        <w:t xml:space="preserve"> </w:t>
      </w:r>
      <w:proofErr w:type="spellStart"/>
      <w:r w:rsidRPr="00373204">
        <w:rPr>
          <w:i/>
          <w:iCs/>
          <w:color w:val="212529"/>
          <w:shd w:val="clear" w:color="auto" w:fill="FFFFFF"/>
        </w:rPr>
        <w:t>Imagery</w:t>
      </w:r>
      <w:proofErr w:type="spellEnd"/>
      <w:r w:rsidRPr="00373204">
        <w:rPr>
          <w:i/>
          <w:iCs/>
          <w:color w:val="212529"/>
          <w:shd w:val="clear" w:color="auto" w:fill="FFFFFF"/>
        </w:rPr>
        <w:t xml:space="preserve"> by </w:t>
      </w:r>
      <w:proofErr w:type="spellStart"/>
      <w:r w:rsidRPr="00373204">
        <w:rPr>
          <w:i/>
          <w:iCs/>
          <w:color w:val="212529"/>
          <w:shd w:val="clear" w:color="auto" w:fill="FFFFFF"/>
        </w:rPr>
        <w:t>Example</w:t>
      </w:r>
      <w:proofErr w:type="spellEnd"/>
      <w:r w:rsidRPr="00373204">
        <w:rPr>
          <w:i/>
          <w:iCs/>
          <w:color w:val="212529"/>
          <w:shd w:val="clear" w:color="auto" w:fill="FFFFFF"/>
        </w:rPr>
        <w:t xml:space="preserve"> </w:t>
      </w:r>
      <w:proofErr w:type="spellStart"/>
      <w:r w:rsidRPr="00373204">
        <w:rPr>
          <w:i/>
          <w:iCs/>
          <w:color w:val="212529"/>
          <w:shd w:val="clear" w:color="auto" w:fill="FFFFFF"/>
        </w:rPr>
        <w:t>Using</w:t>
      </w:r>
      <w:proofErr w:type="spellEnd"/>
      <w:r w:rsidRPr="00373204">
        <w:rPr>
          <w:i/>
          <w:iCs/>
          <w:color w:val="212529"/>
          <w:shd w:val="clear" w:color="auto" w:fill="FFFFFF"/>
        </w:rPr>
        <w:t xml:space="preserve"> C#</w:t>
      </w:r>
      <w:r w:rsidRPr="00373204">
        <w:rPr>
          <w:color w:val="212529"/>
          <w:shd w:val="clear" w:color="auto" w:fill="FFFFFF"/>
        </w:rPr>
        <w:t xml:space="preserve">. 1. </w:t>
      </w:r>
      <w:proofErr w:type="spellStart"/>
      <w:r w:rsidRPr="00373204">
        <w:rPr>
          <w:color w:val="212529"/>
          <w:shd w:val="clear" w:color="auto" w:fill="FFFFFF"/>
        </w:rPr>
        <w:t>Berkeley</w:t>
      </w:r>
      <w:proofErr w:type="spellEnd"/>
      <w:r w:rsidR="00805D90" w:rsidRPr="00373204">
        <w:rPr>
          <w:color w:val="212529"/>
          <w:shd w:val="clear" w:color="auto" w:fill="FFFFFF"/>
        </w:rPr>
        <w:t xml:space="preserve"> (</w:t>
      </w:r>
      <w:proofErr w:type="spellStart"/>
      <w:r w:rsidR="00805D90" w:rsidRPr="00373204">
        <w:rPr>
          <w:color w:val="212529"/>
          <w:shd w:val="clear" w:color="auto" w:fill="FFFFFF"/>
        </w:rPr>
        <w:t>California</w:t>
      </w:r>
      <w:proofErr w:type="spellEnd"/>
      <w:r w:rsidR="00805D90" w:rsidRPr="00373204">
        <w:rPr>
          <w:color w:val="212529"/>
          <w:shd w:val="clear" w:color="auto" w:fill="FFFFFF"/>
        </w:rPr>
        <w:t>)</w:t>
      </w:r>
      <w:r w:rsidRPr="00373204">
        <w:rPr>
          <w:color w:val="212529"/>
          <w:shd w:val="clear" w:color="auto" w:fill="FFFFFF"/>
        </w:rPr>
        <w:t xml:space="preserve">: </w:t>
      </w:r>
      <w:proofErr w:type="spellStart"/>
      <w:r w:rsidRPr="00373204">
        <w:rPr>
          <w:color w:val="212529"/>
          <w:shd w:val="clear" w:color="auto" w:fill="FFFFFF"/>
        </w:rPr>
        <w:t>Apress</w:t>
      </w:r>
      <w:proofErr w:type="spellEnd"/>
      <w:r w:rsidRPr="00373204">
        <w:rPr>
          <w:color w:val="212529"/>
          <w:shd w:val="clear" w:color="auto" w:fill="FFFFFF"/>
        </w:rPr>
        <w:t xml:space="preserve"> </w:t>
      </w:r>
      <w:proofErr w:type="spellStart"/>
      <w:r w:rsidRPr="00373204">
        <w:rPr>
          <w:color w:val="212529"/>
          <w:shd w:val="clear" w:color="auto" w:fill="FFFFFF"/>
        </w:rPr>
        <w:t>Berkeley</w:t>
      </w:r>
      <w:proofErr w:type="spellEnd"/>
      <w:r w:rsidRPr="00373204">
        <w:rPr>
          <w:color w:val="212529"/>
          <w:shd w:val="clear" w:color="auto" w:fill="FFFFFF"/>
        </w:rPr>
        <w:t>, CA, 2019. ISBN 978-1-4842-4237-7</w:t>
      </w:r>
    </w:p>
    <w:p w14:paraId="5BAA36B2" w14:textId="08B29D06" w:rsidR="00741FA6" w:rsidRPr="00373204" w:rsidRDefault="00B1793C" w:rsidP="00741FA6">
      <w:pPr>
        <w:numPr>
          <w:ilvl w:val="0"/>
          <w:numId w:val="12"/>
        </w:numPr>
        <w:shd w:val="clear" w:color="auto" w:fill="FFFFFF"/>
        <w:spacing w:before="100" w:beforeAutospacing="1" w:after="100" w:afterAutospacing="1"/>
        <w:jc w:val="left"/>
        <w:rPr>
          <w:color w:val="000000"/>
        </w:rPr>
      </w:pPr>
      <w:r w:rsidRPr="00373204">
        <w:rPr>
          <w:color w:val="212529"/>
          <w:shd w:val="clear" w:color="auto" w:fill="FFFFFF"/>
        </w:rPr>
        <w:t xml:space="preserve">J. DU PREEZ, </w:t>
      </w:r>
      <w:proofErr w:type="spellStart"/>
      <w:r w:rsidRPr="00373204">
        <w:rPr>
          <w:color w:val="212529"/>
          <w:shd w:val="clear" w:color="auto" w:fill="FFFFFF"/>
        </w:rPr>
        <w:t>Ockert</w:t>
      </w:r>
      <w:proofErr w:type="spellEnd"/>
      <w:r w:rsidRPr="00373204">
        <w:rPr>
          <w:color w:val="212529"/>
          <w:shd w:val="clear" w:color="auto" w:fill="FFFFFF"/>
        </w:rPr>
        <w:t>. </w:t>
      </w:r>
      <w:proofErr w:type="spellStart"/>
      <w:r w:rsidRPr="00373204">
        <w:rPr>
          <w:i/>
          <w:iCs/>
          <w:color w:val="212529"/>
          <w:shd w:val="clear" w:color="auto" w:fill="FFFFFF"/>
        </w:rPr>
        <w:t>Visual</w:t>
      </w:r>
      <w:proofErr w:type="spellEnd"/>
      <w:r w:rsidRPr="00373204">
        <w:rPr>
          <w:i/>
          <w:iCs/>
          <w:color w:val="212529"/>
          <w:shd w:val="clear" w:color="auto" w:fill="FFFFFF"/>
        </w:rPr>
        <w:t xml:space="preserve"> Studio 2022 In-</w:t>
      </w:r>
      <w:proofErr w:type="spellStart"/>
      <w:r w:rsidRPr="00373204">
        <w:rPr>
          <w:i/>
          <w:iCs/>
          <w:color w:val="212529"/>
          <w:shd w:val="clear" w:color="auto" w:fill="FFFFFF"/>
        </w:rPr>
        <w:t>Depth</w:t>
      </w:r>
      <w:proofErr w:type="spellEnd"/>
      <w:r w:rsidRPr="00373204">
        <w:rPr>
          <w:i/>
          <w:iCs/>
          <w:color w:val="212529"/>
          <w:shd w:val="clear" w:color="auto" w:fill="FFFFFF"/>
        </w:rPr>
        <w:t xml:space="preserve">: </w:t>
      </w:r>
      <w:proofErr w:type="spellStart"/>
      <w:r w:rsidRPr="00373204">
        <w:rPr>
          <w:i/>
          <w:iCs/>
          <w:color w:val="212529"/>
          <w:shd w:val="clear" w:color="auto" w:fill="FFFFFF"/>
        </w:rPr>
        <w:t>Explore</w:t>
      </w:r>
      <w:proofErr w:type="spellEnd"/>
      <w:r w:rsidRPr="00373204">
        <w:rPr>
          <w:i/>
          <w:iCs/>
          <w:color w:val="212529"/>
          <w:shd w:val="clear" w:color="auto" w:fill="FFFFFF"/>
        </w:rPr>
        <w:t xml:space="preserve"> </w:t>
      </w:r>
      <w:proofErr w:type="spellStart"/>
      <w:r w:rsidRPr="00373204">
        <w:rPr>
          <w:i/>
          <w:iCs/>
          <w:color w:val="212529"/>
          <w:shd w:val="clear" w:color="auto" w:fill="FFFFFF"/>
        </w:rPr>
        <w:t>the</w:t>
      </w:r>
      <w:proofErr w:type="spellEnd"/>
      <w:r w:rsidRPr="00373204">
        <w:rPr>
          <w:i/>
          <w:iCs/>
          <w:color w:val="212529"/>
          <w:shd w:val="clear" w:color="auto" w:fill="FFFFFF"/>
        </w:rPr>
        <w:t xml:space="preserve"> </w:t>
      </w:r>
      <w:proofErr w:type="spellStart"/>
      <w:r w:rsidRPr="00373204">
        <w:rPr>
          <w:i/>
          <w:iCs/>
          <w:color w:val="212529"/>
          <w:shd w:val="clear" w:color="auto" w:fill="FFFFFF"/>
        </w:rPr>
        <w:t>Fantastic</w:t>
      </w:r>
      <w:proofErr w:type="spellEnd"/>
      <w:r w:rsidRPr="00373204">
        <w:rPr>
          <w:i/>
          <w:iCs/>
          <w:color w:val="212529"/>
          <w:shd w:val="clear" w:color="auto" w:fill="FFFFFF"/>
        </w:rPr>
        <w:t xml:space="preserve"> </w:t>
      </w:r>
      <w:proofErr w:type="spellStart"/>
      <w:r w:rsidRPr="00373204">
        <w:rPr>
          <w:i/>
          <w:iCs/>
          <w:color w:val="212529"/>
          <w:shd w:val="clear" w:color="auto" w:fill="FFFFFF"/>
        </w:rPr>
        <w:t>Features</w:t>
      </w:r>
      <w:proofErr w:type="spellEnd"/>
      <w:r w:rsidRPr="00373204">
        <w:rPr>
          <w:i/>
          <w:iCs/>
          <w:color w:val="212529"/>
          <w:shd w:val="clear" w:color="auto" w:fill="FFFFFF"/>
        </w:rPr>
        <w:t xml:space="preserve"> of </w:t>
      </w:r>
      <w:proofErr w:type="spellStart"/>
      <w:r w:rsidRPr="00373204">
        <w:rPr>
          <w:i/>
          <w:iCs/>
          <w:color w:val="212529"/>
          <w:shd w:val="clear" w:color="auto" w:fill="FFFFFF"/>
        </w:rPr>
        <w:t>Visual</w:t>
      </w:r>
      <w:proofErr w:type="spellEnd"/>
      <w:r w:rsidRPr="00373204">
        <w:rPr>
          <w:i/>
          <w:iCs/>
          <w:color w:val="212529"/>
          <w:shd w:val="clear" w:color="auto" w:fill="FFFFFF"/>
        </w:rPr>
        <w:t xml:space="preserve"> Studio 2022</w:t>
      </w:r>
      <w:r w:rsidRPr="00373204">
        <w:rPr>
          <w:color w:val="212529"/>
          <w:shd w:val="clear" w:color="auto" w:fill="FFFFFF"/>
        </w:rPr>
        <w:t xml:space="preserve">. 2. </w:t>
      </w:r>
      <w:proofErr w:type="spellStart"/>
      <w:r w:rsidRPr="00373204">
        <w:rPr>
          <w:color w:val="212529"/>
          <w:shd w:val="clear" w:color="auto" w:fill="FFFFFF"/>
        </w:rPr>
        <w:t>Noida</w:t>
      </w:r>
      <w:proofErr w:type="spellEnd"/>
      <w:r w:rsidRPr="00373204">
        <w:rPr>
          <w:color w:val="212529"/>
          <w:shd w:val="clear" w:color="auto" w:fill="FFFFFF"/>
        </w:rPr>
        <w:t xml:space="preserve"> (India): BPB </w:t>
      </w:r>
      <w:proofErr w:type="spellStart"/>
      <w:r w:rsidRPr="00373204">
        <w:rPr>
          <w:color w:val="212529"/>
          <w:shd w:val="clear" w:color="auto" w:fill="FFFFFF"/>
        </w:rPr>
        <w:t>Publications</w:t>
      </w:r>
      <w:proofErr w:type="spellEnd"/>
      <w:r w:rsidRPr="00373204">
        <w:rPr>
          <w:color w:val="212529"/>
          <w:shd w:val="clear" w:color="auto" w:fill="FFFFFF"/>
        </w:rPr>
        <w:t>, 2022. ISBN 9355512457.</w:t>
      </w:r>
    </w:p>
    <w:p w14:paraId="249D08D1" w14:textId="525426C2" w:rsidR="00805D90" w:rsidRPr="00373204" w:rsidRDefault="00805D90" w:rsidP="00805D90">
      <w:pPr>
        <w:numPr>
          <w:ilvl w:val="0"/>
          <w:numId w:val="12"/>
        </w:numPr>
        <w:shd w:val="clear" w:color="auto" w:fill="FFFFFF"/>
        <w:spacing w:before="100" w:beforeAutospacing="1" w:after="100" w:afterAutospacing="1"/>
        <w:jc w:val="left"/>
        <w:rPr>
          <w:color w:val="000000"/>
        </w:rPr>
      </w:pPr>
      <w:proofErr w:type="spellStart"/>
      <w:r w:rsidRPr="00373204">
        <w:rPr>
          <w:color w:val="222222"/>
          <w:shd w:val="clear" w:color="auto" w:fill="FFFFFF"/>
        </w:rPr>
        <w:t>Tadic</w:t>
      </w:r>
      <w:proofErr w:type="spellEnd"/>
      <w:r w:rsidRPr="00373204">
        <w:rPr>
          <w:color w:val="222222"/>
          <w:shd w:val="clear" w:color="auto" w:fill="FFFFFF"/>
        </w:rPr>
        <w:t xml:space="preserve">, V.; Toth, A.; </w:t>
      </w:r>
      <w:proofErr w:type="spellStart"/>
      <w:r w:rsidRPr="00373204">
        <w:rPr>
          <w:color w:val="222222"/>
          <w:shd w:val="clear" w:color="auto" w:fill="FFFFFF"/>
        </w:rPr>
        <w:t>Vizvari</w:t>
      </w:r>
      <w:proofErr w:type="spellEnd"/>
      <w:r w:rsidRPr="00373204">
        <w:rPr>
          <w:color w:val="222222"/>
          <w:shd w:val="clear" w:color="auto" w:fill="FFFFFF"/>
        </w:rPr>
        <w:t xml:space="preserve">, Z.; </w:t>
      </w:r>
      <w:proofErr w:type="spellStart"/>
      <w:r w:rsidRPr="00373204">
        <w:rPr>
          <w:color w:val="222222"/>
          <w:shd w:val="clear" w:color="auto" w:fill="FFFFFF"/>
        </w:rPr>
        <w:t>Klincsik</w:t>
      </w:r>
      <w:proofErr w:type="spellEnd"/>
      <w:r w:rsidRPr="00373204">
        <w:rPr>
          <w:color w:val="222222"/>
          <w:shd w:val="clear" w:color="auto" w:fill="FFFFFF"/>
        </w:rPr>
        <w:t xml:space="preserve">, M.; Sari, Z.; </w:t>
      </w:r>
      <w:proofErr w:type="spellStart"/>
      <w:r w:rsidRPr="00373204">
        <w:rPr>
          <w:color w:val="222222"/>
          <w:shd w:val="clear" w:color="auto" w:fill="FFFFFF"/>
        </w:rPr>
        <w:t>Sarcevic</w:t>
      </w:r>
      <w:proofErr w:type="spellEnd"/>
      <w:r w:rsidRPr="00373204">
        <w:rPr>
          <w:color w:val="222222"/>
          <w:shd w:val="clear" w:color="auto" w:fill="FFFFFF"/>
        </w:rPr>
        <w:t xml:space="preserve">, P.; </w:t>
      </w:r>
      <w:proofErr w:type="spellStart"/>
      <w:r w:rsidRPr="00373204">
        <w:rPr>
          <w:color w:val="222222"/>
          <w:shd w:val="clear" w:color="auto" w:fill="FFFFFF"/>
        </w:rPr>
        <w:t>Sarosi</w:t>
      </w:r>
      <w:proofErr w:type="spellEnd"/>
      <w:r w:rsidRPr="00373204">
        <w:rPr>
          <w:color w:val="222222"/>
          <w:shd w:val="clear" w:color="auto" w:fill="FFFFFF"/>
        </w:rPr>
        <w:t xml:space="preserve">, J.; </w:t>
      </w:r>
      <w:proofErr w:type="spellStart"/>
      <w:r w:rsidRPr="00373204">
        <w:rPr>
          <w:color w:val="222222"/>
          <w:shd w:val="clear" w:color="auto" w:fill="FFFFFF"/>
        </w:rPr>
        <w:t>Biro</w:t>
      </w:r>
      <w:proofErr w:type="spellEnd"/>
      <w:r w:rsidRPr="00373204">
        <w:rPr>
          <w:color w:val="222222"/>
          <w:shd w:val="clear" w:color="auto" w:fill="FFFFFF"/>
        </w:rPr>
        <w:t xml:space="preserve">, I. </w:t>
      </w:r>
      <w:proofErr w:type="spellStart"/>
      <w:r w:rsidRPr="00373204">
        <w:rPr>
          <w:color w:val="222222"/>
          <w:shd w:val="clear" w:color="auto" w:fill="FFFFFF"/>
        </w:rPr>
        <w:t>Perspectives</w:t>
      </w:r>
      <w:proofErr w:type="spellEnd"/>
      <w:r w:rsidRPr="00373204">
        <w:rPr>
          <w:color w:val="222222"/>
          <w:shd w:val="clear" w:color="auto" w:fill="FFFFFF"/>
        </w:rPr>
        <w:t xml:space="preserve"> of </w:t>
      </w:r>
      <w:proofErr w:type="spellStart"/>
      <w:r w:rsidRPr="00373204">
        <w:rPr>
          <w:color w:val="222222"/>
          <w:shd w:val="clear" w:color="auto" w:fill="FFFFFF"/>
        </w:rPr>
        <w:t>RealSense</w:t>
      </w:r>
      <w:proofErr w:type="spellEnd"/>
      <w:r w:rsidRPr="00373204">
        <w:rPr>
          <w:color w:val="222222"/>
          <w:shd w:val="clear" w:color="auto" w:fill="FFFFFF"/>
        </w:rPr>
        <w:t xml:space="preserve"> and ZED </w:t>
      </w:r>
      <w:proofErr w:type="spellStart"/>
      <w:r w:rsidRPr="00373204">
        <w:rPr>
          <w:color w:val="222222"/>
          <w:shd w:val="clear" w:color="auto" w:fill="FFFFFF"/>
        </w:rPr>
        <w:t>Depth</w:t>
      </w:r>
      <w:proofErr w:type="spellEnd"/>
      <w:r w:rsidRPr="00373204">
        <w:rPr>
          <w:color w:val="222222"/>
          <w:shd w:val="clear" w:color="auto" w:fill="FFFFFF"/>
        </w:rPr>
        <w:t xml:space="preserve"> </w:t>
      </w:r>
      <w:proofErr w:type="spellStart"/>
      <w:r w:rsidRPr="00373204">
        <w:rPr>
          <w:color w:val="222222"/>
          <w:shd w:val="clear" w:color="auto" w:fill="FFFFFF"/>
        </w:rPr>
        <w:t>Sensors</w:t>
      </w:r>
      <w:proofErr w:type="spellEnd"/>
      <w:r w:rsidRPr="00373204">
        <w:rPr>
          <w:color w:val="222222"/>
          <w:shd w:val="clear" w:color="auto" w:fill="FFFFFF"/>
        </w:rPr>
        <w:t xml:space="preserve"> </w:t>
      </w:r>
      <w:proofErr w:type="spellStart"/>
      <w:r w:rsidRPr="00373204">
        <w:rPr>
          <w:color w:val="222222"/>
          <w:shd w:val="clear" w:color="auto" w:fill="FFFFFF"/>
        </w:rPr>
        <w:t>for</w:t>
      </w:r>
      <w:proofErr w:type="spellEnd"/>
      <w:r w:rsidRPr="00373204">
        <w:rPr>
          <w:color w:val="222222"/>
          <w:shd w:val="clear" w:color="auto" w:fill="FFFFFF"/>
        </w:rPr>
        <w:t xml:space="preserve"> </w:t>
      </w:r>
      <w:proofErr w:type="spellStart"/>
      <w:r w:rsidRPr="00373204">
        <w:rPr>
          <w:color w:val="222222"/>
          <w:shd w:val="clear" w:color="auto" w:fill="FFFFFF"/>
        </w:rPr>
        <w:t>Robotic</w:t>
      </w:r>
      <w:proofErr w:type="spellEnd"/>
      <w:r w:rsidRPr="00373204">
        <w:rPr>
          <w:color w:val="222222"/>
          <w:shd w:val="clear" w:color="auto" w:fill="FFFFFF"/>
        </w:rPr>
        <w:t xml:space="preserve"> Vision </w:t>
      </w:r>
      <w:proofErr w:type="spellStart"/>
      <w:r w:rsidRPr="00373204">
        <w:rPr>
          <w:color w:val="222222"/>
          <w:shd w:val="clear" w:color="auto" w:fill="FFFFFF"/>
        </w:rPr>
        <w:t>Applications</w:t>
      </w:r>
      <w:proofErr w:type="spellEnd"/>
      <w:r w:rsidRPr="00373204">
        <w:rPr>
          <w:color w:val="222222"/>
          <w:shd w:val="clear" w:color="auto" w:fill="FFFFFF"/>
        </w:rPr>
        <w:t>. </w:t>
      </w:r>
      <w:proofErr w:type="spellStart"/>
      <w:r w:rsidRPr="00373204">
        <w:rPr>
          <w:rStyle w:val="Zdraznn"/>
          <w:color w:val="222222"/>
          <w:shd w:val="clear" w:color="auto" w:fill="FFFFFF"/>
        </w:rPr>
        <w:t>Machines</w:t>
      </w:r>
      <w:proofErr w:type="spellEnd"/>
      <w:r w:rsidRPr="00373204">
        <w:rPr>
          <w:color w:val="222222"/>
          <w:shd w:val="clear" w:color="auto" w:fill="FFFFFF"/>
        </w:rPr>
        <w:t> 2022, </w:t>
      </w:r>
      <w:r w:rsidRPr="00373204">
        <w:rPr>
          <w:rStyle w:val="Zdraznn"/>
          <w:color w:val="222222"/>
          <w:shd w:val="clear" w:color="auto" w:fill="FFFFFF"/>
        </w:rPr>
        <w:t>10</w:t>
      </w:r>
      <w:r w:rsidRPr="00373204">
        <w:rPr>
          <w:color w:val="222222"/>
          <w:shd w:val="clear" w:color="auto" w:fill="FFFFFF"/>
        </w:rPr>
        <w:t xml:space="preserve">, 183. </w:t>
      </w:r>
      <w:hyperlink r:id="rId9" w:history="1">
        <w:r w:rsidRPr="00373204">
          <w:rPr>
            <w:rStyle w:val="Hypertextovodkaz"/>
            <w:u w:val="none"/>
            <w:shd w:val="clear" w:color="auto" w:fill="FFFFFF"/>
          </w:rPr>
          <w:t>https://doi.org/10.3390/machines10030183</w:t>
        </w:r>
      </w:hyperlink>
      <w:r w:rsidRPr="00373204">
        <w:rPr>
          <w:color w:val="212529"/>
          <w:shd w:val="clear" w:color="auto" w:fill="FFFFFF"/>
        </w:rPr>
        <w:t xml:space="preserve"> </w:t>
      </w:r>
    </w:p>
    <w:p w14:paraId="5D603F63" w14:textId="5009D77F" w:rsidR="005C742E" w:rsidRPr="00373204" w:rsidRDefault="00741FA6" w:rsidP="00741FA6">
      <w:pPr>
        <w:numPr>
          <w:ilvl w:val="0"/>
          <w:numId w:val="12"/>
        </w:numPr>
        <w:shd w:val="clear" w:color="auto" w:fill="FFFFFF"/>
        <w:spacing w:before="100" w:beforeAutospacing="1" w:after="100" w:afterAutospacing="1"/>
        <w:jc w:val="left"/>
        <w:rPr>
          <w:color w:val="000000"/>
        </w:rPr>
      </w:pPr>
      <w:r w:rsidRPr="00373204">
        <w:rPr>
          <w:color w:val="212529"/>
          <w:shd w:val="clear" w:color="auto" w:fill="FFFFFF"/>
        </w:rPr>
        <w:t>DOBEŠ, Michal. </w:t>
      </w:r>
      <w:r w:rsidRPr="00373204">
        <w:rPr>
          <w:i/>
          <w:iCs/>
          <w:color w:val="212529"/>
          <w:shd w:val="clear" w:color="auto" w:fill="FFFFFF"/>
        </w:rPr>
        <w:t>Zpracování obrazu a algoritmy v C#</w:t>
      </w:r>
      <w:r w:rsidRPr="00373204">
        <w:rPr>
          <w:color w:val="212529"/>
          <w:shd w:val="clear" w:color="auto" w:fill="FFFFFF"/>
        </w:rPr>
        <w:t>. Praha: BEN - technická literatura, 2008. ISBN 978-80-7300-233-6.</w:t>
      </w:r>
      <w:r w:rsidR="005C742E" w:rsidRPr="00373204">
        <w:br w:type="page"/>
      </w:r>
    </w:p>
    <w:p w14:paraId="506C9D25" w14:textId="77777777" w:rsidR="005C742E" w:rsidRPr="00373204" w:rsidRDefault="005C742E" w:rsidP="005C742E">
      <w:pPr>
        <w:pStyle w:val="Abstraktabstract"/>
        <w:rPr>
          <w:color w:val="000000" w:themeColor="text1"/>
        </w:rPr>
      </w:pPr>
      <w:bookmarkStart w:id="0" w:name="_Toc37577728"/>
      <w:r w:rsidRPr="00373204">
        <w:rPr>
          <w:color w:val="000000" w:themeColor="text1"/>
        </w:rPr>
        <w:lastRenderedPageBreak/>
        <w:t>ABSTRAKT</w:t>
      </w:r>
      <w:bookmarkEnd w:id="0"/>
    </w:p>
    <w:p w14:paraId="71D568A8" w14:textId="608F0B6A" w:rsidR="005C742E" w:rsidRPr="00373204" w:rsidRDefault="002359D4" w:rsidP="005C742E">
      <w:pPr>
        <w:pStyle w:val="Abstraktabstracttext"/>
        <w:rPr>
          <w:color w:val="000000" w:themeColor="text1"/>
        </w:rPr>
      </w:pPr>
      <w:r w:rsidRPr="00373204">
        <w:rPr>
          <w:color w:val="000000" w:themeColor="text1"/>
        </w:rPr>
        <w:t xml:space="preserve">Tato bakalářská práce se zaměřuje na návrh a vývoj WPF aplikace, která </w:t>
      </w:r>
      <w:r w:rsidR="00D04DF9" w:rsidRPr="00373204">
        <w:rPr>
          <w:color w:val="000000" w:themeColor="text1"/>
        </w:rPr>
        <w:t>využívá</w:t>
      </w:r>
      <w:r w:rsidRPr="00373204">
        <w:rPr>
          <w:color w:val="000000" w:themeColor="text1"/>
        </w:rPr>
        <w:t xml:space="preserve"> architektonický vzor Model-View-ViewModel (MVVM) pro efektivní rozdělení logiky a uživatelského rozhraní </w:t>
      </w:r>
      <w:r w:rsidR="00D04DF9" w:rsidRPr="00373204">
        <w:rPr>
          <w:color w:val="000000" w:themeColor="text1"/>
        </w:rPr>
        <w:t xml:space="preserve">v kontextu </w:t>
      </w:r>
      <w:r w:rsidR="00805D90" w:rsidRPr="00373204">
        <w:rPr>
          <w:color w:val="000000" w:themeColor="text1"/>
        </w:rPr>
        <w:t>3D</w:t>
      </w:r>
      <w:r w:rsidR="00D04DF9" w:rsidRPr="00373204">
        <w:rPr>
          <w:color w:val="000000" w:themeColor="text1"/>
        </w:rPr>
        <w:t xml:space="preserve"> zpracování a analýzy obrazu hracích kostek. Pro detekci a vyhodnocení jednotlivých hodů byla použita hloubková kamera </w:t>
      </w:r>
      <w:proofErr w:type="spellStart"/>
      <w:r w:rsidR="00D04DF9" w:rsidRPr="00373204">
        <w:rPr>
          <w:color w:val="000000" w:themeColor="text1"/>
        </w:rPr>
        <w:t>RealSense</w:t>
      </w:r>
      <w:proofErr w:type="spellEnd"/>
      <w:r w:rsidR="00D04DF9" w:rsidRPr="00373204">
        <w:rPr>
          <w:color w:val="000000" w:themeColor="text1"/>
        </w:rPr>
        <w:t xml:space="preserve"> od společnosti Intel </w:t>
      </w:r>
      <w:proofErr w:type="spellStart"/>
      <w:r w:rsidR="00D04DF9" w:rsidRPr="00373204">
        <w:rPr>
          <w:color w:val="000000" w:themeColor="text1"/>
        </w:rPr>
        <w:t>Corporation</w:t>
      </w:r>
      <w:proofErr w:type="spellEnd"/>
      <w:r w:rsidR="00D04DF9" w:rsidRPr="00373204">
        <w:rPr>
          <w:color w:val="000000" w:themeColor="text1"/>
        </w:rPr>
        <w:t xml:space="preserve">. Součástí práce je implementace systému pro správu uživatelských profilů v souladu s pravidly ochrany osobních údajů </w:t>
      </w:r>
      <w:r w:rsidR="00F77809" w:rsidRPr="00373204">
        <w:rPr>
          <w:color w:val="000000" w:themeColor="text1"/>
        </w:rPr>
        <w:t>a</w:t>
      </w:r>
      <w:r w:rsidR="00D14B33" w:rsidRPr="00373204">
        <w:rPr>
          <w:color w:val="000000" w:themeColor="text1"/>
        </w:rPr>
        <w:t xml:space="preserve"> vytvoření</w:t>
      </w:r>
      <w:r w:rsidR="00D04DF9" w:rsidRPr="00373204">
        <w:rPr>
          <w:color w:val="000000" w:themeColor="text1"/>
        </w:rPr>
        <w:t xml:space="preserve"> žebříčku nejlepších hráčů. Navržený systém</w:t>
      </w:r>
      <w:r w:rsidR="00932804" w:rsidRPr="00373204">
        <w:rPr>
          <w:color w:val="000000" w:themeColor="text1"/>
        </w:rPr>
        <w:t xml:space="preserve"> slouží jako marketingový nástroj pro prezentaci vývojového oddělení společnosti </w:t>
      </w:r>
      <w:proofErr w:type="spellStart"/>
      <w:r w:rsidR="00932804" w:rsidRPr="00373204">
        <w:rPr>
          <w:color w:val="000000" w:themeColor="text1"/>
        </w:rPr>
        <w:t>Meopta</w:t>
      </w:r>
      <w:proofErr w:type="spellEnd"/>
      <w:r w:rsidR="00932804" w:rsidRPr="00373204">
        <w:rPr>
          <w:color w:val="000000" w:themeColor="text1"/>
        </w:rPr>
        <w:t>-Optika, s.r.o.  na veletrzích a jiných obchodních akcí</w:t>
      </w:r>
      <w:r w:rsidR="00957E1A" w:rsidRPr="00373204">
        <w:rPr>
          <w:color w:val="000000" w:themeColor="text1"/>
        </w:rPr>
        <w:t>ch</w:t>
      </w:r>
      <w:r w:rsidR="00932804" w:rsidRPr="00373204">
        <w:rPr>
          <w:color w:val="000000" w:themeColor="text1"/>
        </w:rPr>
        <w:t xml:space="preserve">. </w:t>
      </w:r>
    </w:p>
    <w:p w14:paraId="231CFB88" w14:textId="77777777" w:rsidR="005C742E" w:rsidRPr="00373204" w:rsidRDefault="005C742E" w:rsidP="005C742E">
      <w:pPr>
        <w:pStyle w:val="Abstraktabstracttext"/>
        <w:rPr>
          <w:color w:val="000000" w:themeColor="text1"/>
        </w:rPr>
      </w:pPr>
    </w:p>
    <w:p w14:paraId="29EA45AF" w14:textId="4FD67D34" w:rsidR="005C742E" w:rsidRPr="00373204" w:rsidRDefault="005C742E" w:rsidP="005C742E">
      <w:pPr>
        <w:pStyle w:val="Abstraktabstracttext"/>
        <w:rPr>
          <w:color w:val="000000" w:themeColor="text1"/>
        </w:rPr>
      </w:pPr>
      <w:r w:rsidRPr="00373204">
        <w:rPr>
          <w:color w:val="000000" w:themeColor="text1"/>
        </w:rPr>
        <w:t xml:space="preserve">Klíčová slova: </w:t>
      </w:r>
      <w:r w:rsidR="008218AB" w:rsidRPr="00373204">
        <w:rPr>
          <w:color w:val="000000" w:themeColor="text1"/>
        </w:rPr>
        <w:t>WPF, MVVM, hrací kostky, 3D hloubková kamera, zpracování obrazu</w:t>
      </w:r>
    </w:p>
    <w:p w14:paraId="1B8003AC" w14:textId="77777777" w:rsidR="00A1372D" w:rsidRPr="00373204" w:rsidRDefault="00A1372D" w:rsidP="005C742E">
      <w:pPr>
        <w:pStyle w:val="Abstraktabstracttext"/>
        <w:rPr>
          <w:color w:val="000000" w:themeColor="text1"/>
        </w:rPr>
      </w:pPr>
    </w:p>
    <w:p w14:paraId="1919A0B3" w14:textId="77777777" w:rsidR="005C742E" w:rsidRPr="00373204" w:rsidRDefault="005C742E" w:rsidP="005C742E">
      <w:pPr>
        <w:pStyle w:val="Abstraktabstracttext"/>
        <w:rPr>
          <w:color w:val="000000" w:themeColor="text1"/>
        </w:rPr>
      </w:pPr>
    </w:p>
    <w:p w14:paraId="0736A3E2" w14:textId="77777777" w:rsidR="005C742E" w:rsidRPr="00373204" w:rsidRDefault="005C742E" w:rsidP="005C742E">
      <w:pPr>
        <w:pStyle w:val="Abstraktabstracttext"/>
        <w:rPr>
          <w:color w:val="000000" w:themeColor="text1"/>
        </w:rPr>
      </w:pPr>
    </w:p>
    <w:p w14:paraId="5639D90F" w14:textId="77777777" w:rsidR="005C742E" w:rsidRPr="00373204" w:rsidRDefault="005C742E" w:rsidP="008219A3">
      <w:pPr>
        <w:pStyle w:val="Abstraktabstract"/>
      </w:pPr>
      <w:r w:rsidRPr="00373204">
        <w:t>ABSTRACT</w:t>
      </w:r>
    </w:p>
    <w:p w14:paraId="01374D07" w14:textId="31D595D5" w:rsidR="005C742E" w:rsidRPr="00373204" w:rsidRDefault="00932804" w:rsidP="005C742E">
      <w:pPr>
        <w:pStyle w:val="Abstraktabstracttext"/>
        <w:rPr>
          <w:color w:val="000000" w:themeColor="text1"/>
        </w:rPr>
      </w:pPr>
      <w:proofErr w:type="spellStart"/>
      <w:r w:rsidRPr="00373204">
        <w:rPr>
          <w:color w:val="000000" w:themeColor="text1"/>
        </w:rPr>
        <w:t>This</w:t>
      </w:r>
      <w:proofErr w:type="spellEnd"/>
      <w:r w:rsidRPr="00373204">
        <w:rPr>
          <w:color w:val="000000" w:themeColor="text1"/>
        </w:rPr>
        <w:t xml:space="preserve"> </w:t>
      </w:r>
      <w:proofErr w:type="spellStart"/>
      <w:r w:rsidRPr="00373204">
        <w:rPr>
          <w:color w:val="000000" w:themeColor="text1"/>
        </w:rPr>
        <w:t>bachelor</w:t>
      </w:r>
      <w:proofErr w:type="spellEnd"/>
      <w:r w:rsidRPr="00373204">
        <w:rPr>
          <w:color w:val="000000" w:themeColor="text1"/>
        </w:rPr>
        <w:t xml:space="preserve"> thesis </w:t>
      </w:r>
      <w:proofErr w:type="spellStart"/>
      <w:r w:rsidRPr="00373204">
        <w:rPr>
          <w:color w:val="000000" w:themeColor="text1"/>
        </w:rPr>
        <w:t>is</w:t>
      </w:r>
      <w:proofErr w:type="spellEnd"/>
      <w:r w:rsidRPr="00373204">
        <w:rPr>
          <w:color w:val="000000" w:themeColor="text1"/>
        </w:rPr>
        <w:t xml:space="preserve"> </w:t>
      </w:r>
      <w:proofErr w:type="spellStart"/>
      <w:r w:rsidRPr="00373204">
        <w:rPr>
          <w:color w:val="000000" w:themeColor="text1"/>
        </w:rPr>
        <w:t>focused</w:t>
      </w:r>
      <w:proofErr w:type="spellEnd"/>
      <w:r w:rsidRPr="00373204">
        <w:rPr>
          <w:color w:val="000000" w:themeColor="text1"/>
        </w:rPr>
        <w:t xml:space="preserve"> on </w:t>
      </w:r>
      <w:proofErr w:type="spellStart"/>
      <w:r w:rsidRPr="00373204">
        <w:rPr>
          <w:color w:val="000000" w:themeColor="text1"/>
        </w:rPr>
        <w:t>the</w:t>
      </w:r>
      <w:proofErr w:type="spellEnd"/>
      <w:r w:rsidRPr="00373204">
        <w:rPr>
          <w:color w:val="000000" w:themeColor="text1"/>
        </w:rPr>
        <w:t xml:space="preserve"> design and development of a WPF </w:t>
      </w:r>
      <w:proofErr w:type="spellStart"/>
      <w:r w:rsidRPr="00373204">
        <w:rPr>
          <w:color w:val="000000" w:themeColor="text1"/>
        </w:rPr>
        <w:t>application</w:t>
      </w:r>
      <w:proofErr w:type="spellEnd"/>
      <w:r w:rsidRPr="00373204">
        <w:rPr>
          <w:color w:val="000000" w:themeColor="text1"/>
        </w:rPr>
        <w:t xml:space="preserve"> </w:t>
      </w:r>
      <w:proofErr w:type="spellStart"/>
      <w:r w:rsidRPr="00373204">
        <w:rPr>
          <w:color w:val="000000" w:themeColor="text1"/>
        </w:rPr>
        <w:t>that</w:t>
      </w:r>
      <w:proofErr w:type="spellEnd"/>
      <w:r w:rsidRPr="00373204">
        <w:rPr>
          <w:color w:val="000000" w:themeColor="text1"/>
        </w:rPr>
        <w:t xml:space="preserve"> </w:t>
      </w:r>
      <w:proofErr w:type="spellStart"/>
      <w:r w:rsidRPr="00373204">
        <w:rPr>
          <w:color w:val="000000" w:themeColor="text1"/>
        </w:rPr>
        <w:t>uses</w:t>
      </w:r>
      <w:proofErr w:type="spellEnd"/>
      <w:r w:rsidRPr="00373204">
        <w:rPr>
          <w:color w:val="000000" w:themeColor="text1"/>
        </w:rPr>
        <w:t xml:space="preserve"> </w:t>
      </w:r>
      <w:proofErr w:type="spellStart"/>
      <w:r w:rsidRPr="00373204">
        <w:rPr>
          <w:color w:val="000000" w:themeColor="text1"/>
        </w:rPr>
        <w:t>the</w:t>
      </w:r>
      <w:proofErr w:type="spellEnd"/>
      <w:r w:rsidRPr="00373204">
        <w:rPr>
          <w:color w:val="000000" w:themeColor="text1"/>
        </w:rPr>
        <w:t xml:space="preserve"> Model-View-ViewModel (MVVM) </w:t>
      </w:r>
      <w:proofErr w:type="spellStart"/>
      <w:r w:rsidRPr="00373204">
        <w:rPr>
          <w:color w:val="000000" w:themeColor="text1"/>
        </w:rPr>
        <w:t>architectural</w:t>
      </w:r>
      <w:proofErr w:type="spellEnd"/>
      <w:r w:rsidRPr="00373204">
        <w:rPr>
          <w:color w:val="000000" w:themeColor="text1"/>
        </w:rPr>
        <w:t xml:space="preserve"> pattern to </w:t>
      </w:r>
      <w:proofErr w:type="spellStart"/>
      <w:r w:rsidRPr="00373204">
        <w:rPr>
          <w:color w:val="000000" w:themeColor="text1"/>
        </w:rPr>
        <w:t>efficiently</w:t>
      </w:r>
      <w:proofErr w:type="spellEnd"/>
      <w:r w:rsidRPr="00373204">
        <w:rPr>
          <w:color w:val="000000" w:themeColor="text1"/>
        </w:rPr>
        <w:t xml:space="preserve"> </w:t>
      </w:r>
      <w:proofErr w:type="spellStart"/>
      <w:r w:rsidRPr="00373204">
        <w:rPr>
          <w:color w:val="000000" w:themeColor="text1"/>
        </w:rPr>
        <w:t>partition</w:t>
      </w:r>
      <w:proofErr w:type="spellEnd"/>
      <w:r w:rsidRPr="00373204">
        <w:rPr>
          <w:color w:val="000000" w:themeColor="text1"/>
        </w:rPr>
        <w:t xml:space="preserve"> </w:t>
      </w:r>
      <w:proofErr w:type="spellStart"/>
      <w:r w:rsidRPr="00373204">
        <w:rPr>
          <w:color w:val="000000" w:themeColor="text1"/>
        </w:rPr>
        <w:t>the</w:t>
      </w:r>
      <w:proofErr w:type="spellEnd"/>
      <w:r w:rsidRPr="00373204">
        <w:rPr>
          <w:color w:val="000000" w:themeColor="text1"/>
        </w:rPr>
        <w:t xml:space="preserve"> </w:t>
      </w:r>
      <w:proofErr w:type="spellStart"/>
      <w:r w:rsidRPr="00373204">
        <w:rPr>
          <w:color w:val="000000" w:themeColor="text1"/>
        </w:rPr>
        <w:t>application</w:t>
      </w:r>
      <w:proofErr w:type="spellEnd"/>
      <w:r w:rsidRPr="00373204">
        <w:rPr>
          <w:color w:val="000000" w:themeColor="text1"/>
        </w:rPr>
        <w:t xml:space="preserve"> </w:t>
      </w:r>
      <w:proofErr w:type="spellStart"/>
      <w:r w:rsidRPr="00373204">
        <w:rPr>
          <w:color w:val="000000" w:themeColor="text1"/>
        </w:rPr>
        <w:t>logic</w:t>
      </w:r>
      <w:proofErr w:type="spellEnd"/>
      <w:r w:rsidRPr="00373204">
        <w:rPr>
          <w:color w:val="000000" w:themeColor="text1"/>
        </w:rPr>
        <w:t xml:space="preserve"> and user interface in </w:t>
      </w:r>
      <w:proofErr w:type="spellStart"/>
      <w:r w:rsidRPr="00373204">
        <w:rPr>
          <w:color w:val="000000" w:themeColor="text1"/>
        </w:rPr>
        <w:t>the</w:t>
      </w:r>
      <w:proofErr w:type="spellEnd"/>
      <w:r w:rsidRPr="00373204">
        <w:rPr>
          <w:color w:val="000000" w:themeColor="text1"/>
        </w:rPr>
        <w:t xml:space="preserve"> </w:t>
      </w:r>
      <w:proofErr w:type="spellStart"/>
      <w:r w:rsidRPr="00373204">
        <w:rPr>
          <w:color w:val="000000" w:themeColor="text1"/>
        </w:rPr>
        <w:t>context</w:t>
      </w:r>
      <w:proofErr w:type="spellEnd"/>
      <w:r w:rsidRPr="00373204">
        <w:rPr>
          <w:color w:val="000000" w:themeColor="text1"/>
        </w:rPr>
        <w:t xml:space="preserve"> of 3D </w:t>
      </w:r>
      <w:proofErr w:type="spellStart"/>
      <w:r w:rsidRPr="00373204">
        <w:rPr>
          <w:color w:val="000000" w:themeColor="text1"/>
        </w:rPr>
        <w:t>dice</w:t>
      </w:r>
      <w:proofErr w:type="spellEnd"/>
      <w:r w:rsidRPr="00373204">
        <w:rPr>
          <w:color w:val="000000" w:themeColor="text1"/>
        </w:rPr>
        <w:t xml:space="preserve"> image </w:t>
      </w:r>
      <w:proofErr w:type="spellStart"/>
      <w:r w:rsidRPr="00373204">
        <w:rPr>
          <w:color w:val="000000" w:themeColor="text1"/>
        </w:rPr>
        <w:t>processing</w:t>
      </w:r>
      <w:proofErr w:type="spellEnd"/>
      <w:r w:rsidRPr="00373204">
        <w:rPr>
          <w:color w:val="000000" w:themeColor="text1"/>
        </w:rPr>
        <w:t xml:space="preserve"> and </w:t>
      </w:r>
      <w:proofErr w:type="spellStart"/>
      <w:r w:rsidRPr="00373204">
        <w:rPr>
          <w:color w:val="000000" w:themeColor="text1"/>
        </w:rPr>
        <w:t>analysis</w:t>
      </w:r>
      <w:proofErr w:type="spellEnd"/>
      <w:r w:rsidRPr="00373204">
        <w:rPr>
          <w:color w:val="000000" w:themeColor="text1"/>
        </w:rPr>
        <w:t xml:space="preserve">. A </w:t>
      </w:r>
      <w:proofErr w:type="spellStart"/>
      <w:r w:rsidRPr="00373204">
        <w:rPr>
          <w:color w:val="000000" w:themeColor="text1"/>
        </w:rPr>
        <w:t>RealSense</w:t>
      </w:r>
      <w:proofErr w:type="spellEnd"/>
      <w:r w:rsidRPr="00373204">
        <w:rPr>
          <w:color w:val="000000" w:themeColor="text1"/>
        </w:rPr>
        <w:t xml:space="preserve"> </w:t>
      </w:r>
      <w:proofErr w:type="spellStart"/>
      <w:r w:rsidRPr="00373204">
        <w:rPr>
          <w:color w:val="000000" w:themeColor="text1"/>
        </w:rPr>
        <w:t>depth</w:t>
      </w:r>
      <w:proofErr w:type="spellEnd"/>
      <w:r w:rsidRPr="00373204">
        <w:rPr>
          <w:color w:val="000000" w:themeColor="text1"/>
        </w:rPr>
        <w:t xml:space="preserve"> </w:t>
      </w:r>
      <w:proofErr w:type="spellStart"/>
      <w:r w:rsidRPr="00373204">
        <w:rPr>
          <w:color w:val="000000" w:themeColor="text1"/>
        </w:rPr>
        <w:t>camera</w:t>
      </w:r>
      <w:proofErr w:type="spellEnd"/>
      <w:r w:rsidRPr="00373204">
        <w:rPr>
          <w:color w:val="000000" w:themeColor="text1"/>
        </w:rPr>
        <w:t xml:space="preserve"> </w:t>
      </w:r>
      <w:proofErr w:type="spellStart"/>
      <w:r w:rsidRPr="00373204">
        <w:rPr>
          <w:color w:val="000000" w:themeColor="text1"/>
        </w:rPr>
        <w:t>from</w:t>
      </w:r>
      <w:proofErr w:type="spellEnd"/>
      <w:r w:rsidRPr="00373204">
        <w:rPr>
          <w:color w:val="000000" w:themeColor="text1"/>
        </w:rPr>
        <w:t xml:space="preserve"> Intel </w:t>
      </w:r>
      <w:proofErr w:type="spellStart"/>
      <w:r w:rsidRPr="00373204">
        <w:rPr>
          <w:color w:val="000000" w:themeColor="text1"/>
        </w:rPr>
        <w:t>Corporation</w:t>
      </w:r>
      <w:proofErr w:type="spellEnd"/>
      <w:r w:rsidRPr="00373204">
        <w:rPr>
          <w:color w:val="000000" w:themeColor="text1"/>
        </w:rPr>
        <w:t xml:space="preserve"> </w:t>
      </w:r>
      <w:proofErr w:type="spellStart"/>
      <w:r w:rsidRPr="00373204">
        <w:rPr>
          <w:color w:val="000000" w:themeColor="text1"/>
        </w:rPr>
        <w:t>was</w:t>
      </w:r>
      <w:proofErr w:type="spellEnd"/>
      <w:r w:rsidRPr="00373204">
        <w:rPr>
          <w:color w:val="000000" w:themeColor="text1"/>
        </w:rPr>
        <w:t xml:space="preserve"> </w:t>
      </w:r>
      <w:proofErr w:type="spellStart"/>
      <w:r w:rsidRPr="00373204">
        <w:rPr>
          <w:color w:val="000000" w:themeColor="text1"/>
        </w:rPr>
        <w:t>used</w:t>
      </w:r>
      <w:proofErr w:type="spellEnd"/>
      <w:r w:rsidRPr="00373204">
        <w:rPr>
          <w:color w:val="000000" w:themeColor="text1"/>
        </w:rPr>
        <w:t xml:space="preserve"> to </w:t>
      </w:r>
      <w:proofErr w:type="spellStart"/>
      <w:r w:rsidRPr="00373204">
        <w:rPr>
          <w:color w:val="000000" w:themeColor="text1"/>
        </w:rPr>
        <w:t>detect</w:t>
      </w:r>
      <w:proofErr w:type="spellEnd"/>
      <w:r w:rsidRPr="00373204">
        <w:rPr>
          <w:color w:val="000000" w:themeColor="text1"/>
        </w:rPr>
        <w:t xml:space="preserve"> and </w:t>
      </w:r>
      <w:proofErr w:type="spellStart"/>
      <w:r w:rsidRPr="00373204">
        <w:rPr>
          <w:color w:val="000000" w:themeColor="text1"/>
        </w:rPr>
        <w:t>evaluate</w:t>
      </w:r>
      <w:proofErr w:type="spellEnd"/>
      <w:r w:rsidRPr="00373204">
        <w:rPr>
          <w:color w:val="000000" w:themeColor="text1"/>
        </w:rPr>
        <w:t xml:space="preserve"> </w:t>
      </w:r>
      <w:proofErr w:type="spellStart"/>
      <w:r w:rsidRPr="00373204">
        <w:rPr>
          <w:color w:val="000000" w:themeColor="text1"/>
        </w:rPr>
        <w:t>individual</w:t>
      </w:r>
      <w:proofErr w:type="spellEnd"/>
      <w:r w:rsidRPr="00373204">
        <w:rPr>
          <w:color w:val="000000" w:themeColor="text1"/>
        </w:rPr>
        <w:t xml:space="preserve"> </w:t>
      </w:r>
      <w:proofErr w:type="spellStart"/>
      <w:r w:rsidRPr="00373204">
        <w:rPr>
          <w:color w:val="000000" w:themeColor="text1"/>
        </w:rPr>
        <w:t>rolls</w:t>
      </w:r>
      <w:proofErr w:type="spellEnd"/>
      <w:r w:rsidRPr="00373204">
        <w:rPr>
          <w:color w:val="000000" w:themeColor="text1"/>
        </w:rPr>
        <w:t xml:space="preserve">. </w:t>
      </w:r>
      <w:proofErr w:type="spellStart"/>
      <w:r w:rsidRPr="00373204">
        <w:rPr>
          <w:color w:val="000000" w:themeColor="text1"/>
        </w:rPr>
        <w:t>The</w:t>
      </w:r>
      <w:proofErr w:type="spellEnd"/>
      <w:r w:rsidRPr="00373204">
        <w:rPr>
          <w:color w:val="000000" w:themeColor="text1"/>
        </w:rPr>
        <w:t xml:space="preserve"> </w:t>
      </w:r>
      <w:proofErr w:type="spellStart"/>
      <w:r w:rsidRPr="00373204">
        <w:rPr>
          <w:color w:val="000000" w:themeColor="text1"/>
        </w:rPr>
        <w:t>work</w:t>
      </w:r>
      <w:proofErr w:type="spellEnd"/>
      <w:r w:rsidRPr="00373204">
        <w:rPr>
          <w:color w:val="000000" w:themeColor="text1"/>
        </w:rPr>
        <w:t xml:space="preserve"> </w:t>
      </w:r>
      <w:proofErr w:type="spellStart"/>
      <w:r w:rsidRPr="00373204">
        <w:rPr>
          <w:color w:val="000000" w:themeColor="text1"/>
        </w:rPr>
        <w:t>also</w:t>
      </w:r>
      <w:proofErr w:type="spellEnd"/>
      <w:r w:rsidRPr="00373204">
        <w:rPr>
          <w:color w:val="000000" w:themeColor="text1"/>
        </w:rPr>
        <w:t xml:space="preserve"> </w:t>
      </w:r>
      <w:proofErr w:type="spellStart"/>
      <w:r w:rsidRPr="00373204">
        <w:rPr>
          <w:color w:val="000000" w:themeColor="text1"/>
        </w:rPr>
        <w:t>includes</w:t>
      </w:r>
      <w:proofErr w:type="spellEnd"/>
      <w:r w:rsidRPr="00373204">
        <w:rPr>
          <w:color w:val="000000" w:themeColor="text1"/>
        </w:rPr>
        <w:t xml:space="preserve"> </w:t>
      </w:r>
      <w:proofErr w:type="spellStart"/>
      <w:r w:rsidRPr="00373204">
        <w:rPr>
          <w:color w:val="000000" w:themeColor="text1"/>
        </w:rPr>
        <w:t>the</w:t>
      </w:r>
      <w:proofErr w:type="spellEnd"/>
      <w:r w:rsidRPr="00373204">
        <w:rPr>
          <w:color w:val="000000" w:themeColor="text1"/>
        </w:rPr>
        <w:t xml:space="preserve"> </w:t>
      </w:r>
      <w:proofErr w:type="spellStart"/>
      <w:r w:rsidRPr="00373204">
        <w:rPr>
          <w:color w:val="000000" w:themeColor="text1"/>
        </w:rPr>
        <w:t>implementation</w:t>
      </w:r>
      <w:proofErr w:type="spellEnd"/>
      <w:r w:rsidRPr="00373204">
        <w:rPr>
          <w:color w:val="000000" w:themeColor="text1"/>
        </w:rPr>
        <w:t xml:space="preserve"> of a </w:t>
      </w:r>
      <w:proofErr w:type="spellStart"/>
      <w:r w:rsidRPr="00373204">
        <w:rPr>
          <w:color w:val="000000" w:themeColor="text1"/>
        </w:rPr>
        <w:t>privacy-compliant</w:t>
      </w:r>
      <w:proofErr w:type="spellEnd"/>
      <w:r w:rsidRPr="00373204">
        <w:rPr>
          <w:color w:val="000000" w:themeColor="text1"/>
        </w:rPr>
        <w:t xml:space="preserve"> user profile management </w:t>
      </w:r>
      <w:proofErr w:type="spellStart"/>
      <w:r w:rsidRPr="00373204">
        <w:rPr>
          <w:color w:val="000000" w:themeColor="text1"/>
        </w:rPr>
        <w:t>system</w:t>
      </w:r>
      <w:proofErr w:type="spellEnd"/>
      <w:r w:rsidRPr="00373204">
        <w:rPr>
          <w:color w:val="000000" w:themeColor="text1"/>
        </w:rPr>
        <w:t xml:space="preserve"> and </w:t>
      </w:r>
      <w:proofErr w:type="spellStart"/>
      <w:r w:rsidRPr="00373204">
        <w:rPr>
          <w:color w:val="000000" w:themeColor="text1"/>
        </w:rPr>
        <w:t>the</w:t>
      </w:r>
      <w:proofErr w:type="spellEnd"/>
      <w:r w:rsidRPr="00373204">
        <w:rPr>
          <w:color w:val="000000" w:themeColor="text1"/>
        </w:rPr>
        <w:t xml:space="preserve"> </w:t>
      </w:r>
      <w:proofErr w:type="spellStart"/>
      <w:r w:rsidRPr="00373204">
        <w:rPr>
          <w:color w:val="000000" w:themeColor="text1"/>
        </w:rPr>
        <w:t>creation</w:t>
      </w:r>
      <w:proofErr w:type="spellEnd"/>
      <w:r w:rsidRPr="00373204">
        <w:rPr>
          <w:color w:val="000000" w:themeColor="text1"/>
        </w:rPr>
        <w:t xml:space="preserve"> of a top </w:t>
      </w:r>
      <w:proofErr w:type="spellStart"/>
      <w:r w:rsidRPr="00373204">
        <w:rPr>
          <w:color w:val="000000" w:themeColor="text1"/>
        </w:rPr>
        <w:t>player</w:t>
      </w:r>
      <w:proofErr w:type="spellEnd"/>
      <w:r w:rsidRPr="00373204">
        <w:rPr>
          <w:color w:val="000000" w:themeColor="text1"/>
        </w:rPr>
        <w:t xml:space="preserve"> </w:t>
      </w:r>
      <w:proofErr w:type="spellStart"/>
      <w:r w:rsidRPr="00373204">
        <w:rPr>
          <w:color w:val="000000" w:themeColor="text1"/>
        </w:rPr>
        <w:t>ranking</w:t>
      </w:r>
      <w:proofErr w:type="spellEnd"/>
      <w:r w:rsidRPr="00373204">
        <w:rPr>
          <w:color w:val="000000" w:themeColor="text1"/>
        </w:rPr>
        <w:t xml:space="preserve"> </w:t>
      </w:r>
      <w:proofErr w:type="spellStart"/>
      <w:r w:rsidRPr="00373204">
        <w:rPr>
          <w:color w:val="000000" w:themeColor="text1"/>
        </w:rPr>
        <w:t>system</w:t>
      </w:r>
      <w:proofErr w:type="spellEnd"/>
      <w:r w:rsidRPr="00373204">
        <w:rPr>
          <w:color w:val="000000" w:themeColor="text1"/>
        </w:rPr>
        <w:t xml:space="preserve">. </w:t>
      </w:r>
      <w:proofErr w:type="spellStart"/>
      <w:r w:rsidRPr="00373204">
        <w:rPr>
          <w:color w:val="000000" w:themeColor="text1"/>
        </w:rPr>
        <w:t>The</w:t>
      </w:r>
      <w:proofErr w:type="spellEnd"/>
      <w:r w:rsidRPr="00373204">
        <w:rPr>
          <w:color w:val="000000" w:themeColor="text1"/>
        </w:rPr>
        <w:t xml:space="preserve"> </w:t>
      </w:r>
      <w:proofErr w:type="spellStart"/>
      <w:r w:rsidRPr="00373204">
        <w:rPr>
          <w:color w:val="000000" w:themeColor="text1"/>
        </w:rPr>
        <w:t>proposed</w:t>
      </w:r>
      <w:proofErr w:type="spellEnd"/>
      <w:r w:rsidRPr="00373204">
        <w:rPr>
          <w:color w:val="000000" w:themeColor="text1"/>
        </w:rPr>
        <w:t xml:space="preserve"> </w:t>
      </w:r>
      <w:proofErr w:type="spellStart"/>
      <w:r w:rsidRPr="00373204">
        <w:rPr>
          <w:color w:val="000000" w:themeColor="text1"/>
        </w:rPr>
        <w:t>system</w:t>
      </w:r>
      <w:proofErr w:type="spellEnd"/>
      <w:r w:rsidRPr="00373204">
        <w:rPr>
          <w:color w:val="000000" w:themeColor="text1"/>
        </w:rPr>
        <w:t xml:space="preserve"> </w:t>
      </w:r>
      <w:proofErr w:type="spellStart"/>
      <w:r w:rsidRPr="00373204">
        <w:rPr>
          <w:color w:val="000000" w:themeColor="text1"/>
        </w:rPr>
        <w:t>serves</w:t>
      </w:r>
      <w:proofErr w:type="spellEnd"/>
      <w:r w:rsidRPr="00373204">
        <w:rPr>
          <w:color w:val="000000" w:themeColor="text1"/>
        </w:rPr>
        <w:t xml:space="preserve"> as a marketing </w:t>
      </w:r>
      <w:proofErr w:type="spellStart"/>
      <w:r w:rsidRPr="00373204">
        <w:rPr>
          <w:color w:val="000000" w:themeColor="text1"/>
        </w:rPr>
        <w:t>tool</w:t>
      </w:r>
      <w:proofErr w:type="spellEnd"/>
      <w:r w:rsidRPr="00373204">
        <w:rPr>
          <w:color w:val="000000" w:themeColor="text1"/>
        </w:rPr>
        <w:t xml:space="preserve"> </w:t>
      </w:r>
      <w:proofErr w:type="spellStart"/>
      <w:r w:rsidRPr="00373204">
        <w:rPr>
          <w:color w:val="000000" w:themeColor="text1"/>
        </w:rPr>
        <w:t>for</w:t>
      </w:r>
      <w:proofErr w:type="spellEnd"/>
      <w:r w:rsidRPr="00373204">
        <w:rPr>
          <w:color w:val="000000" w:themeColor="text1"/>
        </w:rPr>
        <w:t xml:space="preserve"> </w:t>
      </w:r>
      <w:proofErr w:type="spellStart"/>
      <w:r w:rsidRPr="00373204">
        <w:rPr>
          <w:color w:val="000000" w:themeColor="text1"/>
        </w:rPr>
        <w:t>the</w:t>
      </w:r>
      <w:proofErr w:type="spellEnd"/>
      <w:r w:rsidRPr="00373204">
        <w:rPr>
          <w:color w:val="000000" w:themeColor="text1"/>
        </w:rPr>
        <w:t xml:space="preserve"> </w:t>
      </w:r>
      <w:proofErr w:type="spellStart"/>
      <w:r w:rsidRPr="00373204">
        <w:rPr>
          <w:color w:val="000000" w:themeColor="text1"/>
        </w:rPr>
        <w:t>presentation</w:t>
      </w:r>
      <w:proofErr w:type="spellEnd"/>
      <w:r w:rsidRPr="00373204">
        <w:rPr>
          <w:color w:val="000000" w:themeColor="text1"/>
        </w:rPr>
        <w:t xml:space="preserve"> of </w:t>
      </w:r>
      <w:proofErr w:type="spellStart"/>
      <w:r w:rsidRPr="00373204">
        <w:rPr>
          <w:color w:val="000000" w:themeColor="text1"/>
        </w:rPr>
        <w:t>the</w:t>
      </w:r>
      <w:proofErr w:type="spellEnd"/>
      <w:r w:rsidRPr="00373204">
        <w:rPr>
          <w:color w:val="000000" w:themeColor="text1"/>
        </w:rPr>
        <w:t xml:space="preserve"> development department of </w:t>
      </w:r>
      <w:proofErr w:type="spellStart"/>
      <w:r w:rsidRPr="00373204">
        <w:rPr>
          <w:color w:val="000000" w:themeColor="text1"/>
        </w:rPr>
        <w:t>Meopta</w:t>
      </w:r>
      <w:proofErr w:type="spellEnd"/>
      <w:r w:rsidRPr="00373204">
        <w:rPr>
          <w:color w:val="000000" w:themeColor="text1"/>
        </w:rPr>
        <w:t xml:space="preserve">-Optika, s.r.o. </w:t>
      </w:r>
      <w:proofErr w:type="spellStart"/>
      <w:r w:rsidRPr="00373204">
        <w:rPr>
          <w:color w:val="000000" w:themeColor="text1"/>
        </w:rPr>
        <w:t>at</w:t>
      </w:r>
      <w:proofErr w:type="spellEnd"/>
      <w:r w:rsidRPr="00373204">
        <w:rPr>
          <w:color w:val="000000" w:themeColor="text1"/>
        </w:rPr>
        <w:t xml:space="preserve"> </w:t>
      </w:r>
      <w:proofErr w:type="spellStart"/>
      <w:r w:rsidRPr="00373204">
        <w:rPr>
          <w:color w:val="000000" w:themeColor="text1"/>
        </w:rPr>
        <w:t>trade</w:t>
      </w:r>
      <w:proofErr w:type="spellEnd"/>
      <w:r w:rsidRPr="00373204">
        <w:rPr>
          <w:color w:val="000000" w:themeColor="text1"/>
        </w:rPr>
        <w:t xml:space="preserve"> </w:t>
      </w:r>
      <w:proofErr w:type="spellStart"/>
      <w:r w:rsidRPr="00373204">
        <w:rPr>
          <w:color w:val="000000" w:themeColor="text1"/>
        </w:rPr>
        <w:t>fairs</w:t>
      </w:r>
      <w:proofErr w:type="spellEnd"/>
      <w:r w:rsidRPr="00373204">
        <w:rPr>
          <w:color w:val="000000" w:themeColor="text1"/>
        </w:rPr>
        <w:t xml:space="preserve"> and </w:t>
      </w:r>
      <w:proofErr w:type="spellStart"/>
      <w:r w:rsidRPr="00373204">
        <w:rPr>
          <w:color w:val="000000" w:themeColor="text1"/>
        </w:rPr>
        <w:t>other</w:t>
      </w:r>
      <w:proofErr w:type="spellEnd"/>
      <w:r w:rsidRPr="00373204">
        <w:rPr>
          <w:color w:val="000000" w:themeColor="text1"/>
        </w:rPr>
        <w:t xml:space="preserve"> business </w:t>
      </w:r>
      <w:proofErr w:type="spellStart"/>
      <w:r w:rsidRPr="00373204">
        <w:rPr>
          <w:color w:val="000000" w:themeColor="text1"/>
        </w:rPr>
        <w:t>events</w:t>
      </w:r>
      <w:proofErr w:type="spellEnd"/>
      <w:r w:rsidRPr="00373204">
        <w:rPr>
          <w:color w:val="000000" w:themeColor="text1"/>
        </w:rPr>
        <w:t>.</w:t>
      </w:r>
    </w:p>
    <w:p w14:paraId="22C52646" w14:textId="77777777" w:rsidR="008218AB" w:rsidRPr="00373204" w:rsidRDefault="008218AB" w:rsidP="005C742E">
      <w:pPr>
        <w:pStyle w:val="Abstraktabstracttext"/>
        <w:rPr>
          <w:color w:val="000000" w:themeColor="text1"/>
        </w:rPr>
      </w:pPr>
    </w:p>
    <w:p w14:paraId="4192B319" w14:textId="4D6FFA66" w:rsidR="002563FD" w:rsidRPr="00373204" w:rsidRDefault="005C742E" w:rsidP="005C742E">
      <w:pPr>
        <w:pStyle w:val="Abstraktabstracttext"/>
        <w:rPr>
          <w:color w:val="000000" w:themeColor="text1"/>
        </w:rPr>
      </w:pPr>
      <w:proofErr w:type="spellStart"/>
      <w:r w:rsidRPr="00373204">
        <w:rPr>
          <w:color w:val="000000" w:themeColor="text1"/>
        </w:rPr>
        <w:t>Keywords</w:t>
      </w:r>
      <w:proofErr w:type="spellEnd"/>
      <w:r w:rsidRPr="00373204">
        <w:rPr>
          <w:color w:val="000000" w:themeColor="text1"/>
        </w:rPr>
        <w:t>:</w:t>
      </w:r>
      <w:r w:rsidR="0016172F" w:rsidRPr="00373204">
        <w:rPr>
          <w:color w:val="000000" w:themeColor="text1"/>
        </w:rPr>
        <w:t xml:space="preserve"> </w:t>
      </w:r>
      <w:r w:rsidR="008218AB" w:rsidRPr="00373204">
        <w:rPr>
          <w:color w:val="000000" w:themeColor="text1"/>
        </w:rPr>
        <w:t xml:space="preserve">WPF, MVVM, </w:t>
      </w:r>
      <w:proofErr w:type="spellStart"/>
      <w:r w:rsidR="008218AB" w:rsidRPr="00373204">
        <w:rPr>
          <w:color w:val="000000" w:themeColor="text1"/>
        </w:rPr>
        <w:t>dice</w:t>
      </w:r>
      <w:proofErr w:type="spellEnd"/>
      <w:r w:rsidR="008218AB" w:rsidRPr="00373204">
        <w:rPr>
          <w:color w:val="000000" w:themeColor="text1"/>
        </w:rPr>
        <w:t xml:space="preserve">, 3D </w:t>
      </w:r>
      <w:proofErr w:type="spellStart"/>
      <w:r w:rsidR="008218AB" w:rsidRPr="00373204">
        <w:rPr>
          <w:color w:val="000000" w:themeColor="text1"/>
        </w:rPr>
        <w:t>depth</w:t>
      </w:r>
      <w:proofErr w:type="spellEnd"/>
      <w:r w:rsidR="008218AB" w:rsidRPr="00373204">
        <w:rPr>
          <w:color w:val="000000" w:themeColor="text1"/>
        </w:rPr>
        <w:t xml:space="preserve"> </w:t>
      </w:r>
      <w:proofErr w:type="spellStart"/>
      <w:r w:rsidR="008218AB" w:rsidRPr="00373204">
        <w:rPr>
          <w:color w:val="000000" w:themeColor="text1"/>
        </w:rPr>
        <w:t>camera</w:t>
      </w:r>
      <w:proofErr w:type="spellEnd"/>
      <w:r w:rsidR="008218AB" w:rsidRPr="00373204">
        <w:rPr>
          <w:color w:val="000000" w:themeColor="text1"/>
        </w:rPr>
        <w:t xml:space="preserve">, image </w:t>
      </w:r>
      <w:proofErr w:type="spellStart"/>
      <w:r w:rsidR="008218AB" w:rsidRPr="00373204">
        <w:rPr>
          <w:color w:val="000000" w:themeColor="text1"/>
        </w:rPr>
        <w:t>processing</w:t>
      </w:r>
      <w:proofErr w:type="spellEnd"/>
    </w:p>
    <w:p w14:paraId="33EDB0B5" w14:textId="77777777" w:rsidR="002563FD" w:rsidRPr="00373204" w:rsidRDefault="002563FD">
      <w:r w:rsidRPr="00373204">
        <w:br w:type="page"/>
      </w:r>
    </w:p>
    <w:p w14:paraId="40A0E0E7" w14:textId="77777777" w:rsidR="009771F4" w:rsidRPr="00373204" w:rsidRDefault="0016172F" w:rsidP="0005714F">
      <w:pPr>
        <w:pStyle w:val="Textprce"/>
      </w:pPr>
      <w:r w:rsidRPr="00373204">
        <w:lastRenderedPageBreak/>
        <w:t>Zde je místo pro případné p</w:t>
      </w:r>
      <w:r w:rsidR="002563FD" w:rsidRPr="00373204">
        <w:t>oděkování, popř. motto</w:t>
      </w:r>
      <w:r w:rsidRPr="00373204">
        <w:t>, úryvky knih atp.</w:t>
      </w:r>
    </w:p>
    <w:p w14:paraId="76E0CCE4" w14:textId="77777777" w:rsidR="002563FD" w:rsidRPr="00373204" w:rsidRDefault="002563FD" w:rsidP="0005714F">
      <w:pPr>
        <w:pStyle w:val="Textprce"/>
      </w:pPr>
    </w:p>
    <w:p w14:paraId="292131E7" w14:textId="77777777" w:rsidR="002563FD" w:rsidRPr="00373204" w:rsidRDefault="002563FD" w:rsidP="0005714F">
      <w:pPr>
        <w:pStyle w:val="Textprce"/>
      </w:pPr>
    </w:p>
    <w:p w14:paraId="7984341F" w14:textId="77777777" w:rsidR="002563FD" w:rsidRPr="00373204" w:rsidRDefault="002563FD" w:rsidP="0005714F">
      <w:pPr>
        <w:pStyle w:val="Textprce"/>
      </w:pPr>
      <w:r w:rsidRPr="00373204">
        <w:t>Prohlašuji, že odevzdaná verze bakalářské/diplomové práce a verze elektronická nahraná do IS/STAG jsou totožné.</w:t>
      </w:r>
    </w:p>
    <w:p w14:paraId="5FD074DB" w14:textId="77777777" w:rsidR="0096510B" w:rsidRPr="00373204" w:rsidRDefault="0096510B">
      <w:r w:rsidRPr="00373204">
        <w:br w:type="page"/>
      </w:r>
    </w:p>
    <w:p w14:paraId="5B1FEF77" w14:textId="77777777" w:rsidR="0096510B" w:rsidRPr="00373204" w:rsidRDefault="0096510B" w:rsidP="0096510B">
      <w:pPr>
        <w:pStyle w:val="Obsahcontents"/>
      </w:pPr>
      <w:bookmarkStart w:id="1" w:name="_Toc37577729"/>
      <w:bookmarkStart w:id="2" w:name="_Toc88120440"/>
      <w:bookmarkStart w:id="3" w:name="_Toc88120677"/>
      <w:bookmarkStart w:id="4" w:name="_Toc88120889"/>
      <w:bookmarkStart w:id="5" w:name="_Toc88120993"/>
      <w:bookmarkStart w:id="6" w:name="_Toc88121036"/>
      <w:bookmarkStart w:id="7" w:name="_Toc88121173"/>
      <w:bookmarkStart w:id="8" w:name="_Toc88121547"/>
      <w:bookmarkStart w:id="9" w:name="_Toc88121604"/>
      <w:bookmarkStart w:id="10" w:name="_Toc88121742"/>
      <w:bookmarkStart w:id="11" w:name="_Toc88122008"/>
      <w:bookmarkStart w:id="12" w:name="_Toc88124611"/>
      <w:bookmarkStart w:id="13" w:name="_Toc88124648"/>
      <w:bookmarkStart w:id="14" w:name="_Toc88124798"/>
      <w:bookmarkStart w:id="15" w:name="_Toc88125781"/>
      <w:bookmarkStart w:id="16" w:name="_Toc88126301"/>
      <w:bookmarkStart w:id="17" w:name="_Toc88126452"/>
      <w:bookmarkStart w:id="18" w:name="_Toc88126519"/>
      <w:bookmarkStart w:id="19" w:name="_Toc88126548"/>
      <w:bookmarkStart w:id="20" w:name="_Toc88126764"/>
      <w:bookmarkStart w:id="21" w:name="_Toc88126854"/>
      <w:bookmarkStart w:id="22" w:name="_Toc88127095"/>
      <w:bookmarkStart w:id="23" w:name="_Toc88127138"/>
      <w:bookmarkStart w:id="24" w:name="_Toc88128503"/>
      <w:bookmarkStart w:id="25" w:name="_Toc107634140"/>
      <w:bookmarkStart w:id="26" w:name="_Toc107635157"/>
      <w:r w:rsidRPr="00373204">
        <w:lastRenderedPageBreak/>
        <w:t>OBSAH</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7332965F" w14:textId="77777777" w:rsidR="00A12722" w:rsidRPr="00373204" w:rsidRDefault="000A5332" w:rsidP="00A356B1">
      <w:pPr>
        <w:pStyle w:val="Obsah2"/>
        <w:rPr>
          <w:rFonts w:asciiTheme="minorHAnsi" w:eastAsiaTheme="minorEastAsia" w:hAnsiTheme="minorHAnsi" w:cstheme="minorBidi"/>
          <w:sz w:val="22"/>
          <w:szCs w:val="22"/>
        </w:rPr>
      </w:pPr>
      <w:r w:rsidRPr="00373204">
        <w:fldChar w:fldCharType="begin"/>
      </w:r>
      <w:r w:rsidRPr="00373204">
        <w:instrText xml:space="preserve"> TOC \h \z \t "Úvod+závěr/introduction+conclusion;2;Část;1;Nadpis 1_text;2;Nadpis 2_text;3;Nadpis 3_text;4" </w:instrText>
      </w:r>
      <w:r w:rsidRPr="00373204">
        <w:fldChar w:fldCharType="separate"/>
      </w:r>
      <w:hyperlink w:anchor="_Toc22719940" w:history="1">
        <w:r w:rsidR="00A12722" w:rsidRPr="00373204">
          <w:rPr>
            <w:rStyle w:val="Hypertextovodkaz"/>
          </w:rPr>
          <w:t>Úvod</w:t>
        </w:r>
        <w:r w:rsidR="00A12722" w:rsidRPr="00373204">
          <w:rPr>
            <w:webHidden/>
          </w:rPr>
          <w:tab/>
        </w:r>
        <w:r w:rsidR="00A12722" w:rsidRPr="00373204">
          <w:rPr>
            <w:webHidden/>
          </w:rPr>
          <w:fldChar w:fldCharType="begin"/>
        </w:r>
        <w:r w:rsidR="00A12722" w:rsidRPr="00373204">
          <w:rPr>
            <w:webHidden/>
          </w:rPr>
          <w:instrText xml:space="preserve"> PAGEREF _Toc22719940 \h </w:instrText>
        </w:r>
        <w:r w:rsidR="00A12722" w:rsidRPr="00373204">
          <w:rPr>
            <w:webHidden/>
          </w:rPr>
        </w:r>
        <w:r w:rsidR="00A12722" w:rsidRPr="00373204">
          <w:rPr>
            <w:webHidden/>
          </w:rPr>
          <w:fldChar w:fldCharType="separate"/>
        </w:r>
        <w:r w:rsidR="006A05F3" w:rsidRPr="00373204">
          <w:rPr>
            <w:webHidden/>
          </w:rPr>
          <w:t>9</w:t>
        </w:r>
        <w:r w:rsidR="00A12722" w:rsidRPr="00373204">
          <w:rPr>
            <w:webHidden/>
          </w:rPr>
          <w:fldChar w:fldCharType="end"/>
        </w:r>
      </w:hyperlink>
    </w:p>
    <w:p w14:paraId="76BFBB29" w14:textId="77777777" w:rsidR="00A12722" w:rsidRPr="00373204" w:rsidRDefault="00000000" w:rsidP="009F7D64">
      <w:pPr>
        <w:pStyle w:val="Obsah1"/>
        <w:rPr>
          <w:rFonts w:asciiTheme="minorHAnsi" w:eastAsiaTheme="minorEastAsia" w:hAnsiTheme="minorHAnsi" w:cstheme="minorBidi"/>
          <w:sz w:val="22"/>
          <w:szCs w:val="22"/>
        </w:rPr>
      </w:pPr>
      <w:hyperlink w:anchor="_Toc22719941" w:history="1">
        <w:r w:rsidR="00A12722" w:rsidRPr="00373204">
          <w:rPr>
            <w:rStyle w:val="Hypertextovodkaz"/>
          </w:rPr>
          <w:t>TEORETICKÁ ČÁST</w:t>
        </w:r>
        <w:r w:rsidR="00A12722" w:rsidRPr="00373204">
          <w:rPr>
            <w:webHidden/>
          </w:rPr>
          <w:tab/>
        </w:r>
        <w:r w:rsidR="00A12722" w:rsidRPr="00373204">
          <w:rPr>
            <w:webHidden/>
          </w:rPr>
          <w:fldChar w:fldCharType="begin"/>
        </w:r>
        <w:r w:rsidR="00A12722" w:rsidRPr="00373204">
          <w:rPr>
            <w:webHidden/>
          </w:rPr>
          <w:instrText xml:space="preserve"> PAGEREF _Toc22719941 \h </w:instrText>
        </w:r>
        <w:r w:rsidR="00A12722" w:rsidRPr="00373204">
          <w:rPr>
            <w:webHidden/>
          </w:rPr>
        </w:r>
        <w:r w:rsidR="00A12722" w:rsidRPr="00373204">
          <w:rPr>
            <w:webHidden/>
          </w:rPr>
          <w:fldChar w:fldCharType="separate"/>
        </w:r>
        <w:r w:rsidR="006A05F3" w:rsidRPr="00373204">
          <w:rPr>
            <w:webHidden/>
          </w:rPr>
          <w:t>10</w:t>
        </w:r>
        <w:r w:rsidR="00A12722" w:rsidRPr="00373204">
          <w:rPr>
            <w:webHidden/>
          </w:rPr>
          <w:fldChar w:fldCharType="end"/>
        </w:r>
      </w:hyperlink>
    </w:p>
    <w:p w14:paraId="347C0F74" w14:textId="428897CC" w:rsidR="00A12722" w:rsidRPr="00373204" w:rsidRDefault="00000000" w:rsidP="00A356B1">
      <w:pPr>
        <w:pStyle w:val="Obsah2"/>
        <w:rPr>
          <w:rFonts w:asciiTheme="minorHAnsi" w:eastAsiaTheme="minorEastAsia" w:hAnsiTheme="minorHAnsi" w:cstheme="minorBidi"/>
          <w:sz w:val="22"/>
          <w:szCs w:val="22"/>
        </w:rPr>
      </w:pPr>
      <w:hyperlink w:anchor="_Toc22719942" w:history="1">
        <w:r w:rsidR="00A12722" w:rsidRPr="00373204">
          <w:rPr>
            <w:rStyle w:val="Hypertextovodkaz"/>
          </w:rPr>
          <w:t>1</w:t>
        </w:r>
        <w:r w:rsidR="00A12722" w:rsidRPr="00373204">
          <w:rPr>
            <w:rFonts w:asciiTheme="minorHAnsi" w:eastAsiaTheme="minorEastAsia" w:hAnsiTheme="minorHAnsi" w:cstheme="minorBidi"/>
            <w:sz w:val="22"/>
            <w:szCs w:val="22"/>
          </w:rPr>
          <w:tab/>
        </w:r>
        <w:r w:rsidR="005178AA" w:rsidRPr="00373204">
          <w:rPr>
            <w:rStyle w:val="Hypertextovodkaz"/>
          </w:rPr>
          <w:t>vývoj desktopových aplikací</w:t>
        </w:r>
        <w:r w:rsidR="00A12722" w:rsidRPr="00373204">
          <w:rPr>
            <w:webHidden/>
          </w:rPr>
          <w:tab/>
        </w:r>
        <w:r w:rsidR="00A12722" w:rsidRPr="00373204">
          <w:rPr>
            <w:webHidden/>
          </w:rPr>
          <w:fldChar w:fldCharType="begin"/>
        </w:r>
        <w:r w:rsidR="00A12722" w:rsidRPr="00373204">
          <w:rPr>
            <w:webHidden/>
          </w:rPr>
          <w:instrText xml:space="preserve"> PAGEREF _Toc22719942 \h </w:instrText>
        </w:r>
        <w:r w:rsidR="00A12722" w:rsidRPr="00373204">
          <w:rPr>
            <w:webHidden/>
          </w:rPr>
        </w:r>
        <w:r w:rsidR="00A12722" w:rsidRPr="00373204">
          <w:rPr>
            <w:webHidden/>
          </w:rPr>
          <w:fldChar w:fldCharType="separate"/>
        </w:r>
        <w:r w:rsidR="006A05F3" w:rsidRPr="00373204">
          <w:rPr>
            <w:webHidden/>
          </w:rPr>
          <w:t>11</w:t>
        </w:r>
        <w:r w:rsidR="00A12722" w:rsidRPr="00373204">
          <w:rPr>
            <w:webHidden/>
          </w:rPr>
          <w:fldChar w:fldCharType="end"/>
        </w:r>
      </w:hyperlink>
    </w:p>
    <w:p w14:paraId="16699CDA" w14:textId="6C494A81" w:rsidR="00A12722" w:rsidRPr="00373204" w:rsidRDefault="00000000">
      <w:pPr>
        <w:pStyle w:val="Obsah3"/>
        <w:rPr>
          <w:rFonts w:asciiTheme="minorHAnsi" w:eastAsiaTheme="minorEastAsia" w:hAnsiTheme="minorHAnsi" w:cstheme="minorBidi"/>
          <w:smallCaps w:val="0"/>
          <w:sz w:val="22"/>
          <w:szCs w:val="22"/>
        </w:rPr>
      </w:pPr>
      <w:hyperlink w:anchor="_Toc22719943" w:history="1">
        <w:r w:rsidR="00A12722" w:rsidRPr="00373204">
          <w:rPr>
            <w:rStyle w:val="Hypertextovodkaz"/>
          </w:rPr>
          <w:t>1.1</w:t>
        </w:r>
        <w:r w:rsidR="00A12722" w:rsidRPr="00373204">
          <w:rPr>
            <w:rFonts w:asciiTheme="minorHAnsi" w:eastAsiaTheme="minorEastAsia" w:hAnsiTheme="minorHAnsi" w:cstheme="minorBidi"/>
            <w:smallCaps w:val="0"/>
            <w:sz w:val="22"/>
            <w:szCs w:val="22"/>
          </w:rPr>
          <w:tab/>
        </w:r>
        <w:r w:rsidR="005178AA" w:rsidRPr="00373204">
          <w:rPr>
            <w:rStyle w:val="Hypertextovodkaz"/>
          </w:rPr>
          <w:t>Architektonické vzory</w:t>
        </w:r>
        <w:r w:rsidR="00A12722" w:rsidRPr="00373204">
          <w:rPr>
            <w:webHidden/>
          </w:rPr>
          <w:tab/>
        </w:r>
        <w:r w:rsidR="00A12722" w:rsidRPr="00373204">
          <w:rPr>
            <w:webHidden/>
          </w:rPr>
          <w:fldChar w:fldCharType="begin"/>
        </w:r>
        <w:r w:rsidR="00A12722" w:rsidRPr="00373204">
          <w:rPr>
            <w:webHidden/>
          </w:rPr>
          <w:instrText xml:space="preserve"> PAGEREF _Toc22719943 \h </w:instrText>
        </w:r>
        <w:r w:rsidR="00A12722" w:rsidRPr="00373204">
          <w:rPr>
            <w:webHidden/>
          </w:rPr>
        </w:r>
        <w:r w:rsidR="00A12722" w:rsidRPr="00373204">
          <w:rPr>
            <w:webHidden/>
          </w:rPr>
          <w:fldChar w:fldCharType="separate"/>
        </w:r>
        <w:r w:rsidR="006A05F3" w:rsidRPr="00373204">
          <w:rPr>
            <w:webHidden/>
          </w:rPr>
          <w:t>11</w:t>
        </w:r>
        <w:r w:rsidR="00A12722" w:rsidRPr="00373204">
          <w:rPr>
            <w:webHidden/>
          </w:rPr>
          <w:fldChar w:fldCharType="end"/>
        </w:r>
      </w:hyperlink>
    </w:p>
    <w:p w14:paraId="2AB32569" w14:textId="2DF984A5" w:rsidR="00A12722" w:rsidRPr="00373204" w:rsidRDefault="00000000">
      <w:pPr>
        <w:pStyle w:val="Obsah4"/>
        <w:tabs>
          <w:tab w:val="left" w:pos="1418"/>
          <w:tab w:val="right" w:leader="dot" w:pos="8777"/>
        </w:tabs>
      </w:pPr>
      <w:hyperlink w:anchor="_Toc22719945" w:history="1">
        <w:r w:rsidR="00A12722" w:rsidRPr="00373204">
          <w:rPr>
            <w:rStyle w:val="Hypertextovodkaz"/>
          </w:rPr>
          <w:t>1.</w:t>
        </w:r>
        <w:r w:rsidR="00127CCF" w:rsidRPr="00373204">
          <w:rPr>
            <w:rStyle w:val="Hypertextovodkaz"/>
          </w:rPr>
          <w:t>1</w:t>
        </w:r>
        <w:r w:rsidR="00A12722" w:rsidRPr="00373204">
          <w:rPr>
            <w:rStyle w:val="Hypertextovodkaz"/>
          </w:rPr>
          <w:t>.1</w:t>
        </w:r>
        <w:r w:rsidR="00A12722" w:rsidRPr="00373204">
          <w:rPr>
            <w:rFonts w:asciiTheme="minorHAnsi" w:eastAsiaTheme="minorEastAsia" w:hAnsiTheme="minorHAnsi" w:cstheme="minorBidi"/>
            <w:sz w:val="22"/>
            <w:szCs w:val="22"/>
          </w:rPr>
          <w:tab/>
        </w:r>
        <w:r w:rsidR="00127CCF" w:rsidRPr="00373204">
          <w:rPr>
            <w:rStyle w:val="Hypertextovodkaz"/>
          </w:rPr>
          <w:t>Architektura Model-View-Presenter</w:t>
        </w:r>
        <w:r w:rsidR="00A12722" w:rsidRPr="00373204">
          <w:rPr>
            <w:webHidden/>
          </w:rPr>
          <w:tab/>
        </w:r>
        <w:r w:rsidR="00A12722" w:rsidRPr="00373204">
          <w:rPr>
            <w:webHidden/>
          </w:rPr>
          <w:fldChar w:fldCharType="begin"/>
        </w:r>
        <w:r w:rsidR="00A12722" w:rsidRPr="00373204">
          <w:rPr>
            <w:webHidden/>
          </w:rPr>
          <w:instrText xml:space="preserve"> PAGEREF _Toc22719945 \h </w:instrText>
        </w:r>
        <w:r w:rsidR="00A12722" w:rsidRPr="00373204">
          <w:rPr>
            <w:webHidden/>
          </w:rPr>
        </w:r>
        <w:r w:rsidR="00A12722" w:rsidRPr="00373204">
          <w:rPr>
            <w:webHidden/>
          </w:rPr>
          <w:fldChar w:fldCharType="separate"/>
        </w:r>
        <w:r w:rsidR="006A05F3" w:rsidRPr="00373204">
          <w:rPr>
            <w:webHidden/>
          </w:rPr>
          <w:t>11</w:t>
        </w:r>
        <w:r w:rsidR="00A12722" w:rsidRPr="00373204">
          <w:rPr>
            <w:webHidden/>
          </w:rPr>
          <w:fldChar w:fldCharType="end"/>
        </w:r>
      </w:hyperlink>
    </w:p>
    <w:p w14:paraId="250F6D1A" w14:textId="522BCCF0" w:rsidR="00127CCF" w:rsidRPr="00373204" w:rsidRDefault="00000000" w:rsidP="00127CCF">
      <w:pPr>
        <w:pStyle w:val="Obsah4"/>
        <w:tabs>
          <w:tab w:val="left" w:pos="1418"/>
          <w:tab w:val="right" w:leader="dot" w:pos="8777"/>
        </w:tabs>
        <w:rPr>
          <w:rFonts w:asciiTheme="minorHAnsi" w:eastAsiaTheme="minorEastAsia" w:hAnsiTheme="minorHAnsi" w:cstheme="minorBidi"/>
          <w:sz w:val="22"/>
          <w:szCs w:val="22"/>
        </w:rPr>
      </w:pPr>
      <w:hyperlink w:anchor="_Toc22719945" w:history="1">
        <w:r w:rsidR="00127CCF" w:rsidRPr="00373204">
          <w:rPr>
            <w:rStyle w:val="Hypertextovodkaz"/>
          </w:rPr>
          <w:t>1.1.2</w:t>
        </w:r>
        <w:r w:rsidR="00127CCF" w:rsidRPr="00373204">
          <w:rPr>
            <w:rFonts w:asciiTheme="minorHAnsi" w:eastAsiaTheme="minorEastAsia" w:hAnsiTheme="minorHAnsi" w:cstheme="minorBidi"/>
            <w:sz w:val="22"/>
            <w:szCs w:val="22"/>
          </w:rPr>
          <w:tab/>
        </w:r>
        <w:r w:rsidR="00127CCF" w:rsidRPr="00373204">
          <w:rPr>
            <w:rStyle w:val="Hypertextovodkaz"/>
          </w:rPr>
          <w:t>Architektura Model-View-ViewModel</w:t>
        </w:r>
        <w:r w:rsidR="00127CCF" w:rsidRPr="00373204">
          <w:rPr>
            <w:webHidden/>
          </w:rPr>
          <w:tab/>
        </w:r>
        <w:r w:rsidR="00127CCF" w:rsidRPr="00373204">
          <w:rPr>
            <w:webHidden/>
          </w:rPr>
          <w:fldChar w:fldCharType="begin"/>
        </w:r>
        <w:r w:rsidR="00127CCF" w:rsidRPr="00373204">
          <w:rPr>
            <w:webHidden/>
          </w:rPr>
          <w:instrText xml:space="preserve"> PAGEREF _Toc22719945 \h </w:instrText>
        </w:r>
        <w:r w:rsidR="00127CCF" w:rsidRPr="00373204">
          <w:rPr>
            <w:webHidden/>
          </w:rPr>
        </w:r>
        <w:r w:rsidR="00127CCF" w:rsidRPr="00373204">
          <w:rPr>
            <w:webHidden/>
          </w:rPr>
          <w:fldChar w:fldCharType="separate"/>
        </w:r>
        <w:r w:rsidR="00127CCF" w:rsidRPr="00373204">
          <w:rPr>
            <w:webHidden/>
          </w:rPr>
          <w:t>11</w:t>
        </w:r>
        <w:r w:rsidR="00127CCF" w:rsidRPr="00373204">
          <w:rPr>
            <w:webHidden/>
          </w:rPr>
          <w:fldChar w:fldCharType="end"/>
        </w:r>
      </w:hyperlink>
    </w:p>
    <w:p w14:paraId="671A4EEC" w14:textId="02C480DE" w:rsidR="00127CCF" w:rsidRPr="00373204" w:rsidRDefault="00000000" w:rsidP="00127CCF">
      <w:pPr>
        <w:pStyle w:val="Obsah4"/>
        <w:tabs>
          <w:tab w:val="left" w:pos="1418"/>
          <w:tab w:val="right" w:leader="dot" w:pos="8777"/>
        </w:tabs>
        <w:rPr>
          <w:rFonts w:asciiTheme="minorHAnsi" w:eastAsiaTheme="minorEastAsia" w:hAnsiTheme="minorHAnsi" w:cstheme="minorBidi"/>
          <w:sz w:val="22"/>
          <w:szCs w:val="22"/>
        </w:rPr>
      </w:pPr>
      <w:hyperlink w:anchor="_Toc22719945" w:history="1">
        <w:r w:rsidR="00127CCF" w:rsidRPr="00373204">
          <w:rPr>
            <w:rStyle w:val="Hypertextovodkaz"/>
          </w:rPr>
          <w:t>1.1.3</w:t>
        </w:r>
        <w:r w:rsidR="00127CCF" w:rsidRPr="00373204">
          <w:rPr>
            <w:rFonts w:asciiTheme="minorHAnsi" w:eastAsiaTheme="minorEastAsia" w:hAnsiTheme="minorHAnsi" w:cstheme="minorBidi"/>
            <w:sz w:val="22"/>
            <w:szCs w:val="22"/>
          </w:rPr>
          <w:tab/>
        </w:r>
        <w:r w:rsidR="00127CCF" w:rsidRPr="00373204">
          <w:rPr>
            <w:rStyle w:val="Hypertextovodkaz"/>
          </w:rPr>
          <w:t>Event-driven Architektura</w:t>
        </w:r>
        <w:r w:rsidR="00127CCF" w:rsidRPr="00373204">
          <w:rPr>
            <w:webHidden/>
          </w:rPr>
          <w:tab/>
        </w:r>
        <w:r w:rsidR="00127CCF" w:rsidRPr="00373204">
          <w:rPr>
            <w:webHidden/>
          </w:rPr>
          <w:fldChar w:fldCharType="begin"/>
        </w:r>
        <w:r w:rsidR="00127CCF" w:rsidRPr="00373204">
          <w:rPr>
            <w:webHidden/>
          </w:rPr>
          <w:instrText xml:space="preserve"> PAGEREF _Toc22719945 \h </w:instrText>
        </w:r>
        <w:r w:rsidR="00127CCF" w:rsidRPr="00373204">
          <w:rPr>
            <w:webHidden/>
          </w:rPr>
        </w:r>
        <w:r w:rsidR="00127CCF" w:rsidRPr="00373204">
          <w:rPr>
            <w:webHidden/>
          </w:rPr>
          <w:fldChar w:fldCharType="separate"/>
        </w:r>
        <w:r w:rsidR="00127CCF" w:rsidRPr="00373204">
          <w:rPr>
            <w:webHidden/>
          </w:rPr>
          <w:t>11</w:t>
        </w:r>
        <w:r w:rsidR="00127CCF" w:rsidRPr="00373204">
          <w:rPr>
            <w:webHidden/>
          </w:rPr>
          <w:fldChar w:fldCharType="end"/>
        </w:r>
      </w:hyperlink>
    </w:p>
    <w:p w14:paraId="754B9976" w14:textId="64223035" w:rsidR="00127CCF" w:rsidRPr="00373204" w:rsidRDefault="00000000" w:rsidP="00127CCF">
      <w:pPr>
        <w:pStyle w:val="Obsah4"/>
        <w:tabs>
          <w:tab w:val="left" w:pos="1418"/>
          <w:tab w:val="right" w:leader="dot" w:pos="8777"/>
        </w:tabs>
      </w:pPr>
      <w:hyperlink w:anchor="_Toc22719945" w:history="1">
        <w:r w:rsidR="00127CCF" w:rsidRPr="00373204">
          <w:rPr>
            <w:rStyle w:val="Hypertextovodkaz"/>
          </w:rPr>
          <w:t>1.1.4</w:t>
        </w:r>
        <w:r w:rsidR="00127CCF" w:rsidRPr="00373204">
          <w:rPr>
            <w:rFonts w:asciiTheme="minorHAnsi" w:eastAsiaTheme="minorEastAsia" w:hAnsiTheme="minorHAnsi" w:cstheme="minorBidi"/>
            <w:sz w:val="22"/>
            <w:szCs w:val="22"/>
          </w:rPr>
          <w:tab/>
        </w:r>
        <w:r w:rsidR="00127CCF" w:rsidRPr="00373204">
          <w:rPr>
            <w:rStyle w:val="Hypertextovodkaz"/>
          </w:rPr>
          <w:t>Component-Based Design</w:t>
        </w:r>
        <w:r w:rsidR="00127CCF" w:rsidRPr="00373204">
          <w:rPr>
            <w:webHidden/>
          </w:rPr>
          <w:tab/>
        </w:r>
        <w:r w:rsidR="00127CCF" w:rsidRPr="00373204">
          <w:rPr>
            <w:webHidden/>
          </w:rPr>
          <w:fldChar w:fldCharType="begin"/>
        </w:r>
        <w:r w:rsidR="00127CCF" w:rsidRPr="00373204">
          <w:rPr>
            <w:webHidden/>
          </w:rPr>
          <w:instrText xml:space="preserve"> PAGEREF _Toc22719945 \h </w:instrText>
        </w:r>
        <w:r w:rsidR="00127CCF" w:rsidRPr="00373204">
          <w:rPr>
            <w:webHidden/>
          </w:rPr>
        </w:r>
        <w:r w:rsidR="00127CCF" w:rsidRPr="00373204">
          <w:rPr>
            <w:webHidden/>
          </w:rPr>
          <w:fldChar w:fldCharType="separate"/>
        </w:r>
        <w:r w:rsidR="00127CCF" w:rsidRPr="00373204">
          <w:rPr>
            <w:webHidden/>
          </w:rPr>
          <w:t>11</w:t>
        </w:r>
        <w:r w:rsidR="00127CCF" w:rsidRPr="00373204">
          <w:rPr>
            <w:webHidden/>
          </w:rPr>
          <w:fldChar w:fldCharType="end"/>
        </w:r>
      </w:hyperlink>
    </w:p>
    <w:p w14:paraId="36A574B8" w14:textId="1E70386B" w:rsidR="00127CCF" w:rsidRPr="00373204" w:rsidRDefault="00000000" w:rsidP="00127CCF">
      <w:pPr>
        <w:pStyle w:val="Obsah3"/>
        <w:rPr>
          <w:rFonts w:asciiTheme="minorHAnsi" w:eastAsiaTheme="minorEastAsia" w:hAnsiTheme="minorHAnsi" w:cstheme="minorBidi"/>
          <w:smallCaps w:val="0"/>
          <w:sz w:val="22"/>
          <w:szCs w:val="22"/>
        </w:rPr>
      </w:pPr>
      <w:hyperlink w:anchor="_Toc22719950" w:history="1">
        <w:r w:rsidR="00127CCF" w:rsidRPr="00373204">
          <w:rPr>
            <w:rStyle w:val="Hypertextovodkaz"/>
          </w:rPr>
          <w:t>3.1</w:t>
        </w:r>
        <w:r w:rsidR="00127CCF" w:rsidRPr="00373204">
          <w:rPr>
            <w:rFonts w:asciiTheme="minorHAnsi" w:eastAsiaTheme="minorEastAsia" w:hAnsiTheme="minorHAnsi" w:cstheme="minorBidi"/>
            <w:smallCaps w:val="0"/>
            <w:sz w:val="22"/>
            <w:szCs w:val="22"/>
          </w:rPr>
          <w:tab/>
        </w:r>
        <w:r w:rsidR="00127CCF" w:rsidRPr="00373204">
          <w:rPr>
            <w:rStyle w:val="Hypertextovodkaz"/>
          </w:rPr>
          <w:t>Návrhové vzory</w:t>
        </w:r>
        <w:r w:rsidR="00127CCF" w:rsidRPr="00373204">
          <w:rPr>
            <w:webHidden/>
          </w:rPr>
          <w:tab/>
        </w:r>
        <w:r w:rsidR="00127CCF" w:rsidRPr="00373204">
          <w:rPr>
            <w:webHidden/>
          </w:rPr>
          <w:fldChar w:fldCharType="begin"/>
        </w:r>
        <w:r w:rsidR="00127CCF" w:rsidRPr="00373204">
          <w:rPr>
            <w:webHidden/>
          </w:rPr>
          <w:instrText xml:space="preserve"> PAGEREF _Toc22719950 \h </w:instrText>
        </w:r>
        <w:r w:rsidR="00127CCF" w:rsidRPr="00373204">
          <w:rPr>
            <w:webHidden/>
          </w:rPr>
        </w:r>
        <w:r w:rsidR="00127CCF" w:rsidRPr="00373204">
          <w:rPr>
            <w:webHidden/>
          </w:rPr>
          <w:fldChar w:fldCharType="separate"/>
        </w:r>
        <w:r w:rsidR="00127CCF" w:rsidRPr="00373204">
          <w:rPr>
            <w:webHidden/>
          </w:rPr>
          <w:t>14</w:t>
        </w:r>
        <w:r w:rsidR="00127CCF" w:rsidRPr="00373204">
          <w:rPr>
            <w:webHidden/>
          </w:rPr>
          <w:fldChar w:fldCharType="end"/>
        </w:r>
      </w:hyperlink>
    </w:p>
    <w:p w14:paraId="047B81B3" w14:textId="77777777" w:rsidR="00127CCF" w:rsidRPr="00373204" w:rsidRDefault="00000000" w:rsidP="00127CCF">
      <w:pPr>
        <w:pStyle w:val="Obsah4"/>
        <w:tabs>
          <w:tab w:val="left" w:pos="1418"/>
          <w:tab w:val="right" w:leader="dot" w:pos="8777"/>
        </w:tabs>
      </w:pPr>
      <w:hyperlink w:anchor="_Toc22719951" w:history="1">
        <w:r w:rsidR="00127CCF" w:rsidRPr="00373204">
          <w:rPr>
            <w:rStyle w:val="Hypertextovodkaz"/>
          </w:rPr>
          <w:t>3.1.1</w:t>
        </w:r>
        <w:r w:rsidR="00127CCF" w:rsidRPr="00373204">
          <w:rPr>
            <w:rFonts w:asciiTheme="minorHAnsi" w:eastAsiaTheme="minorEastAsia" w:hAnsiTheme="minorHAnsi" w:cstheme="minorBidi"/>
            <w:sz w:val="22"/>
            <w:szCs w:val="22"/>
          </w:rPr>
          <w:tab/>
        </w:r>
        <w:r w:rsidR="00127CCF" w:rsidRPr="00373204">
          <w:rPr>
            <w:rStyle w:val="Hypertextovodkaz"/>
          </w:rPr>
          <w:t>Podpodnadpis</w:t>
        </w:r>
        <w:r w:rsidR="00127CCF" w:rsidRPr="00373204">
          <w:rPr>
            <w:webHidden/>
          </w:rPr>
          <w:tab/>
        </w:r>
        <w:r w:rsidR="00127CCF" w:rsidRPr="00373204">
          <w:rPr>
            <w:webHidden/>
          </w:rPr>
          <w:fldChar w:fldCharType="begin"/>
        </w:r>
        <w:r w:rsidR="00127CCF" w:rsidRPr="00373204">
          <w:rPr>
            <w:webHidden/>
          </w:rPr>
          <w:instrText xml:space="preserve"> PAGEREF _Toc22719951 \h </w:instrText>
        </w:r>
        <w:r w:rsidR="00127CCF" w:rsidRPr="00373204">
          <w:rPr>
            <w:webHidden/>
          </w:rPr>
        </w:r>
        <w:r w:rsidR="00127CCF" w:rsidRPr="00373204">
          <w:rPr>
            <w:webHidden/>
          </w:rPr>
          <w:fldChar w:fldCharType="separate"/>
        </w:r>
        <w:r w:rsidR="00127CCF" w:rsidRPr="00373204">
          <w:rPr>
            <w:webHidden/>
          </w:rPr>
          <w:t>14</w:t>
        </w:r>
        <w:r w:rsidR="00127CCF" w:rsidRPr="00373204">
          <w:rPr>
            <w:webHidden/>
          </w:rPr>
          <w:fldChar w:fldCharType="end"/>
        </w:r>
      </w:hyperlink>
    </w:p>
    <w:p w14:paraId="7344EF83" w14:textId="563E1E77" w:rsidR="00127CCF" w:rsidRPr="00373204" w:rsidRDefault="00000000" w:rsidP="00127CCF">
      <w:pPr>
        <w:pStyle w:val="Obsah4"/>
        <w:tabs>
          <w:tab w:val="left" w:pos="1418"/>
          <w:tab w:val="right" w:leader="dot" w:pos="8777"/>
        </w:tabs>
      </w:pPr>
      <w:hyperlink w:anchor="_Toc22719951" w:history="1">
        <w:r w:rsidR="00127CCF" w:rsidRPr="00373204">
          <w:rPr>
            <w:rStyle w:val="Hypertextovodkaz"/>
          </w:rPr>
          <w:t>3.1.1</w:t>
        </w:r>
        <w:r w:rsidR="00127CCF" w:rsidRPr="00373204">
          <w:rPr>
            <w:rFonts w:asciiTheme="minorHAnsi" w:eastAsiaTheme="minorEastAsia" w:hAnsiTheme="minorHAnsi" w:cstheme="minorBidi"/>
            <w:sz w:val="22"/>
            <w:szCs w:val="22"/>
          </w:rPr>
          <w:tab/>
        </w:r>
        <w:r w:rsidR="00127CCF" w:rsidRPr="00373204">
          <w:rPr>
            <w:rStyle w:val="Hypertextovodkaz"/>
          </w:rPr>
          <w:t>Podpodnadpis</w:t>
        </w:r>
        <w:r w:rsidR="00127CCF" w:rsidRPr="00373204">
          <w:rPr>
            <w:webHidden/>
          </w:rPr>
          <w:tab/>
        </w:r>
        <w:r w:rsidR="00127CCF" w:rsidRPr="00373204">
          <w:rPr>
            <w:webHidden/>
          </w:rPr>
          <w:fldChar w:fldCharType="begin"/>
        </w:r>
        <w:r w:rsidR="00127CCF" w:rsidRPr="00373204">
          <w:rPr>
            <w:webHidden/>
          </w:rPr>
          <w:instrText xml:space="preserve"> PAGEREF _Toc22719951 \h </w:instrText>
        </w:r>
        <w:r w:rsidR="00127CCF" w:rsidRPr="00373204">
          <w:rPr>
            <w:webHidden/>
          </w:rPr>
        </w:r>
        <w:r w:rsidR="00127CCF" w:rsidRPr="00373204">
          <w:rPr>
            <w:webHidden/>
          </w:rPr>
          <w:fldChar w:fldCharType="separate"/>
        </w:r>
        <w:r w:rsidR="00127CCF" w:rsidRPr="00373204">
          <w:rPr>
            <w:webHidden/>
          </w:rPr>
          <w:t>14</w:t>
        </w:r>
        <w:r w:rsidR="00127CCF" w:rsidRPr="00373204">
          <w:rPr>
            <w:webHidden/>
          </w:rPr>
          <w:fldChar w:fldCharType="end"/>
        </w:r>
      </w:hyperlink>
    </w:p>
    <w:p w14:paraId="35AEED82" w14:textId="286F4382" w:rsidR="00A12722" w:rsidRPr="00373204" w:rsidRDefault="00000000" w:rsidP="00A356B1">
      <w:pPr>
        <w:pStyle w:val="Obsah2"/>
        <w:rPr>
          <w:rFonts w:asciiTheme="minorHAnsi" w:eastAsiaTheme="minorEastAsia" w:hAnsiTheme="minorHAnsi" w:cstheme="minorBidi"/>
          <w:sz w:val="22"/>
          <w:szCs w:val="22"/>
        </w:rPr>
      </w:pPr>
      <w:hyperlink w:anchor="_Toc22719946" w:history="1">
        <w:r w:rsidR="00A12722" w:rsidRPr="00373204">
          <w:rPr>
            <w:rStyle w:val="Hypertextovodkaz"/>
          </w:rPr>
          <w:t>2</w:t>
        </w:r>
        <w:r w:rsidR="00A12722" w:rsidRPr="00373204">
          <w:rPr>
            <w:rFonts w:asciiTheme="minorHAnsi" w:eastAsiaTheme="minorEastAsia" w:hAnsiTheme="minorHAnsi" w:cstheme="minorBidi"/>
            <w:sz w:val="22"/>
            <w:szCs w:val="22"/>
          </w:rPr>
          <w:tab/>
        </w:r>
        <w:r w:rsidR="009C4EA7" w:rsidRPr="00373204">
          <w:rPr>
            <w:rStyle w:val="Hypertextovodkaz"/>
          </w:rPr>
          <w:t>Hloubkové kamery</w:t>
        </w:r>
        <w:r w:rsidR="00A12722" w:rsidRPr="00373204">
          <w:rPr>
            <w:webHidden/>
          </w:rPr>
          <w:tab/>
        </w:r>
        <w:r w:rsidR="00A12722" w:rsidRPr="00373204">
          <w:rPr>
            <w:webHidden/>
          </w:rPr>
          <w:fldChar w:fldCharType="begin"/>
        </w:r>
        <w:r w:rsidR="00A12722" w:rsidRPr="00373204">
          <w:rPr>
            <w:webHidden/>
          </w:rPr>
          <w:instrText xml:space="preserve"> PAGEREF _Toc22719946 \h </w:instrText>
        </w:r>
        <w:r w:rsidR="00A12722" w:rsidRPr="00373204">
          <w:rPr>
            <w:webHidden/>
          </w:rPr>
        </w:r>
        <w:r w:rsidR="00A12722" w:rsidRPr="00373204">
          <w:rPr>
            <w:webHidden/>
          </w:rPr>
          <w:fldChar w:fldCharType="separate"/>
        </w:r>
        <w:r w:rsidR="006A05F3" w:rsidRPr="00373204">
          <w:rPr>
            <w:webHidden/>
          </w:rPr>
          <w:t>12</w:t>
        </w:r>
        <w:r w:rsidR="00A12722" w:rsidRPr="00373204">
          <w:rPr>
            <w:webHidden/>
          </w:rPr>
          <w:fldChar w:fldCharType="end"/>
        </w:r>
      </w:hyperlink>
    </w:p>
    <w:p w14:paraId="12DA6F31" w14:textId="77777777" w:rsidR="00A12722" w:rsidRPr="00373204" w:rsidRDefault="00000000">
      <w:pPr>
        <w:pStyle w:val="Obsah3"/>
      </w:pPr>
      <w:hyperlink w:anchor="_Toc22719947" w:history="1">
        <w:r w:rsidR="00A12722" w:rsidRPr="00373204">
          <w:rPr>
            <w:rStyle w:val="Hypertextovodkaz"/>
          </w:rPr>
          <w:t>2.1</w:t>
        </w:r>
        <w:r w:rsidR="00A12722" w:rsidRPr="00373204">
          <w:rPr>
            <w:rFonts w:asciiTheme="minorHAnsi" w:eastAsiaTheme="minorEastAsia" w:hAnsiTheme="minorHAnsi" w:cstheme="minorBidi"/>
            <w:smallCaps w:val="0"/>
            <w:sz w:val="22"/>
            <w:szCs w:val="22"/>
          </w:rPr>
          <w:tab/>
        </w:r>
        <w:r w:rsidR="00A12722" w:rsidRPr="00373204">
          <w:rPr>
            <w:rStyle w:val="Hypertextovodkaz"/>
          </w:rPr>
          <w:t>Podnadpis</w:t>
        </w:r>
        <w:r w:rsidR="00A12722" w:rsidRPr="00373204">
          <w:rPr>
            <w:webHidden/>
          </w:rPr>
          <w:tab/>
        </w:r>
        <w:r w:rsidR="00A12722" w:rsidRPr="00373204">
          <w:rPr>
            <w:webHidden/>
          </w:rPr>
          <w:fldChar w:fldCharType="begin"/>
        </w:r>
        <w:r w:rsidR="00A12722" w:rsidRPr="00373204">
          <w:rPr>
            <w:webHidden/>
          </w:rPr>
          <w:instrText xml:space="preserve"> PAGEREF _Toc22719947 \h </w:instrText>
        </w:r>
        <w:r w:rsidR="00A12722" w:rsidRPr="00373204">
          <w:rPr>
            <w:webHidden/>
          </w:rPr>
        </w:r>
        <w:r w:rsidR="00A12722" w:rsidRPr="00373204">
          <w:rPr>
            <w:webHidden/>
          </w:rPr>
          <w:fldChar w:fldCharType="separate"/>
        </w:r>
        <w:r w:rsidR="006A05F3" w:rsidRPr="00373204">
          <w:rPr>
            <w:webHidden/>
          </w:rPr>
          <w:t>12</w:t>
        </w:r>
        <w:r w:rsidR="00A12722" w:rsidRPr="00373204">
          <w:rPr>
            <w:webHidden/>
          </w:rPr>
          <w:fldChar w:fldCharType="end"/>
        </w:r>
      </w:hyperlink>
    </w:p>
    <w:p w14:paraId="1E1DCC4A" w14:textId="01EB6834" w:rsidR="00127CCF" w:rsidRPr="00373204" w:rsidRDefault="00000000" w:rsidP="00127CCF">
      <w:pPr>
        <w:pStyle w:val="Obsah3"/>
        <w:rPr>
          <w:rFonts w:asciiTheme="minorHAnsi" w:eastAsiaTheme="minorEastAsia" w:hAnsiTheme="minorHAnsi" w:cstheme="minorBidi"/>
          <w:smallCaps w:val="0"/>
          <w:sz w:val="22"/>
          <w:szCs w:val="22"/>
        </w:rPr>
      </w:pPr>
      <w:hyperlink w:anchor="_Toc22719950" w:history="1">
        <w:r w:rsidR="00127CCF" w:rsidRPr="00373204">
          <w:rPr>
            <w:rStyle w:val="Hypertextovodkaz"/>
          </w:rPr>
          <w:t>2.1</w:t>
        </w:r>
        <w:r w:rsidR="00127CCF" w:rsidRPr="00373204">
          <w:rPr>
            <w:rFonts w:asciiTheme="minorHAnsi" w:eastAsiaTheme="minorEastAsia" w:hAnsiTheme="minorHAnsi" w:cstheme="minorBidi"/>
            <w:smallCaps w:val="0"/>
            <w:sz w:val="22"/>
            <w:szCs w:val="22"/>
          </w:rPr>
          <w:tab/>
        </w:r>
        <w:r w:rsidR="00127CCF" w:rsidRPr="00373204">
          <w:rPr>
            <w:rStyle w:val="Hypertextovodkaz"/>
          </w:rPr>
          <w:t>Podnadpis</w:t>
        </w:r>
        <w:r w:rsidR="00127CCF" w:rsidRPr="00373204">
          <w:rPr>
            <w:webHidden/>
          </w:rPr>
          <w:tab/>
        </w:r>
        <w:r w:rsidR="00127CCF" w:rsidRPr="00373204">
          <w:rPr>
            <w:webHidden/>
          </w:rPr>
          <w:fldChar w:fldCharType="begin"/>
        </w:r>
        <w:r w:rsidR="00127CCF" w:rsidRPr="00373204">
          <w:rPr>
            <w:webHidden/>
          </w:rPr>
          <w:instrText xml:space="preserve"> PAGEREF _Toc22719950 \h </w:instrText>
        </w:r>
        <w:r w:rsidR="00127CCF" w:rsidRPr="00373204">
          <w:rPr>
            <w:webHidden/>
          </w:rPr>
        </w:r>
        <w:r w:rsidR="00127CCF" w:rsidRPr="00373204">
          <w:rPr>
            <w:webHidden/>
          </w:rPr>
          <w:fldChar w:fldCharType="separate"/>
        </w:r>
        <w:r w:rsidR="00127CCF" w:rsidRPr="00373204">
          <w:rPr>
            <w:webHidden/>
          </w:rPr>
          <w:t>14</w:t>
        </w:r>
        <w:r w:rsidR="00127CCF" w:rsidRPr="00373204">
          <w:rPr>
            <w:webHidden/>
          </w:rPr>
          <w:fldChar w:fldCharType="end"/>
        </w:r>
      </w:hyperlink>
    </w:p>
    <w:p w14:paraId="7833035A" w14:textId="5FC98DBF" w:rsidR="00127CCF" w:rsidRPr="00373204" w:rsidRDefault="00000000" w:rsidP="00127CCF">
      <w:pPr>
        <w:pStyle w:val="Obsah4"/>
        <w:tabs>
          <w:tab w:val="left" w:pos="1418"/>
          <w:tab w:val="right" w:leader="dot" w:pos="8777"/>
        </w:tabs>
      </w:pPr>
      <w:hyperlink w:anchor="_Toc22719951" w:history="1">
        <w:r w:rsidR="00127CCF" w:rsidRPr="00373204">
          <w:rPr>
            <w:rStyle w:val="Hypertextovodkaz"/>
          </w:rPr>
          <w:t>2.1.1</w:t>
        </w:r>
        <w:r w:rsidR="00127CCF" w:rsidRPr="00373204">
          <w:rPr>
            <w:rFonts w:asciiTheme="minorHAnsi" w:eastAsiaTheme="minorEastAsia" w:hAnsiTheme="minorHAnsi" w:cstheme="minorBidi"/>
            <w:sz w:val="22"/>
            <w:szCs w:val="22"/>
          </w:rPr>
          <w:tab/>
        </w:r>
        <w:r w:rsidR="00127CCF" w:rsidRPr="00373204">
          <w:rPr>
            <w:rStyle w:val="Hypertextovodkaz"/>
          </w:rPr>
          <w:t>Podpodnadpis</w:t>
        </w:r>
        <w:r w:rsidR="00127CCF" w:rsidRPr="00373204">
          <w:rPr>
            <w:webHidden/>
          </w:rPr>
          <w:tab/>
        </w:r>
        <w:r w:rsidR="00127CCF" w:rsidRPr="00373204">
          <w:rPr>
            <w:webHidden/>
          </w:rPr>
          <w:fldChar w:fldCharType="begin"/>
        </w:r>
        <w:r w:rsidR="00127CCF" w:rsidRPr="00373204">
          <w:rPr>
            <w:webHidden/>
          </w:rPr>
          <w:instrText xml:space="preserve"> PAGEREF _Toc22719951 \h </w:instrText>
        </w:r>
        <w:r w:rsidR="00127CCF" w:rsidRPr="00373204">
          <w:rPr>
            <w:webHidden/>
          </w:rPr>
        </w:r>
        <w:r w:rsidR="00127CCF" w:rsidRPr="00373204">
          <w:rPr>
            <w:webHidden/>
          </w:rPr>
          <w:fldChar w:fldCharType="separate"/>
        </w:r>
        <w:r w:rsidR="00127CCF" w:rsidRPr="00373204">
          <w:rPr>
            <w:webHidden/>
          </w:rPr>
          <w:t>14</w:t>
        </w:r>
        <w:r w:rsidR="00127CCF" w:rsidRPr="00373204">
          <w:rPr>
            <w:webHidden/>
          </w:rPr>
          <w:fldChar w:fldCharType="end"/>
        </w:r>
      </w:hyperlink>
    </w:p>
    <w:p w14:paraId="60E871E8" w14:textId="77777777" w:rsidR="00A12722" w:rsidRPr="00373204" w:rsidRDefault="00000000" w:rsidP="009F7D64">
      <w:pPr>
        <w:pStyle w:val="Obsah1"/>
        <w:rPr>
          <w:rFonts w:asciiTheme="minorHAnsi" w:eastAsiaTheme="minorEastAsia" w:hAnsiTheme="minorHAnsi" w:cstheme="minorBidi"/>
          <w:sz w:val="22"/>
          <w:szCs w:val="22"/>
        </w:rPr>
      </w:pPr>
      <w:hyperlink w:anchor="_Toc22719948" w:history="1">
        <w:r w:rsidR="00A12722" w:rsidRPr="00373204">
          <w:rPr>
            <w:rStyle w:val="Hypertextovodkaz"/>
          </w:rPr>
          <w:t>PRAKTICKÁ ČÁST</w:t>
        </w:r>
        <w:r w:rsidR="00A12722" w:rsidRPr="00373204">
          <w:rPr>
            <w:webHidden/>
          </w:rPr>
          <w:tab/>
        </w:r>
        <w:r w:rsidR="00A12722" w:rsidRPr="00373204">
          <w:rPr>
            <w:webHidden/>
          </w:rPr>
          <w:fldChar w:fldCharType="begin"/>
        </w:r>
        <w:r w:rsidR="00A12722" w:rsidRPr="00373204">
          <w:rPr>
            <w:webHidden/>
          </w:rPr>
          <w:instrText xml:space="preserve"> PAGEREF _Toc22719948 \h </w:instrText>
        </w:r>
        <w:r w:rsidR="00A12722" w:rsidRPr="00373204">
          <w:rPr>
            <w:webHidden/>
          </w:rPr>
        </w:r>
        <w:r w:rsidR="00A12722" w:rsidRPr="00373204">
          <w:rPr>
            <w:webHidden/>
          </w:rPr>
          <w:fldChar w:fldCharType="separate"/>
        </w:r>
        <w:r w:rsidR="006A05F3" w:rsidRPr="00373204">
          <w:rPr>
            <w:webHidden/>
          </w:rPr>
          <w:t>13</w:t>
        </w:r>
        <w:r w:rsidR="00A12722" w:rsidRPr="00373204">
          <w:rPr>
            <w:webHidden/>
          </w:rPr>
          <w:fldChar w:fldCharType="end"/>
        </w:r>
      </w:hyperlink>
    </w:p>
    <w:p w14:paraId="5066B995" w14:textId="77777777" w:rsidR="00A12722" w:rsidRPr="00373204" w:rsidRDefault="00000000" w:rsidP="00A356B1">
      <w:pPr>
        <w:pStyle w:val="Obsah2"/>
        <w:rPr>
          <w:rFonts w:asciiTheme="minorHAnsi" w:eastAsiaTheme="minorEastAsia" w:hAnsiTheme="minorHAnsi" w:cstheme="minorBidi"/>
          <w:sz w:val="22"/>
          <w:szCs w:val="22"/>
        </w:rPr>
      </w:pPr>
      <w:hyperlink w:anchor="_Toc22719949" w:history="1">
        <w:r w:rsidR="00A12722" w:rsidRPr="00373204">
          <w:rPr>
            <w:rStyle w:val="Hypertextovodkaz"/>
          </w:rPr>
          <w:t>3</w:t>
        </w:r>
        <w:r w:rsidR="00A12722" w:rsidRPr="00373204">
          <w:rPr>
            <w:rFonts w:asciiTheme="minorHAnsi" w:eastAsiaTheme="minorEastAsia" w:hAnsiTheme="minorHAnsi" w:cstheme="minorBidi"/>
            <w:sz w:val="22"/>
            <w:szCs w:val="22"/>
          </w:rPr>
          <w:tab/>
        </w:r>
        <w:r w:rsidR="00A12722" w:rsidRPr="00373204">
          <w:rPr>
            <w:rStyle w:val="Hypertextovodkaz"/>
          </w:rPr>
          <w:t>nadpis hlavní kapitoly</w:t>
        </w:r>
        <w:r w:rsidR="00A12722" w:rsidRPr="00373204">
          <w:rPr>
            <w:webHidden/>
          </w:rPr>
          <w:tab/>
        </w:r>
        <w:r w:rsidR="00A12722" w:rsidRPr="00373204">
          <w:rPr>
            <w:webHidden/>
          </w:rPr>
          <w:fldChar w:fldCharType="begin"/>
        </w:r>
        <w:r w:rsidR="00A12722" w:rsidRPr="00373204">
          <w:rPr>
            <w:webHidden/>
          </w:rPr>
          <w:instrText xml:space="preserve"> PAGEREF _Toc22719949 \h </w:instrText>
        </w:r>
        <w:r w:rsidR="00A12722" w:rsidRPr="00373204">
          <w:rPr>
            <w:webHidden/>
          </w:rPr>
        </w:r>
        <w:r w:rsidR="00A12722" w:rsidRPr="00373204">
          <w:rPr>
            <w:webHidden/>
          </w:rPr>
          <w:fldChar w:fldCharType="separate"/>
        </w:r>
        <w:r w:rsidR="006A05F3" w:rsidRPr="00373204">
          <w:rPr>
            <w:webHidden/>
          </w:rPr>
          <w:t>14</w:t>
        </w:r>
        <w:r w:rsidR="00A12722" w:rsidRPr="00373204">
          <w:rPr>
            <w:webHidden/>
          </w:rPr>
          <w:fldChar w:fldCharType="end"/>
        </w:r>
      </w:hyperlink>
    </w:p>
    <w:p w14:paraId="0FEA5CFA" w14:textId="77777777" w:rsidR="00A12722" w:rsidRPr="00373204" w:rsidRDefault="00000000">
      <w:pPr>
        <w:pStyle w:val="Obsah3"/>
        <w:rPr>
          <w:rFonts w:asciiTheme="minorHAnsi" w:eastAsiaTheme="minorEastAsia" w:hAnsiTheme="minorHAnsi" w:cstheme="minorBidi"/>
          <w:smallCaps w:val="0"/>
          <w:sz w:val="22"/>
          <w:szCs w:val="22"/>
        </w:rPr>
      </w:pPr>
      <w:hyperlink w:anchor="_Toc22719950" w:history="1">
        <w:r w:rsidR="00A12722" w:rsidRPr="00373204">
          <w:rPr>
            <w:rStyle w:val="Hypertextovodkaz"/>
          </w:rPr>
          <w:t>3.1</w:t>
        </w:r>
        <w:r w:rsidR="00A12722" w:rsidRPr="00373204">
          <w:rPr>
            <w:rFonts w:asciiTheme="minorHAnsi" w:eastAsiaTheme="minorEastAsia" w:hAnsiTheme="minorHAnsi" w:cstheme="minorBidi"/>
            <w:smallCaps w:val="0"/>
            <w:sz w:val="22"/>
            <w:szCs w:val="22"/>
          </w:rPr>
          <w:tab/>
        </w:r>
        <w:r w:rsidR="00A12722" w:rsidRPr="00373204">
          <w:rPr>
            <w:rStyle w:val="Hypertextovodkaz"/>
          </w:rPr>
          <w:t>Podnadpis</w:t>
        </w:r>
        <w:r w:rsidR="00A12722" w:rsidRPr="00373204">
          <w:rPr>
            <w:webHidden/>
          </w:rPr>
          <w:tab/>
        </w:r>
        <w:r w:rsidR="00A12722" w:rsidRPr="00373204">
          <w:rPr>
            <w:webHidden/>
          </w:rPr>
          <w:fldChar w:fldCharType="begin"/>
        </w:r>
        <w:r w:rsidR="00A12722" w:rsidRPr="00373204">
          <w:rPr>
            <w:webHidden/>
          </w:rPr>
          <w:instrText xml:space="preserve"> PAGEREF _Toc22719950 \h </w:instrText>
        </w:r>
        <w:r w:rsidR="00A12722" w:rsidRPr="00373204">
          <w:rPr>
            <w:webHidden/>
          </w:rPr>
        </w:r>
        <w:r w:rsidR="00A12722" w:rsidRPr="00373204">
          <w:rPr>
            <w:webHidden/>
          </w:rPr>
          <w:fldChar w:fldCharType="separate"/>
        </w:r>
        <w:r w:rsidR="006A05F3" w:rsidRPr="00373204">
          <w:rPr>
            <w:webHidden/>
          </w:rPr>
          <w:t>14</w:t>
        </w:r>
        <w:r w:rsidR="00A12722" w:rsidRPr="00373204">
          <w:rPr>
            <w:webHidden/>
          </w:rPr>
          <w:fldChar w:fldCharType="end"/>
        </w:r>
      </w:hyperlink>
    </w:p>
    <w:p w14:paraId="14919461" w14:textId="36E4D86A" w:rsidR="00127CCF" w:rsidRPr="00373204" w:rsidRDefault="00000000" w:rsidP="00127CCF">
      <w:pPr>
        <w:pStyle w:val="Obsah4"/>
        <w:tabs>
          <w:tab w:val="left" w:pos="1418"/>
          <w:tab w:val="right" w:leader="dot" w:pos="8777"/>
        </w:tabs>
      </w:pPr>
      <w:hyperlink w:anchor="_Toc22719951" w:history="1">
        <w:r w:rsidR="00A12722" w:rsidRPr="00373204">
          <w:rPr>
            <w:rStyle w:val="Hypertextovodkaz"/>
          </w:rPr>
          <w:t>3.1.1</w:t>
        </w:r>
        <w:r w:rsidR="00A12722" w:rsidRPr="00373204">
          <w:rPr>
            <w:rFonts w:asciiTheme="minorHAnsi" w:eastAsiaTheme="minorEastAsia" w:hAnsiTheme="minorHAnsi" w:cstheme="minorBidi"/>
            <w:sz w:val="22"/>
            <w:szCs w:val="22"/>
          </w:rPr>
          <w:tab/>
        </w:r>
        <w:r w:rsidR="00A12722" w:rsidRPr="00373204">
          <w:rPr>
            <w:rStyle w:val="Hypertextovodkaz"/>
          </w:rPr>
          <w:t>Podpodnadpis</w:t>
        </w:r>
        <w:r w:rsidR="00A12722" w:rsidRPr="00373204">
          <w:rPr>
            <w:webHidden/>
          </w:rPr>
          <w:tab/>
        </w:r>
        <w:r w:rsidR="00A12722" w:rsidRPr="00373204">
          <w:rPr>
            <w:webHidden/>
          </w:rPr>
          <w:fldChar w:fldCharType="begin"/>
        </w:r>
        <w:r w:rsidR="00A12722" w:rsidRPr="00373204">
          <w:rPr>
            <w:webHidden/>
          </w:rPr>
          <w:instrText xml:space="preserve"> PAGEREF _Toc22719951 \h </w:instrText>
        </w:r>
        <w:r w:rsidR="00A12722" w:rsidRPr="00373204">
          <w:rPr>
            <w:webHidden/>
          </w:rPr>
        </w:r>
        <w:r w:rsidR="00A12722" w:rsidRPr="00373204">
          <w:rPr>
            <w:webHidden/>
          </w:rPr>
          <w:fldChar w:fldCharType="separate"/>
        </w:r>
        <w:r w:rsidR="006A05F3" w:rsidRPr="00373204">
          <w:rPr>
            <w:webHidden/>
          </w:rPr>
          <w:t>14</w:t>
        </w:r>
        <w:r w:rsidR="00A12722" w:rsidRPr="00373204">
          <w:rPr>
            <w:webHidden/>
          </w:rPr>
          <w:fldChar w:fldCharType="end"/>
        </w:r>
      </w:hyperlink>
    </w:p>
    <w:p w14:paraId="18F44258" w14:textId="77777777" w:rsidR="00A12722" w:rsidRPr="00373204" w:rsidRDefault="00000000">
      <w:pPr>
        <w:pStyle w:val="Obsah3"/>
        <w:rPr>
          <w:rFonts w:asciiTheme="minorHAnsi" w:eastAsiaTheme="minorEastAsia" w:hAnsiTheme="minorHAnsi" w:cstheme="minorBidi"/>
          <w:smallCaps w:val="0"/>
          <w:sz w:val="22"/>
          <w:szCs w:val="22"/>
        </w:rPr>
      </w:pPr>
      <w:hyperlink w:anchor="_Toc22719952" w:history="1">
        <w:r w:rsidR="00A12722" w:rsidRPr="00373204">
          <w:rPr>
            <w:rStyle w:val="Hypertextovodkaz"/>
          </w:rPr>
          <w:t>3.2</w:t>
        </w:r>
        <w:r w:rsidR="00A12722" w:rsidRPr="00373204">
          <w:rPr>
            <w:rFonts w:asciiTheme="minorHAnsi" w:eastAsiaTheme="minorEastAsia" w:hAnsiTheme="minorHAnsi" w:cstheme="minorBidi"/>
            <w:smallCaps w:val="0"/>
            <w:sz w:val="22"/>
            <w:szCs w:val="22"/>
          </w:rPr>
          <w:tab/>
        </w:r>
        <w:r w:rsidR="00A12722" w:rsidRPr="00373204">
          <w:rPr>
            <w:rStyle w:val="Hypertextovodkaz"/>
          </w:rPr>
          <w:t>Podnadpis</w:t>
        </w:r>
        <w:r w:rsidR="00A12722" w:rsidRPr="00373204">
          <w:rPr>
            <w:webHidden/>
          </w:rPr>
          <w:tab/>
        </w:r>
        <w:r w:rsidR="00A12722" w:rsidRPr="00373204">
          <w:rPr>
            <w:webHidden/>
          </w:rPr>
          <w:fldChar w:fldCharType="begin"/>
        </w:r>
        <w:r w:rsidR="00A12722" w:rsidRPr="00373204">
          <w:rPr>
            <w:webHidden/>
          </w:rPr>
          <w:instrText xml:space="preserve"> PAGEREF _Toc22719952 \h </w:instrText>
        </w:r>
        <w:r w:rsidR="00A12722" w:rsidRPr="00373204">
          <w:rPr>
            <w:webHidden/>
          </w:rPr>
        </w:r>
        <w:r w:rsidR="00A12722" w:rsidRPr="00373204">
          <w:rPr>
            <w:webHidden/>
          </w:rPr>
          <w:fldChar w:fldCharType="separate"/>
        </w:r>
        <w:r w:rsidR="006A05F3" w:rsidRPr="00373204">
          <w:rPr>
            <w:webHidden/>
          </w:rPr>
          <w:t>14</w:t>
        </w:r>
        <w:r w:rsidR="00A12722" w:rsidRPr="00373204">
          <w:rPr>
            <w:webHidden/>
          </w:rPr>
          <w:fldChar w:fldCharType="end"/>
        </w:r>
      </w:hyperlink>
    </w:p>
    <w:p w14:paraId="6DA1DA38" w14:textId="77777777" w:rsidR="00A12722" w:rsidRPr="00373204" w:rsidRDefault="00000000" w:rsidP="00A356B1">
      <w:pPr>
        <w:pStyle w:val="Obsah2"/>
        <w:rPr>
          <w:rFonts w:asciiTheme="minorHAnsi" w:eastAsiaTheme="minorEastAsia" w:hAnsiTheme="minorHAnsi" w:cstheme="minorBidi"/>
          <w:sz w:val="22"/>
          <w:szCs w:val="22"/>
        </w:rPr>
      </w:pPr>
      <w:hyperlink w:anchor="_Toc22719953" w:history="1">
        <w:r w:rsidR="00A12722" w:rsidRPr="00373204">
          <w:rPr>
            <w:rStyle w:val="Hypertextovodkaz"/>
          </w:rPr>
          <w:t>4</w:t>
        </w:r>
        <w:r w:rsidR="00A12722" w:rsidRPr="00373204">
          <w:rPr>
            <w:rFonts w:asciiTheme="minorHAnsi" w:eastAsiaTheme="minorEastAsia" w:hAnsiTheme="minorHAnsi" w:cstheme="minorBidi"/>
            <w:sz w:val="22"/>
            <w:szCs w:val="22"/>
          </w:rPr>
          <w:tab/>
        </w:r>
        <w:r w:rsidR="00A12722" w:rsidRPr="00373204">
          <w:rPr>
            <w:rStyle w:val="Hypertextovodkaz"/>
          </w:rPr>
          <w:t>NADPIS HLAVNÍ KAPITOLY</w:t>
        </w:r>
        <w:r w:rsidR="00A12722" w:rsidRPr="00373204">
          <w:rPr>
            <w:webHidden/>
          </w:rPr>
          <w:tab/>
        </w:r>
        <w:r w:rsidR="00A12722" w:rsidRPr="00373204">
          <w:rPr>
            <w:webHidden/>
          </w:rPr>
          <w:fldChar w:fldCharType="begin"/>
        </w:r>
        <w:r w:rsidR="00A12722" w:rsidRPr="00373204">
          <w:rPr>
            <w:webHidden/>
          </w:rPr>
          <w:instrText xml:space="preserve"> PAGEREF _Toc22719953 \h </w:instrText>
        </w:r>
        <w:r w:rsidR="00A12722" w:rsidRPr="00373204">
          <w:rPr>
            <w:webHidden/>
          </w:rPr>
        </w:r>
        <w:r w:rsidR="00A12722" w:rsidRPr="00373204">
          <w:rPr>
            <w:webHidden/>
          </w:rPr>
          <w:fldChar w:fldCharType="separate"/>
        </w:r>
        <w:r w:rsidR="006A05F3" w:rsidRPr="00373204">
          <w:rPr>
            <w:webHidden/>
          </w:rPr>
          <w:t>15</w:t>
        </w:r>
        <w:r w:rsidR="00A12722" w:rsidRPr="00373204">
          <w:rPr>
            <w:webHidden/>
          </w:rPr>
          <w:fldChar w:fldCharType="end"/>
        </w:r>
      </w:hyperlink>
    </w:p>
    <w:p w14:paraId="753D95A5" w14:textId="77777777" w:rsidR="00A12722" w:rsidRPr="00373204" w:rsidRDefault="00000000">
      <w:pPr>
        <w:pStyle w:val="Obsah3"/>
        <w:rPr>
          <w:rFonts w:asciiTheme="minorHAnsi" w:eastAsiaTheme="minorEastAsia" w:hAnsiTheme="minorHAnsi" w:cstheme="minorBidi"/>
          <w:smallCaps w:val="0"/>
          <w:sz w:val="22"/>
          <w:szCs w:val="22"/>
        </w:rPr>
      </w:pPr>
      <w:hyperlink w:anchor="_Toc22719954" w:history="1">
        <w:r w:rsidR="00A12722" w:rsidRPr="00373204">
          <w:rPr>
            <w:rStyle w:val="Hypertextovodkaz"/>
          </w:rPr>
          <w:t>4.1</w:t>
        </w:r>
        <w:r w:rsidR="00A12722" w:rsidRPr="00373204">
          <w:rPr>
            <w:rFonts w:asciiTheme="minorHAnsi" w:eastAsiaTheme="minorEastAsia" w:hAnsiTheme="minorHAnsi" w:cstheme="minorBidi"/>
            <w:smallCaps w:val="0"/>
            <w:sz w:val="22"/>
            <w:szCs w:val="22"/>
          </w:rPr>
          <w:tab/>
        </w:r>
        <w:r w:rsidR="00A12722" w:rsidRPr="00373204">
          <w:rPr>
            <w:rStyle w:val="Hypertextovodkaz"/>
          </w:rPr>
          <w:t>Podnadpis</w:t>
        </w:r>
        <w:r w:rsidR="00A12722" w:rsidRPr="00373204">
          <w:rPr>
            <w:webHidden/>
          </w:rPr>
          <w:tab/>
        </w:r>
        <w:r w:rsidR="00A12722" w:rsidRPr="00373204">
          <w:rPr>
            <w:webHidden/>
          </w:rPr>
          <w:fldChar w:fldCharType="begin"/>
        </w:r>
        <w:r w:rsidR="00A12722" w:rsidRPr="00373204">
          <w:rPr>
            <w:webHidden/>
          </w:rPr>
          <w:instrText xml:space="preserve"> PAGEREF _Toc22719954 \h </w:instrText>
        </w:r>
        <w:r w:rsidR="00A12722" w:rsidRPr="00373204">
          <w:rPr>
            <w:webHidden/>
          </w:rPr>
        </w:r>
        <w:r w:rsidR="00A12722" w:rsidRPr="00373204">
          <w:rPr>
            <w:webHidden/>
          </w:rPr>
          <w:fldChar w:fldCharType="separate"/>
        </w:r>
        <w:r w:rsidR="006A05F3" w:rsidRPr="00373204">
          <w:rPr>
            <w:webHidden/>
          </w:rPr>
          <w:t>15</w:t>
        </w:r>
        <w:r w:rsidR="00A12722" w:rsidRPr="00373204">
          <w:rPr>
            <w:webHidden/>
          </w:rPr>
          <w:fldChar w:fldCharType="end"/>
        </w:r>
      </w:hyperlink>
    </w:p>
    <w:p w14:paraId="56A2CC28" w14:textId="77777777" w:rsidR="00A12722" w:rsidRPr="00373204" w:rsidRDefault="00000000" w:rsidP="00A356B1">
      <w:pPr>
        <w:pStyle w:val="Obsah2"/>
        <w:rPr>
          <w:rFonts w:asciiTheme="minorHAnsi" w:eastAsiaTheme="minorEastAsia" w:hAnsiTheme="minorHAnsi" w:cstheme="minorBidi"/>
          <w:sz w:val="22"/>
          <w:szCs w:val="22"/>
        </w:rPr>
      </w:pPr>
      <w:hyperlink w:anchor="_Toc22719955" w:history="1">
        <w:r w:rsidR="00A12722" w:rsidRPr="00373204">
          <w:rPr>
            <w:rStyle w:val="Hypertextovodkaz"/>
          </w:rPr>
          <w:t>závěr</w:t>
        </w:r>
        <w:r w:rsidR="00A12722" w:rsidRPr="00373204">
          <w:rPr>
            <w:webHidden/>
          </w:rPr>
          <w:tab/>
        </w:r>
        <w:r w:rsidR="00A12722" w:rsidRPr="00373204">
          <w:rPr>
            <w:webHidden/>
          </w:rPr>
          <w:fldChar w:fldCharType="begin"/>
        </w:r>
        <w:r w:rsidR="00A12722" w:rsidRPr="00373204">
          <w:rPr>
            <w:webHidden/>
          </w:rPr>
          <w:instrText xml:space="preserve"> PAGEREF _Toc22719955 \h </w:instrText>
        </w:r>
        <w:r w:rsidR="00A12722" w:rsidRPr="00373204">
          <w:rPr>
            <w:webHidden/>
          </w:rPr>
        </w:r>
        <w:r w:rsidR="00A12722" w:rsidRPr="00373204">
          <w:rPr>
            <w:webHidden/>
          </w:rPr>
          <w:fldChar w:fldCharType="separate"/>
        </w:r>
        <w:r w:rsidR="006A05F3" w:rsidRPr="00373204">
          <w:rPr>
            <w:webHidden/>
          </w:rPr>
          <w:t>16</w:t>
        </w:r>
        <w:r w:rsidR="00A12722" w:rsidRPr="00373204">
          <w:rPr>
            <w:webHidden/>
          </w:rPr>
          <w:fldChar w:fldCharType="end"/>
        </w:r>
      </w:hyperlink>
    </w:p>
    <w:p w14:paraId="3E7F060E" w14:textId="77777777" w:rsidR="00A12722" w:rsidRPr="00373204" w:rsidRDefault="00000000" w:rsidP="00A356B1">
      <w:pPr>
        <w:pStyle w:val="Obsah2"/>
        <w:rPr>
          <w:rFonts w:asciiTheme="minorHAnsi" w:eastAsiaTheme="minorEastAsia" w:hAnsiTheme="minorHAnsi" w:cstheme="minorBidi"/>
          <w:sz w:val="22"/>
          <w:szCs w:val="22"/>
        </w:rPr>
      </w:pPr>
      <w:hyperlink w:anchor="_Toc22719956" w:history="1">
        <w:r w:rsidR="00A12722" w:rsidRPr="00373204">
          <w:rPr>
            <w:rStyle w:val="Hypertextovodkaz"/>
          </w:rPr>
          <w:t>SEZNAM POUŽITÉ LITERATURY</w:t>
        </w:r>
        <w:r w:rsidR="00A12722" w:rsidRPr="00373204">
          <w:rPr>
            <w:webHidden/>
          </w:rPr>
          <w:tab/>
        </w:r>
        <w:r w:rsidR="00A12722" w:rsidRPr="00373204">
          <w:rPr>
            <w:webHidden/>
          </w:rPr>
          <w:fldChar w:fldCharType="begin"/>
        </w:r>
        <w:r w:rsidR="00A12722" w:rsidRPr="00373204">
          <w:rPr>
            <w:webHidden/>
          </w:rPr>
          <w:instrText xml:space="preserve"> PAGEREF _Toc22719956 \h </w:instrText>
        </w:r>
        <w:r w:rsidR="00A12722" w:rsidRPr="00373204">
          <w:rPr>
            <w:webHidden/>
          </w:rPr>
        </w:r>
        <w:r w:rsidR="00A12722" w:rsidRPr="00373204">
          <w:rPr>
            <w:webHidden/>
          </w:rPr>
          <w:fldChar w:fldCharType="separate"/>
        </w:r>
        <w:r w:rsidR="006A05F3" w:rsidRPr="00373204">
          <w:rPr>
            <w:webHidden/>
          </w:rPr>
          <w:t>17</w:t>
        </w:r>
        <w:r w:rsidR="00A12722" w:rsidRPr="00373204">
          <w:rPr>
            <w:webHidden/>
          </w:rPr>
          <w:fldChar w:fldCharType="end"/>
        </w:r>
      </w:hyperlink>
    </w:p>
    <w:p w14:paraId="2A1813AA" w14:textId="77777777" w:rsidR="00A12722" w:rsidRPr="00373204" w:rsidRDefault="00000000" w:rsidP="00A356B1">
      <w:pPr>
        <w:pStyle w:val="Obsah2"/>
        <w:rPr>
          <w:rFonts w:asciiTheme="minorHAnsi" w:eastAsiaTheme="minorEastAsia" w:hAnsiTheme="minorHAnsi" w:cstheme="minorBidi"/>
          <w:sz w:val="22"/>
          <w:szCs w:val="22"/>
        </w:rPr>
      </w:pPr>
      <w:hyperlink w:anchor="_Toc22719957" w:history="1">
        <w:r w:rsidR="00A12722" w:rsidRPr="00373204">
          <w:rPr>
            <w:rStyle w:val="Hypertextovodkaz"/>
          </w:rPr>
          <w:t>seznam použitých symbolů a zkratek</w:t>
        </w:r>
        <w:r w:rsidR="00A12722" w:rsidRPr="00373204">
          <w:rPr>
            <w:webHidden/>
          </w:rPr>
          <w:tab/>
        </w:r>
        <w:r w:rsidR="00A12722" w:rsidRPr="00373204">
          <w:rPr>
            <w:webHidden/>
          </w:rPr>
          <w:fldChar w:fldCharType="begin"/>
        </w:r>
        <w:r w:rsidR="00A12722" w:rsidRPr="00373204">
          <w:rPr>
            <w:webHidden/>
          </w:rPr>
          <w:instrText xml:space="preserve"> PAGEREF _Toc22719957 \h </w:instrText>
        </w:r>
        <w:r w:rsidR="00A12722" w:rsidRPr="00373204">
          <w:rPr>
            <w:webHidden/>
          </w:rPr>
        </w:r>
        <w:r w:rsidR="00A12722" w:rsidRPr="00373204">
          <w:rPr>
            <w:webHidden/>
          </w:rPr>
          <w:fldChar w:fldCharType="separate"/>
        </w:r>
        <w:r w:rsidR="006A05F3" w:rsidRPr="00373204">
          <w:rPr>
            <w:webHidden/>
          </w:rPr>
          <w:t>18</w:t>
        </w:r>
        <w:r w:rsidR="00A12722" w:rsidRPr="00373204">
          <w:rPr>
            <w:webHidden/>
          </w:rPr>
          <w:fldChar w:fldCharType="end"/>
        </w:r>
      </w:hyperlink>
    </w:p>
    <w:p w14:paraId="78B72CA8" w14:textId="77777777" w:rsidR="00A12722" w:rsidRPr="00373204" w:rsidRDefault="00000000" w:rsidP="00A356B1">
      <w:pPr>
        <w:pStyle w:val="Obsah2"/>
        <w:rPr>
          <w:rFonts w:asciiTheme="minorHAnsi" w:eastAsiaTheme="minorEastAsia" w:hAnsiTheme="minorHAnsi" w:cstheme="minorBidi"/>
          <w:sz w:val="22"/>
          <w:szCs w:val="22"/>
        </w:rPr>
      </w:pPr>
      <w:hyperlink w:anchor="_Toc22719958" w:history="1">
        <w:r w:rsidR="00A12722" w:rsidRPr="00373204">
          <w:rPr>
            <w:rStyle w:val="Hypertextovodkaz"/>
          </w:rPr>
          <w:t>seznam OBRÁZKŮ</w:t>
        </w:r>
        <w:r w:rsidR="00A12722" w:rsidRPr="00373204">
          <w:rPr>
            <w:webHidden/>
          </w:rPr>
          <w:tab/>
        </w:r>
        <w:r w:rsidR="00A12722" w:rsidRPr="00373204">
          <w:rPr>
            <w:webHidden/>
          </w:rPr>
          <w:fldChar w:fldCharType="begin"/>
        </w:r>
        <w:r w:rsidR="00A12722" w:rsidRPr="00373204">
          <w:rPr>
            <w:webHidden/>
          </w:rPr>
          <w:instrText xml:space="preserve"> PAGEREF _Toc22719958 \h </w:instrText>
        </w:r>
        <w:r w:rsidR="00A12722" w:rsidRPr="00373204">
          <w:rPr>
            <w:webHidden/>
          </w:rPr>
        </w:r>
        <w:r w:rsidR="00A12722" w:rsidRPr="00373204">
          <w:rPr>
            <w:webHidden/>
          </w:rPr>
          <w:fldChar w:fldCharType="separate"/>
        </w:r>
        <w:r w:rsidR="006A05F3" w:rsidRPr="00373204">
          <w:rPr>
            <w:webHidden/>
          </w:rPr>
          <w:t>19</w:t>
        </w:r>
        <w:r w:rsidR="00A12722" w:rsidRPr="00373204">
          <w:rPr>
            <w:webHidden/>
          </w:rPr>
          <w:fldChar w:fldCharType="end"/>
        </w:r>
      </w:hyperlink>
    </w:p>
    <w:p w14:paraId="2639294F" w14:textId="77777777" w:rsidR="00A12722" w:rsidRPr="00373204" w:rsidRDefault="00000000" w:rsidP="00A356B1">
      <w:pPr>
        <w:pStyle w:val="Obsah2"/>
        <w:rPr>
          <w:rFonts w:asciiTheme="minorHAnsi" w:eastAsiaTheme="minorEastAsia" w:hAnsiTheme="minorHAnsi" w:cstheme="minorBidi"/>
          <w:sz w:val="22"/>
          <w:szCs w:val="22"/>
        </w:rPr>
      </w:pPr>
      <w:hyperlink w:anchor="_Toc22719959" w:history="1">
        <w:r w:rsidR="00A12722" w:rsidRPr="00373204">
          <w:rPr>
            <w:rStyle w:val="Hypertextovodkaz"/>
          </w:rPr>
          <w:t>seznam TABULEK</w:t>
        </w:r>
        <w:r w:rsidR="00A12722" w:rsidRPr="00373204">
          <w:rPr>
            <w:webHidden/>
          </w:rPr>
          <w:tab/>
        </w:r>
        <w:r w:rsidR="00A12722" w:rsidRPr="00373204">
          <w:rPr>
            <w:webHidden/>
          </w:rPr>
          <w:fldChar w:fldCharType="begin"/>
        </w:r>
        <w:r w:rsidR="00A12722" w:rsidRPr="00373204">
          <w:rPr>
            <w:webHidden/>
          </w:rPr>
          <w:instrText xml:space="preserve"> PAGEREF _Toc22719959 \h </w:instrText>
        </w:r>
        <w:r w:rsidR="00A12722" w:rsidRPr="00373204">
          <w:rPr>
            <w:webHidden/>
          </w:rPr>
        </w:r>
        <w:r w:rsidR="00A12722" w:rsidRPr="00373204">
          <w:rPr>
            <w:webHidden/>
          </w:rPr>
          <w:fldChar w:fldCharType="separate"/>
        </w:r>
        <w:r w:rsidR="006A05F3" w:rsidRPr="00373204">
          <w:rPr>
            <w:webHidden/>
          </w:rPr>
          <w:t>20</w:t>
        </w:r>
        <w:r w:rsidR="00A12722" w:rsidRPr="00373204">
          <w:rPr>
            <w:webHidden/>
          </w:rPr>
          <w:fldChar w:fldCharType="end"/>
        </w:r>
      </w:hyperlink>
    </w:p>
    <w:p w14:paraId="79F29456" w14:textId="77777777" w:rsidR="00A12722" w:rsidRPr="00373204" w:rsidRDefault="00000000" w:rsidP="00A356B1">
      <w:pPr>
        <w:pStyle w:val="Obsah2"/>
        <w:rPr>
          <w:rFonts w:asciiTheme="minorHAnsi" w:eastAsiaTheme="minorEastAsia" w:hAnsiTheme="minorHAnsi" w:cstheme="minorBidi"/>
          <w:sz w:val="22"/>
          <w:szCs w:val="22"/>
        </w:rPr>
      </w:pPr>
      <w:hyperlink w:anchor="_Toc22719960" w:history="1">
        <w:r w:rsidR="00A12722" w:rsidRPr="00373204">
          <w:rPr>
            <w:rStyle w:val="Hypertextovodkaz"/>
          </w:rPr>
          <w:t>seznam PŘÍLOH</w:t>
        </w:r>
        <w:r w:rsidR="00A12722" w:rsidRPr="00373204">
          <w:rPr>
            <w:webHidden/>
          </w:rPr>
          <w:tab/>
        </w:r>
        <w:r w:rsidR="00A12722" w:rsidRPr="00373204">
          <w:rPr>
            <w:webHidden/>
          </w:rPr>
          <w:fldChar w:fldCharType="begin"/>
        </w:r>
        <w:r w:rsidR="00A12722" w:rsidRPr="00373204">
          <w:rPr>
            <w:webHidden/>
          </w:rPr>
          <w:instrText xml:space="preserve"> PAGEREF _Toc22719960 \h </w:instrText>
        </w:r>
        <w:r w:rsidR="00A12722" w:rsidRPr="00373204">
          <w:rPr>
            <w:webHidden/>
          </w:rPr>
        </w:r>
        <w:r w:rsidR="00A12722" w:rsidRPr="00373204">
          <w:rPr>
            <w:webHidden/>
          </w:rPr>
          <w:fldChar w:fldCharType="separate"/>
        </w:r>
        <w:r w:rsidR="006A05F3" w:rsidRPr="00373204">
          <w:rPr>
            <w:webHidden/>
          </w:rPr>
          <w:t>21</w:t>
        </w:r>
        <w:r w:rsidR="00A12722" w:rsidRPr="00373204">
          <w:rPr>
            <w:webHidden/>
          </w:rPr>
          <w:fldChar w:fldCharType="end"/>
        </w:r>
      </w:hyperlink>
    </w:p>
    <w:p w14:paraId="6A31A2DF" w14:textId="77777777" w:rsidR="00EE526C" w:rsidRPr="00373204" w:rsidRDefault="000A5332" w:rsidP="000A5332">
      <w:pPr>
        <w:pStyle w:val="Obsah3"/>
      </w:pPr>
      <w:r w:rsidRPr="00373204">
        <w:fldChar w:fldCharType="end"/>
      </w:r>
    </w:p>
    <w:p w14:paraId="0D423A21" w14:textId="77777777" w:rsidR="0096510B" w:rsidRPr="00373204" w:rsidRDefault="0096510B" w:rsidP="002563FD">
      <w:pPr>
        <w:pStyle w:val="Abstraktabstracttext"/>
      </w:pPr>
    </w:p>
    <w:p w14:paraId="40BCB3CB" w14:textId="77777777" w:rsidR="0096510B" w:rsidRPr="00373204" w:rsidRDefault="0096510B" w:rsidP="002563FD">
      <w:pPr>
        <w:pStyle w:val="Abstraktabstracttext"/>
        <w:sectPr w:rsidR="0096510B" w:rsidRPr="00373204" w:rsidSect="00A32928">
          <w:headerReference w:type="default" r:id="rId10"/>
          <w:pgSz w:w="11906" w:h="16838" w:code="9"/>
          <w:pgMar w:top="1701" w:right="1134" w:bottom="1134" w:left="1134" w:header="851" w:footer="709" w:gutter="851"/>
          <w:cols w:space="708"/>
          <w:docGrid w:linePitch="360"/>
        </w:sectPr>
      </w:pPr>
    </w:p>
    <w:p w14:paraId="224A483E" w14:textId="77777777" w:rsidR="0096510B" w:rsidRPr="00373204" w:rsidRDefault="0096510B" w:rsidP="0096510B">
      <w:pPr>
        <w:pStyle w:val="vodzvrintroductionconclusion"/>
      </w:pPr>
      <w:bookmarkStart w:id="27" w:name="_Toc117787093"/>
      <w:bookmarkStart w:id="28" w:name="_Toc22666742"/>
      <w:bookmarkStart w:id="29" w:name="_Toc22719940"/>
      <w:r w:rsidRPr="00373204">
        <w:lastRenderedPageBreak/>
        <w:t>Úvod</w:t>
      </w:r>
      <w:bookmarkEnd w:id="27"/>
      <w:bookmarkEnd w:id="28"/>
      <w:bookmarkEnd w:id="29"/>
    </w:p>
    <w:p w14:paraId="16C22FAB" w14:textId="77777777" w:rsidR="0096510B" w:rsidRPr="00373204" w:rsidRDefault="0096510B" w:rsidP="0096510B">
      <w:pPr>
        <w:pStyle w:val="Textprce"/>
      </w:pPr>
      <w:r w:rsidRPr="00373204">
        <w:t>text</w:t>
      </w:r>
    </w:p>
    <w:p w14:paraId="32AB6EFD" w14:textId="77777777" w:rsidR="006F012C" w:rsidRPr="00373204" w:rsidRDefault="006F012C">
      <w:r w:rsidRPr="00373204">
        <w:br w:type="page"/>
      </w:r>
    </w:p>
    <w:tbl>
      <w:tblPr>
        <w:tblW w:w="5669" w:type="dxa"/>
        <w:jc w:val="center"/>
        <w:tblCellMar>
          <w:left w:w="70" w:type="dxa"/>
          <w:right w:w="70" w:type="dxa"/>
        </w:tblCellMar>
        <w:tblLook w:val="0000" w:firstRow="0" w:lastRow="0" w:firstColumn="0" w:lastColumn="0" w:noHBand="0" w:noVBand="0"/>
      </w:tblPr>
      <w:tblGrid>
        <w:gridCol w:w="850"/>
        <w:gridCol w:w="4819"/>
      </w:tblGrid>
      <w:tr w:rsidR="00065CB9" w:rsidRPr="00373204" w14:paraId="692BDB5F" w14:textId="77777777" w:rsidTr="00065CB9">
        <w:trPr>
          <w:jc w:val="center"/>
        </w:trPr>
        <w:tc>
          <w:tcPr>
            <w:tcW w:w="850" w:type="dxa"/>
          </w:tcPr>
          <w:p w14:paraId="75CDBEC4" w14:textId="77777777" w:rsidR="00065CB9" w:rsidRPr="00373204" w:rsidRDefault="00065CB9" w:rsidP="000A5332">
            <w:pPr>
              <w:pStyle w:val="st-slice"/>
            </w:pPr>
          </w:p>
        </w:tc>
        <w:tc>
          <w:tcPr>
            <w:tcW w:w="4819" w:type="dxa"/>
          </w:tcPr>
          <w:p w14:paraId="711C63C1" w14:textId="77777777" w:rsidR="00065CB9" w:rsidRPr="00373204" w:rsidRDefault="00065CB9" w:rsidP="00065CB9">
            <w:pPr>
              <w:pStyle w:val="st"/>
              <w:numPr>
                <w:ilvl w:val="0"/>
                <w:numId w:val="0"/>
              </w:numPr>
              <w:ind w:left="20"/>
              <w:jc w:val="both"/>
            </w:pPr>
            <w:bookmarkStart w:id="30" w:name="_Toc117787094"/>
            <w:bookmarkStart w:id="31" w:name="_Toc22666743"/>
            <w:bookmarkStart w:id="32" w:name="_Toc22719941"/>
            <w:r w:rsidRPr="00373204">
              <w:t>TEORETICKÁ ČÁST</w:t>
            </w:r>
            <w:bookmarkEnd w:id="30"/>
            <w:bookmarkEnd w:id="31"/>
            <w:bookmarkEnd w:id="32"/>
          </w:p>
        </w:tc>
      </w:tr>
    </w:tbl>
    <w:p w14:paraId="528BB9E1" w14:textId="77777777" w:rsidR="006F012C" w:rsidRPr="00373204" w:rsidRDefault="006F012C" w:rsidP="002563FD">
      <w:pPr>
        <w:pStyle w:val="Abstraktabstracttext"/>
      </w:pPr>
    </w:p>
    <w:p w14:paraId="5566DBEE" w14:textId="77777777" w:rsidR="006F012C" w:rsidRPr="00373204" w:rsidRDefault="006F012C">
      <w:r w:rsidRPr="00373204">
        <w:br w:type="page"/>
      </w:r>
    </w:p>
    <w:p w14:paraId="66102894" w14:textId="09B7D137" w:rsidR="006F012C" w:rsidRPr="00373204" w:rsidRDefault="005178AA" w:rsidP="006F012C">
      <w:pPr>
        <w:pStyle w:val="Nadpis1text"/>
      </w:pPr>
      <w:bookmarkStart w:id="33" w:name="_Toc107634143"/>
      <w:bookmarkStart w:id="34" w:name="_Toc107635178"/>
      <w:bookmarkStart w:id="35" w:name="_Toc107635218"/>
      <w:bookmarkStart w:id="36" w:name="_Toc107635235"/>
      <w:r w:rsidRPr="00373204">
        <w:lastRenderedPageBreak/>
        <w:t>Vývoj desktopových aplikací</w:t>
      </w:r>
    </w:p>
    <w:p w14:paraId="14F19DEB" w14:textId="4647A7D8" w:rsidR="00C93B39" w:rsidRPr="00373204" w:rsidRDefault="00E32286" w:rsidP="0066170F">
      <w:pPr>
        <w:pStyle w:val="Textprce"/>
        <w:ind w:firstLine="432"/>
      </w:pPr>
      <w:r w:rsidRPr="00373204">
        <w:t>Vývoj desktopových aplikací se zaměřuje na tvorbu softwaru určeného pro běh na stolních a přenosných počítačích. Desktopové aplikace jsou zpravidla navrženy tak, aby plně využívaly hardwarové a systémové zdroje daného počítače, díky čemuž mohou nabídnout vysokou účinnost a pokročilé uživatelské funkce.</w:t>
      </w:r>
      <w:r w:rsidR="00E86802" w:rsidRPr="00373204">
        <w:t xml:space="preserve"> Desktopové aplikace mohou rovněž plně a efektivně fungovat „</w:t>
      </w:r>
      <w:proofErr w:type="spellStart"/>
      <w:r w:rsidR="00E86802" w:rsidRPr="00373204">
        <w:rPr>
          <w:i/>
          <w:iCs/>
        </w:rPr>
        <w:t>offline</w:t>
      </w:r>
      <w:proofErr w:type="spellEnd"/>
      <w:r w:rsidR="00E86802" w:rsidRPr="00373204">
        <w:t>“, což je užitečné zejména v prostředích s omezeným nebo žádným přístupem k internetu. Vzhledem k tomu, že mají desktopové aplikace přímý přístup k systémovým zdrojům</w:t>
      </w:r>
      <w:r w:rsidR="00E86802" w:rsidRPr="00373204">
        <w:rPr>
          <w:rStyle w:val="Znakapoznpodarou"/>
        </w:rPr>
        <w:footnoteReference w:id="1"/>
      </w:r>
      <w:r w:rsidR="00DB7FB3" w:rsidRPr="00373204">
        <w:t xml:space="preserve"> je klíčovou otázkou bezpečnost těchto aplikací. Vývojáři by při vývoji desktopových aplikací měli implementovat bezpečnostní opatření, jako např. šifrování dat či zajištění bezpečné komunikace. Co se techniky vývoje desktopových aplikací týče můžeme tyto podle [1]  rozdělit na čtyři základní oblasti:</w:t>
      </w:r>
    </w:p>
    <w:p w14:paraId="5F549482" w14:textId="1019817F" w:rsidR="00DB7FB3" w:rsidRPr="00373204" w:rsidRDefault="00DB7FB3" w:rsidP="0066170F">
      <w:pPr>
        <w:pStyle w:val="Textprce"/>
        <w:numPr>
          <w:ilvl w:val="0"/>
          <w:numId w:val="15"/>
        </w:numPr>
        <w:spacing w:line="336" w:lineRule="auto"/>
        <w:ind w:left="924" w:hanging="357"/>
      </w:pPr>
      <w:r w:rsidRPr="00373204">
        <w:rPr>
          <w:b/>
          <w:bCs/>
        </w:rPr>
        <w:t>Programovací jazyky</w:t>
      </w:r>
      <w:r w:rsidRPr="00373204">
        <w:t xml:space="preserve"> – </w:t>
      </w:r>
      <w:r w:rsidR="00932639" w:rsidRPr="00373204">
        <w:t xml:space="preserve">Výběr programovacího jazyka závisí především na požadavcích projektu a jeho cílové platformě. Mezi v současnosti běžně používané jazyky pro vývoj desktopových aplikací můžeme zařadit např. C++, C#, Java a Python. </w:t>
      </w:r>
    </w:p>
    <w:p w14:paraId="6470FC88" w14:textId="333507B0" w:rsidR="00932639" w:rsidRPr="00373204" w:rsidRDefault="00932639" w:rsidP="0066170F">
      <w:pPr>
        <w:pStyle w:val="Textprce"/>
        <w:numPr>
          <w:ilvl w:val="0"/>
          <w:numId w:val="15"/>
        </w:numPr>
        <w:spacing w:line="336" w:lineRule="auto"/>
        <w:ind w:left="924" w:hanging="357"/>
      </w:pPr>
      <w:r w:rsidRPr="00373204">
        <w:rPr>
          <w:b/>
          <w:bCs/>
        </w:rPr>
        <w:t xml:space="preserve">Nástroje a vývojová prostředí </w:t>
      </w:r>
      <w:r w:rsidRPr="00373204">
        <w:t xml:space="preserve">– Pro samotný vývoj desktopových aplikací se používají integrovaná vývojová prostředí (IDE), která poskytují podporu pro kódování, ladění a design uživatelského rozhraní. Zde můžeme jmenovat např. </w:t>
      </w:r>
      <w:proofErr w:type="spellStart"/>
      <w:r w:rsidRPr="00373204">
        <w:t>Visual</w:t>
      </w:r>
      <w:proofErr w:type="spellEnd"/>
      <w:r w:rsidRPr="00373204">
        <w:t xml:space="preserve"> Studio, </w:t>
      </w:r>
      <w:proofErr w:type="spellStart"/>
      <w:r w:rsidRPr="00373204">
        <w:t>IntelliJ</w:t>
      </w:r>
      <w:proofErr w:type="spellEnd"/>
      <w:r w:rsidRPr="00373204">
        <w:t xml:space="preserve"> IDEA nebo QT </w:t>
      </w:r>
      <w:proofErr w:type="spellStart"/>
      <w:r w:rsidRPr="00373204">
        <w:t>Creator</w:t>
      </w:r>
      <w:proofErr w:type="spellEnd"/>
      <w:r w:rsidRPr="00373204">
        <w:t xml:space="preserve">. </w:t>
      </w:r>
    </w:p>
    <w:p w14:paraId="5B5DDE1D" w14:textId="5408BB88" w:rsidR="00932639" w:rsidRPr="00373204" w:rsidRDefault="00932639" w:rsidP="0066170F">
      <w:pPr>
        <w:pStyle w:val="Textprce"/>
        <w:numPr>
          <w:ilvl w:val="0"/>
          <w:numId w:val="15"/>
        </w:numPr>
        <w:spacing w:line="336" w:lineRule="auto"/>
        <w:ind w:left="924" w:hanging="357"/>
      </w:pPr>
      <w:r w:rsidRPr="00373204">
        <w:rPr>
          <w:b/>
          <w:bCs/>
        </w:rPr>
        <w:t xml:space="preserve">Frameworky a knihovny </w:t>
      </w:r>
      <w:r w:rsidR="00FA4A18" w:rsidRPr="00373204">
        <w:t>–</w:t>
      </w:r>
      <w:r w:rsidRPr="00373204">
        <w:t xml:space="preserve"> </w:t>
      </w:r>
      <w:r w:rsidR="00FA4A18" w:rsidRPr="00373204">
        <w:t>Ke zvýšení produktivity vývojáře desktopových aplikací a redukci množství rutinního kódu existuje také celá řada frameworků a specializovaných knihoven. Pro aplikace Windows j</w:t>
      </w:r>
      <w:r w:rsidR="00E81D55" w:rsidRPr="00373204">
        <w:t xml:space="preserve">de např. o frameworky skupiny .NET. Pro aplikace psané v jazyce JAVA pak o frameworky Swing nebo </w:t>
      </w:r>
      <w:proofErr w:type="spellStart"/>
      <w:r w:rsidR="00E81D55" w:rsidRPr="00373204">
        <w:t>JavaFX</w:t>
      </w:r>
      <w:proofErr w:type="spellEnd"/>
      <w:r w:rsidR="00E81D55" w:rsidRPr="00373204">
        <w:t>. Pro vývoj multiplatformních aplikací lze využit framework QT.</w:t>
      </w:r>
    </w:p>
    <w:p w14:paraId="5681284F" w14:textId="57AC47C5" w:rsidR="00E81D55" w:rsidRPr="00373204" w:rsidRDefault="00E81D55" w:rsidP="0066170F">
      <w:pPr>
        <w:pStyle w:val="Textprce"/>
        <w:numPr>
          <w:ilvl w:val="0"/>
          <w:numId w:val="15"/>
        </w:numPr>
        <w:spacing w:line="336" w:lineRule="auto"/>
        <w:ind w:left="924" w:hanging="357"/>
      </w:pPr>
      <w:r w:rsidRPr="00373204">
        <w:rPr>
          <w:b/>
          <w:bCs/>
        </w:rPr>
        <w:t xml:space="preserve">Správa závislostí a verzí </w:t>
      </w:r>
      <w:r w:rsidRPr="00373204">
        <w:t xml:space="preserve">– Pro správu závislostí se často používají nástroje jako </w:t>
      </w:r>
      <w:proofErr w:type="spellStart"/>
      <w:r w:rsidRPr="00373204">
        <w:t>Maven</w:t>
      </w:r>
      <w:proofErr w:type="spellEnd"/>
      <w:r w:rsidRPr="00373204">
        <w:t xml:space="preserve">, </w:t>
      </w:r>
      <w:proofErr w:type="spellStart"/>
      <w:r w:rsidRPr="00373204">
        <w:t>Gradle</w:t>
      </w:r>
      <w:proofErr w:type="spellEnd"/>
      <w:r w:rsidRPr="00373204">
        <w:t xml:space="preserve">, nebo </w:t>
      </w:r>
      <w:proofErr w:type="spellStart"/>
      <w:r w:rsidRPr="00373204">
        <w:t>NuGet</w:t>
      </w:r>
      <w:proofErr w:type="spellEnd"/>
      <w:r w:rsidRPr="00373204">
        <w:t xml:space="preserve">. Verzování kódu řeší např. nástroje GIT nebo MS Azure. </w:t>
      </w:r>
    </w:p>
    <w:p w14:paraId="1131275F" w14:textId="58A5F1F7" w:rsidR="00C818DB" w:rsidRPr="00373204" w:rsidRDefault="00E81D55" w:rsidP="00E81D55">
      <w:pPr>
        <w:pStyle w:val="Textprce"/>
        <w:ind w:firstLine="576"/>
      </w:pPr>
      <w:r w:rsidRPr="00373204">
        <w:t xml:space="preserve">Rozdíl mezi programovacím jazykem a </w:t>
      </w:r>
      <w:proofErr w:type="spellStart"/>
      <w:r w:rsidR="00BE3238" w:rsidRPr="00373204">
        <w:t>verzovacím</w:t>
      </w:r>
      <w:proofErr w:type="spellEnd"/>
      <w:r w:rsidR="00BE3238" w:rsidRPr="00373204">
        <w:t xml:space="preserve"> systémem je zřejmý. Co už tak zřejmé není, je rozdíl mezi vývojovým prostředím a frameworkem. Rozdíl mezi těmito pojmy je v jejich účelu a způsobu použití ve vývoji softwaru. </w:t>
      </w:r>
      <w:r w:rsidR="00356844" w:rsidRPr="00373204">
        <w:t xml:space="preserve">Framework je soubor knihoven a nástrojů, které poskytují předdefinovanou strukturu souboru funkcí a pravidel pro vývoj </w:t>
      </w:r>
      <w:r w:rsidR="00356844" w:rsidRPr="00373204">
        <w:lastRenderedPageBreak/>
        <w:t>softwaru. Framework tak můžeme chápat jako šablonu nebo „</w:t>
      </w:r>
      <w:r w:rsidR="00356844" w:rsidRPr="00373204">
        <w:rPr>
          <w:i/>
          <w:iCs/>
        </w:rPr>
        <w:t>rámec</w:t>
      </w:r>
      <w:r w:rsidR="00356844" w:rsidRPr="00373204">
        <w:t>“ pro vývoj aplikací. A naopak, vývojové prostředí slouží k centralizaci všech potřebných vývojových nástrojů</w:t>
      </w:r>
      <w:r w:rsidR="00356844" w:rsidRPr="00373204">
        <w:rPr>
          <w:rStyle w:val="Znakapoznpodarou"/>
        </w:rPr>
        <w:footnoteReference w:id="2"/>
      </w:r>
      <w:r w:rsidR="00356844" w:rsidRPr="00373204">
        <w:t xml:space="preserve"> do jednoho uživatelského rozhraní.</w:t>
      </w:r>
      <w:r w:rsidR="00C818DB" w:rsidRPr="00373204">
        <w:t xml:space="preserve"> Vývojové prostředí (IDE) může podporovat vývoj s mnoha různými frameworky. Pojem </w:t>
      </w:r>
      <w:r w:rsidR="00356844" w:rsidRPr="00373204">
        <w:t xml:space="preserve">Framework se tedy týká softwarové architektury a vývojové metodologie, zatímco vývojové prostředí </w:t>
      </w:r>
      <w:r w:rsidR="00C818DB" w:rsidRPr="00373204">
        <w:t xml:space="preserve">je konkrétní pracovní nástroj. </w:t>
      </w:r>
      <w:r w:rsidR="00356844" w:rsidRPr="00373204">
        <w:t xml:space="preserve"> </w:t>
      </w:r>
      <w:r w:rsidR="008501A9" w:rsidRPr="00373204">
        <w:t xml:space="preserve">Obecné rozdíly mezi </w:t>
      </w:r>
      <w:r w:rsidR="0087117A" w:rsidRPr="00373204">
        <w:t xml:space="preserve">frameworkem a vývojovým prostředím shrnuje tabulka č. 1.1. </w:t>
      </w:r>
    </w:p>
    <w:p w14:paraId="0D585D0E" w14:textId="71407608" w:rsidR="00BF3BC9" w:rsidRPr="00373204" w:rsidRDefault="00BF3BC9" w:rsidP="00BF3BC9">
      <w:pPr>
        <w:pStyle w:val="Titulek"/>
        <w:keepNext/>
      </w:pPr>
      <w:r w:rsidRPr="00373204">
        <w:t xml:space="preserve">Tabulka </w:t>
      </w:r>
      <w:r w:rsidRPr="00373204">
        <w:fldChar w:fldCharType="begin"/>
      </w:r>
      <w:r w:rsidRPr="00373204">
        <w:instrText xml:space="preserve"> SEQ Tabulka \* ARABIC </w:instrText>
      </w:r>
      <w:r w:rsidRPr="00373204">
        <w:fldChar w:fldCharType="separate"/>
      </w:r>
      <w:r w:rsidRPr="00373204">
        <w:t>1</w:t>
      </w:r>
      <w:r w:rsidRPr="00373204">
        <w:fldChar w:fldCharType="end"/>
      </w:r>
      <w:r w:rsidRPr="00373204">
        <w:t xml:space="preserve">.1 </w:t>
      </w:r>
      <w:r w:rsidR="008501A9" w:rsidRPr="00373204">
        <w:t>Rozdíl</w:t>
      </w:r>
      <w:r w:rsidRPr="00373204">
        <w:t xml:space="preserve"> mezi </w:t>
      </w:r>
      <w:r w:rsidR="0034349F" w:rsidRPr="00373204">
        <w:t>Frameworkem a vývojovým prostředím</w:t>
      </w:r>
      <w:r w:rsidR="0087117A" w:rsidRPr="00373204">
        <w:rPr>
          <w:rStyle w:val="Znakapoznpodarou"/>
        </w:rPr>
        <w:footnoteReference w:id="3"/>
      </w:r>
    </w:p>
    <w:tbl>
      <w:tblPr>
        <w:tblW w:w="8639" w:type="dxa"/>
        <w:jc w:val="center"/>
        <w:tblLayout w:type="fixed"/>
        <w:tblCellMar>
          <w:left w:w="40" w:type="dxa"/>
          <w:right w:w="40" w:type="dxa"/>
        </w:tblCellMar>
        <w:tblLook w:val="0000" w:firstRow="0" w:lastRow="0" w:firstColumn="0" w:lastColumn="0" w:noHBand="0" w:noVBand="0"/>
      </w:tblPr>
      <w:tblGrid>
        <w:gridCol w:w="2260"/>
        <w:gridCol w:w="2977"/>
        <w:gridCol w:w="3402"/>
      </w:tblGrid>
      <w:tr w:rsidR="001E24FE" w:rsidRPr="00373204" w14:paraId="50017EE5" w14:textId="77777777" w:rsidTr="001E24FE">
        <w:trPr>
          <w:trHeight w:hRule="exact" w:val="542"/>
          <w:jc w:val="center"/>
        </w:trPr>
        <w:tc>
          <w:tcPr>
            <w:tcW w:w="2260" w:type="dxa"/>
            <w:tcBorders>
              <w:top w:val="single" w:sz="6" w:space="0" w:color="auto"/>
              <w:left w:val="single" w:sz="6" w:space="0" w:color="auto"/>
              <w:bottom w:val="single" w:sz="6" w:space="0" w:color="auto"/>
              <w:right w:val="single" w:sz="6" w:space="0" w:color="auto"/>
            </w:tcBorders>
            <w:shd w:val="clear" w:color="auto" w:fill="FFFFFF"/>
          </w:tcPr>
          <w:p w14:paraId="11F6926B" w14:textId="77777777" w:rsidR="00BF3BC9" w:rsidRPr="00373204" w:rsidRDefault="00BF3BC9" w:rsidP="003A7D72">
            <w:pPr>
              <w:shd w:val="clear" w:color="auto" w:fill="FFFFFF"/>
              <w:spacing w:line="283" w:lineRule="exact"/>
              <w:jc w:val="center"/>
              <w:rPr>
                <w:b/>
                <w:bCs/>
              </w:rPr>
            </w:pPr>
            <w:r w:rsidRPr="00373204">
              <w:rPr>
                <w:b/>
                <w:bCs/>
                <w:spacing w:val="-3"/>
              </w:rPr>
              <w:t>Aspekt</w:t>
            </w:r>
          </w:p>
        </w:tc>
        <w:tc>
          <w:tcPr>
            <w:tcW w:w="2977" w:type="dxa"/>
            <w:tcBorders>
              <w:top w:val="single" w:sz="6" w:space="0" w:color="auto"/>
              <w:left w:val="single" w:sz="6" w:space="0" w:color="auto"/>
              <w:bottom w:val="single" w:sz="6" w:space="0" w:color="auto"/>
              <w:right w:val="single" w:sz="6" w:space="0" w:color="auto"/>
            </w:tcBorders>
            <w:shd w:val="clear" w:color="auto" w:fill="FFFFFF"/>
          </w:tcPr>
          <w:p w14:paraId="3B5BCC6B" w14:textId="0330CCEE" w:rsidR="00BF3BC9" w:rsidRPr="00373204" w:rsidRDefault="00BF3BC9" w:rsidP="003A7D72">
            <w:pPr>
              <w:shd w:val="clear" w:color="auto" w:fill="FFFFFF"/>
              <w:spacing w:line="283" w:lineRule="exact"/>
              <w:ind w:left="34" w:right="48"/>
              <w:jc w:val="center"/>
            </w:pPr>
            <w:r w:rsidRPr="00373204">
              <w:rPr>
                <w:b/>
                <w:bCs/>
                <w:spacing w:val="-3"/>
              </w:rPr>
              <w:t>Vývojové prostředí (IDE)</w:t>
            </w:r>
          </w:p>
        </w:tc>
        <w:tc>
          <w:tcPr>
            <w:tcW w:w="3402" w:type="dxa"/>
            <w:tcBorders>
              <w:top w:val="single" w:sz="6" w:space="0" w:color="auto"/>
              <w:left w:val="single" w:sz="6" w:space="0" w:color="auto"/>
              <w:bottom w:val="single" w:sz="6" w:space="0" w:color="auto"/>
              <w:right w:val="single" w:sz="6" w:space="0" w:color="auto"/>
            </w:tcBorders>
            <w:shd w:val="clear" w:color="auto" w:fill="FFFFFF"/>
          </w:tcPr>
          <w:p w14:paraId="4BBDEB87" w14:textId="580232F8" w:rsidR="00BF3BC9" w:rsidRPr="00373204" w:rsidRDefault="00BF3BC9" w:rsidP="003A7D72">
            <w:pPr>
              <w:shd w:val="clear" w:color="auto" w:fill="FFFFFF"/>
              <w:spacing w:line="283" w:lineRule="exact"/>
              <w:ind w:left="475" w:hanging="480"/>
              <w:jc w:val="center"/>
            </w:pPr>
            <w:r w:rsidRPr="00373204">
              <w:rPr>
                <w:b/>
                <w:bCs/>
                <w:spacing w:val="-3"/>
              </w:rPr>
              <w:t>Framework</w:t>
            </w:r>
          </w:p>
        </w:tc>
      </w:tr>
      <w:tr w:rsidR="001E24FE" w:rsidRPr="00373204" w14:paraId="72BF8385" w14:textId="77777777" w:rsidTr="001E24FE">
        <w:trPr>
          <w:trHeight w:hRule="exact" w:val="423"/>
          <w:jc w:val="center"/>
        </w:trPr>
        <w:tc>
          <w:tcPr>
            <w:tcW w:w="2260" w:type="dxa"/>
            <w:tcBorders>
              <w:top w:val="single" w:sz="6" w:space="0" w:color="auto"/>
              <w:left w:val="single" w:sz="6" w:space="0" w:color="auto"/>
              <w:bottom w:val="single" w:sz="6" w:space="0" w:color="auto"/>
              <w:right w:val="single" w:sz="6" w:space="0" w:color="auto"/>
            </w:tcBorders>
            <w:shd w:val="clear" w:color="auto" w:fill="FFFFFF"/>
          </w:tcPr>
          <w:p w14:paraId="646E03C3" w14:textId="4E04111F" w:rsidR="00BF3BC9" w:rsidRPr="00373204" w:rsidRDefault="001E24FE" w:rsidP="001E24FE">
            <w:pPr>
              <w:shd w:val="clear" w:color="auto" w:fill="FFFFFF"/>
              <w:jc w:val="center"/>
            </w:pPr>
            <w:r w:rsidRPr="00373204">
              <w:t>Definice</w:t>
            </w:r>
          </w:p>
        </w:tc>
        <w:tc>
          <w:tcPr>
            <w:tcW w:w="2977" w:type="dxa"/>
            <w:tcBorders>
              <w:top w:val="single" w:sz="6" w:space="0" w:color="auto"/>
              <w:left w:val="single" w:sz="6" w:space="0" w:color="auto"/>
              <w:bottom w:val="single" w:sz="6" w:space="0" w:color="auto"/>
              <w:right w:val="single" w:sz="6" w:space="0" w:color="auto"/>
            </w:tcBorders>
            <w:shd w:val="clear" w:color="auto" w:fill="FFFFFF"/>
          </w:tcPr>
          <w:p w14:paraId="6B93313F" w14:textId="654F2DD8" w:rsidR="00BF3BC9" w:rsidRPr="00373204" w:rsidRDefault="001E24FE" w:rsidP="001E24FE">
            <w:pPr>
              <w:shd w:val="clear" w:color="auto" w:fill="FFFFFF"/>
              <w:jc w:val="center"/>
            </w:pPr>
            <w:r w:rsidRPr="00373204">
              <w:t>Software pro vývoj kódu</w:t>
            </w:r>
          </w:p>
        </w:tc>
        <w:tc>
          <w:tcPr>
            <w:tcW w:w="3402" w:type="dxa"/>
            <w:tcBorders>
              <w:top w:val="single" w:sz="6" w:space="0" w:color="auto"/>
              <w:left w:val="single" w:sz="6" w:space="0" w:color="auto"/>
              <w:bottom w:val="single" w:sz="6" w:space="0" w:color="auto"/>
              <w:right w:val="single" w:sz="6" w:space="0" w:color="auto"/>
            </w:tcBorders>
            <w:shd w:val="clear" w:color="auto" w:fill="FFFFFF"/>
          </w:tcPr>
          <w:p w14:paraId="08D51CD3" w14:textId="4AF83640" w:rsidR="00BF3BC9" w:rsidRPr="00373204" w:rsidRDefault="0034349F" w:rsidP="001E24FE">
            <w:pPr>
              <w:shd w:val="clear" w:color="auto" w:fill="FFFFFF"/>
              <w:jc w:val="center"/>
            </w:pPr>
            <w:r w:rsidRPr="00373204">
              <w:t>Sada nástrojů a knihoven</w:t>
            </w:r>
          </w:p>
        </w:tc>
      </w:tr>
      <w:tr w:rsidR="001E24FE" w:rsidRPr="00373204" w14:paraId="00D2F4FE" w14:textId="77777777" w:rsidTr="001E24FE">
        <w:trPr>
          <w:trHeight w:hRule="exact" w:val="428"/>
          <w:jc w:val="center"/>
        </w:trPr>
        <w:tc>
          <w:tcPr>
            <w:tcW w:w="2260" w:type="dxa"/>
            <w:tcBorders>
              <w:top w:val="single" w:sz="6" w:space="0" w:color="auto"/>
              <w:left w:val="single" w:sz="6" w:space="0" w:color="auto"/>
              <w:bottom w:val="single" w:sz="6" w:space="0" w:color="auto"/>
              <w:right w:val="single" w:sz="6" w:space="0" w:color="auto"/>
            </w:tcBorders>
            <w:shd w:val="clear" w:color="auto" w:fill="FFFFFF"/>
          </w:tcPr>
          <w:p w14:paraId="38258059" w14:textId="01A5A029" w:rsidR="00BF3BC9" w:rsidRPr="00373204" w:rsidRDefault="008501A9" w:rsidP="001E24FE">
            <w:pPr>
              <w:shd w:val="clear" w:color="auto" w:fill="FFFFFF"/>
              <w:ind w:left="24"/>
              <w:jc w:val="center"/>
            </w:pPr>
            <w:r w:rsidRPr="00373204">
              <w:rPr>
                <w:spacing w:val="-3"/>
              </w:rPr>
              <w:t>Zaměření</w:t>
            </w:r>
          </w:p>
        </w:tc>
        <w:tc>
          <w:tcPr>
            <w:tcW w:w="2977" w:type="dxa"/>
            <w:tcBorders>
              <w:top w:val="single" w:sz="6" w:space="0" w:color="auto"/>
              <w:left w:val="single" w:sz="6" w:space="0" w:color="auto"/>
              <w:bottom w:val="single" w:sz="6" w:space="0" w:color="auto"/>
              <w:right w:val="single" w:sz="6" w:space="0" w:color="auto"/>
            </w:tcBorders>
            <w:shd w:val="clear" w:color="auto" w:fill="FFFFFF"/>
          </w:tcPr>
          <w:p w14:paraId="11B9BA11" w14:textId="06A35F42" w:rsidR="00BF3BC9" w:rsidRPr="00373204" w:rsidRDefault="008501A9" w:rsidP="001E24FE">
            <w:pPr>
              <w:shd w:val="clear" w:color="auto" w:fill="FFFFFF"/>
              <w:jc w:val="center"/>
            </w:pPr>
            <w:r w:rsidRPr="00373204">
              <w:t>Univerzální</w:t>
            </w:r>
          </w:p>
        </w:tc>
        <w:tc>
          <w:tcPr>
            <w:tcW w:w="3402" w:type="dxa"/>
            <w:tcBorders>
              <w:top w:val="single" w:sz="6" w:space="0" w:color="auto"/>
              <w:left w:val="single" w:sz="6" w:space="0" w:color="auto"/>
              <w:bottom w:val="single" w:sz="6" w:space="0" w:color="auto"/>
              <w:right w:val="single" w:sz="6" w:space="0" w:color="auto"/>
            </w:tcBorders>
            <w:shd w:val="clear" w:color="auto" w:fill="FFFFFF"/>
          </w:tcPr>
          <w:p w14:paraId="1D23C896" w14:textId="57819914" w:rsidR="00BF3BC9" w:rsidRPr="00373204" w:rsidRDefault="0034349F" w:rsidP="001E24FE">
            <w:pPr>
              <w:shd w:val="clear" w:color="auto" w:fill="FFFFFF"/>
              <w:jc w:val="center"/>
            </w:pPr>
            <w:r w:rsidRPr="00373204">
              <w:t>Specifick</w:t>
            </w:r>
            <w:r w:rsidR="008501A9" w:rsidRPr="00373204">
              <w:t>é pro</w:t>
            </w:r>
            <w:r w:rsidRPr="00373204">
              <w:t xml:space="preserve"> jazyk</w:t>
            </w:r>
          </w:p>
        </w:tc>
      </w:tr>
      <w:tr w:rsidR="00BF3BC9" w:rsidRPr="00373204" w14:paraId="555FDD38" w14:textId="77777777" w:rsidTr="001E24FE">
        <w:trPr>
          <w:trHeight w:hRule="exact" w:val="714"/>
          <w:jc w:val="center"/>
        </w:trPr>
        <w:tc>
          <w:tcPr>
            <w:tcW w:w="2260" w:type="dxa"/>
            <w:tcBorders>
              <w:top w:val="single" w:sz="6" w:space="0" w:color="auto"/>
              <w:left w:val="single" w:sz="6" w:space="0" w:color="auto"/>
              <w:bottom w:val="single" w:sz="6" w:space="0" w:color="auto"/>
              <w:right w:val="single" w:sz="6" w:space="0" w:color="auto"/>
            </w:tcBorders>
            <w:shd w:val="clear" w:color="auto" w:fill="FFFFFF"/>
          </w:tcPr>
          <w:p w14:paraId="380D673A" w14:textId="5264345A" w:rsidR="00BF3BC9" w:rsidRPr="00373204" w:rsidRDefault="001E24FE" w:rsidP="001E24FE">
            <w:pPr>
              <w:shd w:val="clear" w:color="auto" w:fill="FFFFFF"/>
              <w:jc w:val="center"/>
              <w:rPr>
                <w:spacing w:val="-3"/>
              </w:rPr>
            </w:pPr>
            <w:r w:rsidRPr="00373204">
              <w:rPr>
                <w:spacing w:val="-3"/>
              </w:rPr>
              <w:t>Komponenty</w:t>
            </w:r>
          </w:p>
        </w:tc>
        <w:tc>
          <w:tcPr>
            <w:tcW w:w="2977" w:type="dxa"/>
            <w:tcBorders>
              <w:top w:val="single" w:sz="6" w:space="0" w:color="auto"/>
              <w:left w:val="single" w:sz="6" w:space="0" w:color="auto"/>
              <w:bottom w:val="single" w:sz="6" w:space="0" w:color="auto"/>
              <w:right w:val="single" w:sz="6" w:space="0" w:color="auto"/>
            </w:tcBorders>
            <w:shd w:val="clear" w:color="auto" w:fill="FFFFFF"/>
          </w:tcPr>
          <w:p w14:paraId="753DE353" w14:textId="5E6C3B45" w:rsidR="00BF3BC9" w:rsidRPr="00373204" w:rsidRDefault="0034349F" w:rsidP="001E24FE">
            <w:pPr>
              <w:shd w:val="clear" w:color="auto" w:fill="FFFFFF"/>
              <w:jc w:val="center"/>
            </w:pPr>
            <w:r w:rsidRPr="00373204">
              <w:t>Editor, debugger, kompilátor..</w:t>
            </w:r>
          </w:p>
        </w:tc>
        <w:tc>
          <w:tcPr>
            <w:tcW w:w="3402" w:type="dxa"/>
            <w:tcBorders>
              <w:top w:val="single" w:sz="6" w:space="0" w:color="auto"/>
              <w:left w:val="single" w:sz="6" w:space="0" w:color="auto"/>
              <w:bottom w:val="single" w:sz="6" w:space="0" w:color="auto"/>
              <w:right w:val="single" w:sz="6" w:space="0" w:color="auto"/>
            </w:tcBorders>
            <w:shd w:val="clear" w:color="auto" w:fill="FFFFFF"/>
          </w:tcPr>
          <w:p w14:paraId="6246E8DA" w14:textId="04C9F261" w:rsidR="00BF3BC9" w:rsidRPr="00373204" w:rsidRDefault="0034349F" w:rsidP="001E24FE">
            <w:pPr>
              <w:shd w:val="clear" w:color="auto" w:fill="FFFFFF"/>
              <w:jc w:val="center"/>
            </w:pPr>
            <w:r w:rsidRPr="00373204">
              <w:t xml:space="preserve">API, šablony, </w:t>
            </w:r>
            <w:r w:rsidR="001E24FE" w:rsidRPr="00373204">
              <w:t xml:space="preserve">předdefinované </w:t>
            </w:r>
            <w:r w:rsidRPr="00373204">
              <w:t>komponenty..</w:t>
            </w:r>
          </w:p>
        </w:tc>
      </w:tr>
      <w:tr w:rsidR="00BF3BC9" w:rsidRPr="00373204" w14:paraId="3E5CE711" w14:textId="77777777" w:rsidTr="001E24FE">
        <w:trPr>
          <w:trHeight w:hRule="exact" w:val="427"/>
          <w:jc w:val="center"/>
        </w:trPr>
        <w:tc>
          <w:tcPr>
            <w:tcW w:w="2260" w:type="dxa"/>
            <w:tcBorders>
              <w:top w:val="single" w:sz="6" w:space="0" w:color="auto"/>
              <w:left w:val="single" w:sz="6" w:space="0" w:color="auto"/>
              <w:bottom w:val="single" w:sz="6" w:space="0" w:color="auto"/>
              <w:right w:val="single" w:sz="6" w:space="0" w:color="auto"/>
            </w:tcBorders>
            <w:shd w:val="clear" w:color="auto" w:fill="FFFFFF"/>
          </w:tcPr>
          <w:p w14:paraId="7D05D620" w14:textId="77777777" w:rsidR="00BF3BC9" w:rsidRPr="00373204" w:rsidRDefault="00BF3BC9" w:rsidP="001E24FE">
            <w:pPr>
              <w:shd w:val="clear" w:color="auto" w:fill="FFFFFF"/>
              <w:ind w:left="24"/>
              <w:jc w:val="center"/>
              <w:rPr>
                <w:spacing w:val="-3"/>
              </w:rPr>
            </w:pPr>
            <w:r w:rsidRPr="00373204">
              <w:rPr>
                <w:spacing w:val="-3"/>
              </w:rPr>
              <w:t>Cíl</w:t>
            </w:r>
          </w:p>
        </w:tc>
        <w:tc>
          <w:tcPr>
            <w:tcW w:w="2977" w:type="dxa"/>
            <w:tcBorders>
              <w:top w:val="single" w:sz="6" w:space="0" w:color="auto"/>
              <w:left w:val="single" w:sz="6" w:space="0" w:color="auto"/>
              <w:bottom w:val="single" w:sz="6" w:space="0" w:color="auto"/>
              <w:right w:val="single" w:sz="6" w:space="0" w:color="auto"/>
            </w:tcBorders>
            <w:shd w:val="clear" w:color="auto" w:fill="FFFFFF"/>
          </w:tcPr>
          <w:p w14:paraId="63F47FA3" w14:textId="054CEADA" w:rsidR="00BF3BC9" w:rsidRPr="00373204" w:rsidRDefault="0034349F" w:rsidP="001E24FE">
            <w:pPr>
              <w:shd w:val="clear" w:color="auto" w:fill="FFFFFF"/>
              <w:jc w:val="center"/>
            </w:pPr>
            <w:r w:rsidRPr="00373204">
              <w:t>Zjednodušení procesu vývoje</w:t>
            </w:r>
          </w:p>
        </w:tc>
        <w:tc>
          <w:tcPr>
            <w:tcW w:w="3402" w:type="dxa"/>
            <w:tcBorders>
              <w:top w:val="single" w:sz="6" w:space="0" w:color="auto"/>
              <w:left w:val="single" w:sz="6" w:space="0" w:color="auto"/>
              <w:bottom w:val="single" w:sz="6" w:space="0" w:color="auto"/>
              <w:right w:val="single" w:sz="6" w:space="0" w:color="auto"/>
            </w:tcBorders>
            <w:shd w:val="clear" w:color="auto" w:fill="FFFFFF"/>
          </w:tcPr>
          <w:p w14:paraId="35D16D5A" w14:textId="2F233169" w:rsidR="00BF3BC9" w:rsidRPr="00373204" w:rsidRDefault="0034349F" w:rsidP="001E24FE">
            <w:pPr>
              <w:shd w:val="clear" w:color="auto" w:fill="FFFFFF"/>
              <w:jc w:val="center"/>
            </w:pPr>
            <w:r w:rsidRPr="00373204">
              <w:t>Poskytnutí struktury pro aplikace</w:t>
            </w:r>
          </w:p>
        </w:tc>
      </w:tr>
      <w:tr w:rsidR="00BF3BC9" w:rsidRPr="00373204" w14:paraId="0F34EBDA" w14:textId="77777777" w:rsidTr="001E24FE">
        <w:trPr>
          <w:trHeight w:hRule="exact" w:val="428"/>
          <w:jc w:val="center"/>
        </w:trPr>
        <w:tc>
          <w:tcPr>
            <w:tcW w:w="2260" w:type="dxa"/>
            <w:tcBorders>
              <w:top w:val="single" w:sz="6" w:space="0" w:color="auto"/>
              <w:left w:val="single" w:sz="6" w:space="0" w:color="auto"/>
              <w:bottom w:val="single" w:sz="6" w:space="0" w:color="auto"/>
              <w:right w:val="single" w:sz="6" w:space="0" w:color="auto"/>
            </w:tcBorders>
            <w:shd w:val="clear" w:color="auto" w:fill="FFFFFF"/>
          </w:tcPr>
          <w:p w14:paraId="0D195B0F" w14:textId="4D62765B" w:rsidR="00BF3BC9" w:rsidRPr="00373204" w:rsidRDefault="001E24FE" w:rsidP="001E24FE">
            <w:pPr>
              <w:shd w:val="clear" w:color="auto" w:fill="FFFFFF"/>
              <w:ind w:left="24"/>
              <w:jc w:val="center"/>
              <w:rPr>
                <w:spacing w:val="-3"/>
              </w:rPr>
            </w:pPr>
            <w:r w:rsidRPr="00373204">
              <w:rPr>
                <w:spacing w:val="-3"/>
              </w:rPr>
              <w:t>Rozšiřitelnost</w:t>
            </w:r>
          </w:p>
        </w:tc>
        <w:tc>
          <w:tcPr>
            <w:tcW w:w="2977" w:type="dxa"/>
            <w:tcBorders>
              <w:top w:val="single" w:sz="6" w:space="0" w:color="auto"/>
              <w:left w:val="single" w:sz="6" w:space="0" w:color="auto"/>
              <w:bottom w:val="single" w:sz="6" w:space="0" w:color="auto"/>
              <w:right w:val="single" w:sz="6" w:space="0" w:color="auto"/>
            </w:tcBorders>
            <w:shd w:val="clear" w:color="auto" w:fill="FFFFFF"/>
          </w:tcPr>
          <w:p w14:paraId="20C706CC" w14:textId="63AC502E" w:rsidR="00BF3BC9" w:rsidRPr="00373204" w:rsidRDefault="001E24FE" w:rsidP="001E24FE">
            <w:pPr>
              <w:shd w:val="clear" w:color="auto" w:fill="FFFFFF"/>
              <w:jc w:val="center"/>
            </w:pPr>
            <w:r w:rsidRPr="00373204">
              <w:t>Pluginy</w:t>
            </w:r>
          </w:p>
        </w:tc>
        <w:tc>
          <w:tcPr>
            <w:tcW w:w="3402" w:type="dxa"/>
            <w:tcBorders>
              <w:top w:val="single" w:sz="6" w:space="0" w:color="auto"/>
              <w:left w:val="single" w:sz="6" w:space="0" w:color="auto"/>
              <w:bottom w:val="single" w:sz="6" w:space="0" w:color="auto"/>
              <w:right w:val="single" w:sz="6" w:space="0" w:color="auto"/>
            </w:tcBorders>
            <w:shd w:val="clear" w:color="auto" w:fill="FFFFFF"/>
          </w:tcPr>
          <w:p w14:paraId="0E5C8A5E" w14:textId="007203ED" w:rsidR="00BF3BC9" w:rsidRPr="00373204" w:rsidRDefault="001E24FE" w:rsidP="001E24FE">
            <w:pPr>
              <w:shd w:val="clear" w:color="auto" w:fill="FFFFFF"/>
              <w:jc w:val="center"/>
            </w:pPr>
            <w:r w:rsidRPr="00373204">
              <w:t>Vlastní komponenty a moduly</w:t>
            </w:r>
          </w:p>
        </w:tc>
      </w:tr>
      <w:tr w:rsidR="008501A9" w:rsidRPr="00373204" w14:paraId="00E6D598" w14:textId="77777777" w:rsidTr="001E24FE">
        <w:trPr>
          <w:trHeight w:hRule="exact" w:val="428"/>
          <w:jc w:val="center"/>
        </w:trPr>
        <w:tc>
          <w:tcPr>
            <w:tcW w:w="2260" w:type="dxa"/>
            <w:tcBorders>
              <w:top w:val="single" w:sz="6" w:space="0" w:color="auto"/>
              <w:left w:val="single" w:sz="6" w:space="0" w:color="auto"/>
              <w:bottom w:val="single" w:sz="6" w:space="0" w:color="auto"/>
              <w:right w:val="single" w:sz="6" w:space="0" w:color="auto"/>
            </w:tcBorders>
            <w:shd w:val="clear" w:color="auto" w:fill="FFFFFF"/>
          </w:tcPr>
          <w:p w14:paraId="667D5B5C" w14:textId="7B4BDBED" w:rsidR="008501A9" w:rsidRPr="00373204" w:rsidRDefault="008501A9" w:rsidP="003A7D72">
            <w:pPr>
              <w:shd w:val="clear" w:color="auto" w:fill="FFFFFF"/>
              <w:ind w:left="24"/>
              <w:jc w:val="center"/>
              <w:rPr>
                <w:spacing w:val="-3"/>
              </w:rPr>
            </w:pPr>
            <w:r w:rsidRPr="00373204">
              <w:rPr>
                <w:spacing w:val="-3"/>
              </w:rPr>
              <w:t>Vývojový cyklus</w:t>
            </w:r>
          </w:p>
        </w:tc>
        <w:tc>
          <w:tcPr>
            <w:tcW w:w="2977" w:type="dxa"/>
            <w:tcBorders>
              <w:top w:val="single" w:sz="6" w:space="0" w:color="auto"/>
              <w:left w:val="single" w:sz="6" w:space="0" w:color="auto"/>
              <w:bottom w:val="single" w:sz="6" w:space="0" w:color="auto"/>
              <w:right w:val="single" w:sz="6" w:space="0" w:color="auto"/>
            </w:tcBorders>
            <w:shd w:val="clear" w:color="auto" w:fill="FFFFFF"/>
          </w:tcPr>
          <w:p w14:paraId="7226CFDB" w14:textId="76931DF5" w:rsidR="008501A9" w:rsidRPr="00373204" w:rsidRDefault="008501A9" w:rsidP="003A7D72">
            <w:pPr>
              <w:shd w:val="clear" w:color="auto" w:fill="FFFFFF"/>
              <w:jc w:val="center"/>
            </w:pPr>
            <w:r w:rsidRPr="00373204">
              <w:t>Celý vývojový cyklus</w:t>
            </w:r>
          </w:p>
        </w:tc>
        <w:tc>
          <w:tcPr>
            <w:tcW w:w="3402" w:type="dxa"/>
            <w:tcBorders>
              <w:top w:val="single" w:sz="6" w:space="0" w:color="auto"/>
              <w:left w:val="single" w:sz="6" w:space="0" w:color="auto"/>
              <w:bottom w:val="single" w:sz="6" w:space="0" w:color="auto"/>
              <w:right w:val="single" w:sz="6" w:space="0" w:color="auto"/>
            </w:tcBorders>
            <w:shd w:val="clear" w:color="auto" w:fill="FFFFFF"/>
          </w:tcPr>
          <w:p w14:paraId="560109EE" w14:textId="38F930F0" w:rsidR="008501A9" w:rsidRPr="00373204" w:rsidRDefault="008501A9" w:rsidP="003A7D72">
            <w:pPr>
              <w:shd w:val="clear" w:color="auto" w:fill="FFFFFF"/>
              <w:jc w:val="center"/>
            </w:pPr>
            <w:r w:rsidRPr="00373204">
              <w:t>Konkrétní fáze vývoje</w:t>
            </w:r>
          </w:p>
        </w:tc>
      </w:tr>
      <w:tr w:rsidR="00BF3BC9" w:rsidRPr="00373204" w14:paraId="2D38926E" w14:textId="77777777" w:rsidTr="001E24FE">
        <w:trPr>
          <w:trHeight w:hRule="exact" w:val="428"/>
          <w:jc w:val="center"/>
        </w:trPr>
        <w:tc>
          <w:tcPr>
            <w:tcW w:w="2260" w:type="dxa"/>
            <w:tcBorders>
              <w:top w:val="single" w:sz="6" w:space="0" w:color="auto"/>
              <w:left w:val="single" w:sz="6" w:space="0" w:color="auto"/>
              <w:bottom w:val="single" w:sz="6" w:space="0" w:color="auto"/>
              <w:right w:val="single" w:sz="6" w:space="0" w:color="auto"/>
            </w:tcBorders>
            <w:shd w:val="clear" w:color="auto" w:fill="FFFFFF"/>
          </w:tcPr>
          <w:p w14:paraId="7C48CA68" w14:textId="612C0E09" w:rsidR="00BF3BC9" w:rsidRPr="00373204" w:rsidRDefault="008501A9" w:rsidP="003A7D72">
            <w:pPr>
              <w:shd w:val="clear" w:color="auto" w:fill="FFFFFF"/>
              <w:ind w:left="24"/>
              <w:jc w:val="center"/>
              <w:rPr>
                <w:spacing w:val="-3"/>
              </w:rPr>
            </w:pPr>
            <w:r w:rsidRPr="00373204">
              <w:rPr>
                <w:spacing w:val="-3"/>
              </w:rPr>
              <w:t>Uživatelská interakce</w:t>
            </w:r>
          </w:p>
        </w:tc>
        <w:tc>
          <w:tcPr>
            <w:tcW w:w="2977" w:type="dxa"/>
            <w:tcBorders>
              <w:top w:val="single" w:sz="6" w:space="0" w:color="auto"/>
              <w:left w:val="single" w:sz="6" w:space="0" w:color="auto"/>
              <w:bottom w:val="single" w:sz="6" w:space="0" w:color="auto"/>
              <w:right w:val="single" w:sz="6" w:space="0" w:color="auto"/>
            </w:tcBorders>
            <w:shd w:val="clear" w:color="auto" w:fill="FFFFFF"/>
          </w:tcPr>
          <w:p w14:paraId="0F89EB2D" w14:textId="5C0EA338" w:rsidR="00BF3BC9" w:rsidRPr="00373204" w:rsidRDefault="008501A9" w:rsidP="003A7D72">
            <w:pPr>
              <w:shd w:val="clear" w:color="auto" w:fill="FFFFFF"/>
              <w:jc w:val="center"/>
            </w:pPr>
            <w:r w:rsidRPr="00373204">
              <w:t>Grafické rozhraní</w:t>
            </w:r>
          </w:p>
        </w:tc>
        <w:tc>
          <w:tcPr>
            <w:tcW w:w="3402" w:type="dxa"/>
            <w:tcBorders>
              <w:top w:val="single" w:sz="6" w:space="0" w:color="auto"/>
              <w:left w:val="single" w:sz="6" w:space="0" w:color="auto"/>
              <w:bottom w:val="single" w:sz="6" w:space="0" w:color="auto"/>
              <w:right w:val="single" w:sz="6" w:space="0" w:color="auto"/>
            </w:tcBorders>
            <w:shd w:val="clear" w:color="auto" w:fill="FFFFFF"/>
          </w:tcPr>
          <w:p w14:paraId="390FC656" w14:textId="6DF7749E" w:rsidR="00BF3BC9" w:rsidRPr="00373204" w:rsidRDefault="008501A9" w:rsidP="003A7D72">
            <w:pPr>
              <w:shd w:val="clear" w:color="auto" w:fill="FFFFFF"/>
              <w:jc w:val="center"/>
            </w:pPr>
            <w:r w:rsidRPr="00373204">
              <w:t>Programovací rozhraní</w:t>
            </w:r>
          </w:p>
        </w:tc>
      </w:tr>
      <w:tr w:rsidR="008501A9" w:rsidRPr="00373204" w14:paraId="232F3EA0" w14:textId="77777777" w:rsidTr="001E24FE">
        <w:trPr>
          <w:trHeight w:hRule="exact" w:val="428"/>
          <w:jc w:val="center"/>
        </w:trPr>
        <w:tc>
          <w:tcPr>
            <w:tcW w:w="2260" w:type="dxa"/>
            <w:tcBorders>
              <w:top w:val="single" w:sz="6" w:space="0" w:color="auto"/>
              <w:left w:val="single" w:sz="6" w:space="0" w:color="auto"/>
              <w:bottom w:val="single" w:sz="6" w:space="0" w:color="auto"/>
              <w:right w:val="single" w:sz="6" w:space="0" w:color="auto"/>
            </w:tcBorders>
            <w:shd w:val="clear" w:color="auto" w:fill="FFFFFF"/>
          </w:tcPr>
          <w:p w14:paraId="47B0CF64" w14:textId="63120E85" w:rsidR="008501A9" w:rsidRPr="00373204" w:rsidRDefault="008501A9" w:rsidP="003A7D72">
            <w:pPr>
              <w:shd w:val="clear" w:color="auto" w:fill="FFFFFF"/>
              <w:ind w:left="24"/>
              <w:jc w:val="center"/>
              <w:rPr>
                <w:spacing w:val="-3"/>
              </w:rPr>
            </w:pPr>
            <w:r w:rsidRPr="00373204">
              <w:rPr>
                <w:spacing w:val="-3"/>
              </w:rPr>
              <w:t>Příklady</w:t>
            </w:r>
          </w:p>
        </w:tc>
        <w:tc>
          <w:tcPr>
            <w:tcW w:w="2977" w:type="dxa"/>
            <w:tcBorders>
              <w:top w:val="single" w:sz="6" w:space="0" w:color="auto"/>
              <w:left w:val="single" w:sz="6" w:space="0" w:color="auto"/>
              <w:bottom w:val="single" w:sz="6" w:space="0" w:color="auto"/>
              <w:right w:val="single" w:sz="6" w:space="0" w:color="auto"/>
            </w:tcBorders>
            <w:shd w:val="clear" w:color="auto" w:fill="FFFFFF"/>
          </w:tcPr>
          <w:p w14:paraId="65110D49" w14:textId="69304C3B" w:rsidR="008501A9" w:rsidRPr="00373204" w:rsidRDefault="008501A9" w:rsidP="003A7D72">
            <w:pPr>
              <w:shd w:val="clear" w:color="auto" w:fill="FFFFFF"/>
              <w:jc w:val="center"/>
            </w:pPr>
            <w:proofErr w:type="spellStart"/>
            <w:r w:rsidRPr="00373204">
              <w:t>Visual</w:t>
            </w:r>
            <w:proofErr w:type="spellEnd"/>
            <w:r w:rsidRPr="00373204">
              <w:t xml:space="preserve"> Studio, </w:t>
            </w:r>
            <w:proofErr w:type="spellStart"/>
            <w:r w:rsidRPr="00373204">
              <w:t>Eclipse</w:t>
            </w:r>
            <w:proofErr w:type="spellEnd"/>
            <w:r w:rsidRPr="00373204">
              <w:t>, IDEA</w:t>
            </w:r>
          </w:p>
        </w:tc>
        <w:tc>
          <w:tcPr>
            <w:tcW w:w="3402" w:type="dxa"/>
            <w:tcBorders>
              <w:top w:val="single" w:sz="6" w:space="0" w:color="auto"/>
              <w:left w:val="single" w:sz="6" w:space="0" w:color="auto"/>
              <w:bottom w:val="single" w:sz="6" w:space="0" w:color="auto"/>
              <w:right w:val="single" w:sz="6" w:space="0" w:color="auto"/>
            </w:tcBorders>
            <w:shd w:val="clear" w:color="auto" w:fill="FFFFFF"/>
          </w:tcPr>
          <w:p w14:paraId="5A37A12E" w14:textId="214341CB" w:rsidR="008501A9" w:rsidRPr="00373204" w:rsidRDefault="008501A9" w:rsidP="003A7D72">
            <w:pPr>
              <w:shd w:val="clear" w:color="auto" w:fill="FFFFFF"/>
              <w:jc w:val="center"/>
            </w:pPr>
            <w:r w:rsidRPr="00373204">
              <w:t xml:space="preserve">.NET, </w:t>
            </w:r>
            <w:proofErr w:type="spellStart"/>
            <w:r w:rsidRPr="00373204">
              <w:t>Angular</w:t>
            </w:r>
            <w:proofErr w:type="spellEnd"/>
            <w:r w:rsidRPr="00373204">
              <w:t xml:space="preserve">, </w:t>
            </w:r>
            <w:proofErr w:type="spellStart"/>
            <w:r w:rsidRPr="00373204">
              <w:t>React</w:t>
            </w:r>
            <w:proofErr w:type="spellEnd"/>
            <w:r w:rsidRPr="00373204">
              <w:t>..</w:t>
            </w:r>
          </w:p>
        </w:tc>
      </w:tr>
    </w:tbl>
    <w:p w14:paraId="02CE4B57" w14:textId="77777777" w:rsidR="00BF3BC9" w:rsidRPr="00373204" w:rsidRDefault="00BF3BC9" w:rsidP="00BF3BC9">
      <w:pPr>
        <w:pStyle w:val="Textprce"/>
      </w:pPr>
    </w:p>
    <w:p w14:paraId="4E0E8EE6" w14:textId="6E5660D9" w:rsidR="00BF3BC9" w:rsidRPr="00373204" w:rsidRDefault="00C818DB" w:rsidP="00BF3BC9">
      <w:pPr>
        <w:pStyle w:val="Textprce"/>
        <w:ind w:firstLine="576"/>
      </w:pPr>
      <w:r w:rsidRPr="00373204">
        <w:t>Frameworky často implementují určité architektonické a návrhové vzory, které jsou optimalizované pro konkrétní architektonické a návrhové principy. Využití těchto vzorů v rámci framework</w:t>
      </w:r>
      <w:r w:rsidR="0038413B" w:rsidRPr="00373204">
        <w:t xml:space="preserve">u umožňuje vývojáři lépe strukturovat kód své aplikace a zároveň se vyhnout běžným chybám a problémům. </w:t>
      </w:r>
      <w:r w:rsidR="008907BE" w:rsidRPr="00373204">
        <w:t>Jako konkrétní příklad můžeme uvést .NET framework, který používá</w:t>
      </w:r>
      <w:r w:rsidR="00AD5430" w:rsidRPr="00373204">
        <w:t xml:space="preserve"> vlastní</w:t>
      </w:r>
      <w:r w:rsidR="008907BE" w:rsidRPr="00373204">
        <w:t xml:space="preserve"> </w:t>
      </w:r>
      <w:proofErr w:type="spellStart"/>
      <w:r w:rsidR="00AD5430" w:rsidRPr="00373204">
        <w:t>multivrstvou</w:t>
      </w:r>
      <w:proofErr w:type="spellEnd"/>
      <w:r w:rsidR="00AD5430" w:rsidRPr="00373204">
        <w:t xml:space="preserve"> architekturu a </w:t>
      </w:r>
      <w:r w:rsidR="008907BE" w:rsidRPr="00373204">
        <w:t>pro své funkce</w:t>
      </w:r>
      <w:r w:rsidR="00AD5430" w:rsidRPr="00373204">
        <w:t xml:space="preserve"> implementuje </w:t>
      </w:r>
      <w:r w:rsidR="008907BE" w:rsidRPr="00373204">
        <w:t xml:space="preserve">celou řadu návrhových vzorů. Za všechny jmenujme např. návrhový vzor </w:t>
      </w:r>
      <w:proofErr w:type="spellStart"/>
      <w:r w:rsidR="008907BE" w:rsidRPr="00373204">
        <w:t>Singleton</w:t>
      </w:r>
      <w:proofErr w:type="spellEnd"/>
      <w:r w:rsidR="008907BE" w:rsidRPr="00373204">
        <w:t xml:space="preserve">, který používá třída </w:t>
      </w:r>
      <w:proofErr w:type="spellStart"/>
      <w:r w:rsidR="008907BE" w:rsidRPr="00373204">
        <w:rPr>
          <w:i/>
          <w:iCs/>
        </w:rPr>
        <w:t>System.Windows.Application</w:t>
      </w:r>
      <w:proofErr w:type="spellEnd"/>
      <w:r w:rsidR="008907BE" w:rsidRPr="00373204">
        <w:rPr>
          <w:i/>
          <w:iCs/>
        </w:rPr>
        <w:t xml:space="preserve"> </w:t>
      </w:r>
      <w:r w:rsidR="008907BE" w:rsidRPr="00373204">
        <w:t xml:space="preserve">k zajištění toho, že v aplikaci existuje pouze jedno hlavní okno. </w:t>
      </w:r>
      <w:r w:rsidR="00AD5430" w:rsidRPr="00373204">
        <w:t>V následujících podkapitolách s</w:t>
      </w:r>
      <w:r w:rsidR="004462F0" w:rsidRPr="00373204">
        <w:t>i</w:t>
      </w:r>
      <w:r w:rsidR="00AD5430" w:rsidRPr="00373204">
        <w:t xml:space="preserve"> architektonické a návrhové vzory </w:t>
      </w:r>
      <w:r w:rsidR="004462F0" w:rsidRPr="00373204">
        <w:t>trochu více přiblížíme</w:t>
      </w:r>
      <w:r w:rsidR="008378CE" w:rsidRPr="00373204">
        <w:t>. Zavedeme stručné definice těchto pojmů a uvedeme si několik konkrétních příklad</w:t>
      </w:r>
      <w:r w:rsidR="004462F0" w:rsidRPr="00373204">
        <w:t>ů</w:t>
      </w:r>
      <w:r w:rsidR="008378CE" w:rsidRPr="00373204">
        <w:t xml:space="preserve">. </w:t>
      </w:r>
    </w:p>
    <w:p w14:paraId="38D8A572" w14:textId="77777777" w:rsidR="00BF3BC9" w:rsidRPr="00373204" w:rsidRDefault="00BF3BC9" w:rsidP="00BF3BC9">
      <w:pPr>
        <w:pStyle w:val="Textprce"/>
      </w:pPr>
    </w:p>
    <w:p w14:paraId="14440648" w14:textId="36831EA5" w:rsidR="006F012C" w:rsidRPr="00373204" w:rsidRDefault="005178AA" w:rsidP="006F012C">
      <w:pPr>
        <w:pStyle w:val="Nadpis2text"/>
      </w:pPr>
      <w:r w:rsidRPr="00373204">
        <w:lastRenderedPageBreak/>
        <w:t>Architektonické vzory</w:t>
      </w:r>
    </w:p>
    <w:p w14:paraId="0A6A548A" w14:textId="77777777" w:rsidR="0010395E" w:rsidRPr="00373204" w:rsidRDefault="00FD60A5" w:rsidP="0010395E">
      <w:pPr>
        <w:pStyle w:val="Textprce"/>
        <w:ind w:firstLine="576"/>
      </w:pPr>
      <w:r w:rsidRPr="00373204">
        <w:t xml:space="preserve">Podle [1] definuje softwarová architektura klíčové koncepty a charakteristiky systému z hlediska je ho struktury, interakcí, prostředí a designových principů. V obecném vnímání zahrnuje uspořádání softwarového sytému, jeho behaviorální komponenty a interakce těchto komponent do komplexnějších subsystémů. Pro lepší porozumění této </w:t>
      </w:r>
      <w:r w:rsidR="00A7653D" w:rsidRPr="00373204">
        <w:t>poněkud krkolomné definice si můžeme software</w:t>
      </w:r>
      <w:r w:rsidR="004462F0" w:rsidRPr="00373204">
        <w:t xml:space="preserve"> samotný</w:t>
      </w:r>
      <w:r w:rsidR="00A7653D" w:rsidRPr="00373204">
        <w:t xml:space="preserve"> představit jako rodinný dům. Architektura softwaru pak tvoří jeho základní konstrukci – rozvržení pokojů, nosné zdi, rozvody elektřiny a další klíčové prvky. Stejně jako v případě našeho modelového příkladu, určuje softwarová architektura vlastnosti daného systému (domu) a ovlivňuje jeho budoucí vývoj. </w:t>
      </w:r>
    </w:p>
    <w:p w14:paraId="1A367BCB" w14:textId="494E151B" w:rsidR="00A16812" w:rsidRPr="00373204" w:rsidRDefault="0010395E" w:rsidP="00A16812">
      <w:pPr>
        <w:pStyle w:val="Textprce"/>
        <w:ind w:firstLine="576"/>
      </w:pPr>
      <w:r w:rsidRPr="00373204">
        <w:t>Architekturou</w:t>
      </w:r>
      <w:r w:rsidR="00B55A3D" w:rsidRPr="00373204">
        <w:t xml:space="preserve"> softwaru</w:t>
      </w:r>
      <w:r w:rsidRPr="00373204">
        <w:t xml:space="preserve"> tedy</w:t>
      </w:r>
      <w:r w:rsidR="00B55A3D" w:rsidRPr="00373204">
        <w:t xml:space="preserve"> rozumíme souhrn</w:t>
      </w:r>
      <w:r w:rsidRPr="00373204">
        <w:t xml:space="preserve"> </w:t>
      </w:r>
      <w:r w:rsidR="00B55A3D" w:rsidRPr="00373204">
        <w:t xml:space="preserve">principů a pravidel, které definují </w:t>
      </w:r>
      <w:r w:rsidR="007B433C" w:rsidRPr="00373204">
        <w:t xml:space="preserve">vlastní </w:t>
      </w:r>
      <w:r w:rsidR="00B55A3D" w:rsidRPr="00373204">
        <w:t xml:space="preserve">fungování a strukturu softwarového systému. </w:t>
      </w:r>
      <w:r w:rsidRPr="00373204">
        <w:t>Kvalitní</w:t>
      </w:r>
      <w:r w:rsidR="00B55A3D" w:rsidRPr="00373204">
        <w:t xml:space="preserve"> softwarová architektura je základem pro budoucí řešení výkonnosti, odolnosti, škálovatelnosti a spolehlivosti softwaru. Správným výběrem softwarové architektury zajišťujeme, že software bude </w:t>
      </w:r>
      <w:r w:rsidR="00285232" w:rsidRPr="00373204">
        <w:t xml:space="preserve">i po rozšíření o novou funkcionalitu </w:t>
      </w:r>
      <w:r w:rsidR="00B55A3D" w:rsidRPr="00373204">
        <w:t>udržovat vysokou úroveň</w:t>
      </w:r>
      <w:r w:rsidR="00A16812" w:rsidRPr="00373204">
        <w:t xml:space="preserve"> výkonu a</w:t>
      </w:r>
      <w:r w:rsidR="00B55A3D" w:rsidRPr="00373204">
        <w:t xml:space="preserve"> </w:t>
      </w:r>
      <w:r w:rsidR="007B433C" w:rsidRPr="00373204">
        <w:t>stability</w:t>
      </w:r>
      <w:r w:rsidR="00B55A3D" w:rsidRPr="00373204">
        <w:t xml:space="preserve">. </w:t>
      </w:r>
      <w:r w:rsidR="00A16812" w:rsidRPr="00373204">
        <w:t>I</w:t>
      </w:r>
      <w:r w:rsidR="004D61C0" w:rsidRPr="00373204">
        <w:t>nvestice do kvalitní architektury se v dlouhodobém horizontu zúročí v podobě spolehlivého a flexibilního systému, který bude schopen obstát</w:t>
      </w:r>
      <w:r w:rsidR="00674D49" w:rsidRPr="00373204">
        <w:t xml:space="preserve"> </w:t>
      </w:r>
      <w:r w:rsidR="007B433C" w:rsidRPr="00373204">
        <w:t>v náročných podmínkách</w:t>
      </w:r>
      <w:r w:rsidR="00285232" w:rsidRPr="00373204">
        <w:t>, a který má nejlepší předpoklad</w:t>
      </w:r>
      <w:r w:rsidR="007B433C" w:rsidRPr="00373204">
        <w:t xml:space="preserve"> </w:t>
      </w:r>
      <w:r w:rsidR="00285232" w:rsidRPr="00373204">
        <w:t>uspokojit</w:t>
      </w:r>
      <w:r w:rsidR="00B735D1" w:rsidRPr="00373204">
        <w:t xml:space="preserve"> </w:t>
      </w:r>
      <w:r w:rsidR="007B433C" w:rsidRPr="00373204">
        <w:t>rostoucí požadavky klientů.</w:t>
      </w:r>
      <w:r w:rsidR="00477ACC" w:rsidRPr="00373204">
        <w:t xml:space="preserve"> </w:t>
      </w:r>
      <w:r w:rsidR="00A16812" w:rsidRPr="00373204">
        <w:t>Při výběru vhodné softwarové architektury</w:t>
      </w:r>
      <w:r w:rsidR="00477ACC" w:rsidRPr="00373204">
        <w:t xml:space="preserve"> </w:t>
      </w:r>
      <w:r w:rsidR="00A16812" w:rsidRPr="00373204">
        <w:t>je důležité pozorně sledovat</w:t>
      </w:r>
      <w:r w:rsidR="00477ACC" w:rsidRPr="00373204">
        <w:t xml:space="preserve"> </w:t>
      </w:r>
      <w:r w:rsidR="00A16812" w:rsidRPr="00373204">
        <w:t xml:space="preserve">jejich </w:t>
      </w:r>
      <w:r w:rsidR="00477ACC" w:rsidRPr="00373204">
        <w:t>neustálý vývoj</w:t>
      </w:r>
      <w:r w:rsidR="00A16812" w:rsidRPr="00373204">
        <w:t xml:space="preserve"> </w:t>
      </w:r>
      <w:r w:rsidR="00477ACC" w:rsidRPr="00373204">
        <w:t>a zdokonalování.</w:t>
      </w:r>
      <w:r w:rsidR="00674D49" w:rsidRPr="00373204">
        <w:t xml:space="preserve"> </w:t>
      </w:r>
      <w:r w:rsidR="00A16812" w:rsidRPr="00373204">
        <w:t>Třebaže</w:t>
      </w:r>
      <w:r w:rsidR="00477ACC" w:rsidRPr="00373204">
        <w:t xml:space="preserve"> </w:t>
      </w:r>
      <w:r w:rsidR="00B92E75" w:rsidRPr="00373204">
        <w:t>jsme</w:t>
      </w:r>
      <w:r w:rsidR="00674D49" w:rsidRPr="00373204">
        <w:t xml:space="preserve"> v posledních letech svědky nárůstu popularity webových a mobilních aplikací</w:t>
      </w:r>
      <w:r w:rsidR="00674D49" w:rsidRPr="00373204">
        <w:rPr>
          <w:rStyle w:val="Znakapoznpodarou"/>
        </w:rPr>
        <w:footnoteReference w:id="4"/>
      </w:r>
      <w:r w:rsidR="00E15F2F" w:rsidRPr="00373204">
        <w:t xml:space="preserve">, </w:t>
      </w:r>
      <w:r w:rsidR="00A16812" w:rsidRPr="00373204">
        <w:t xml:space="preserve">s časem se </w:t>
      </w:r>
      <w:r w:rsidR="00E15F2F" w:rsidRPr="00373204">
        <w:t>výrazně mění i svět desktopových aplikací, s čímž úzce souvisí i</w:t>
      </w:r>
      <w:r w:rsidRPr="00373204">
        <w:t xml:space="preserve"> změna</w:t>
      </w:r>
      <w:r w:rsidR="00E15F2F" w:rsidRPr="00373204">
        <w:t xml:space="preserve"> trend</w:t>
      </w:r>
      <w:r w:rsidRPr="00373204">
        <w:t>ů</w:t>
      </w:r>
      <w:r w:rsidR="00E15F2F" w:rsidRPr="00373204">
        <w:t xml:space="preserve"> v</w:t>
      </w:r>
      <w:r w:rsidR="00B735D1" w:rsidRPr="00373204">
        <w:t> </w:t>
      </w:r>
      <w:r w:rsidR="00E15F2F" w:rsidRPr="00373204">
        <w:t>oblasti</w:t>
      </w:r>
      <w:r w:rsidR="00B735D1" w:rsidRPr="00373204">
        <w:t xml:space="preserve"> </w:t>
      </w:r>
      <w:r w:rsidRPr="00373204">
        <w:t>vývoje</w:t>
      </w:r>
      <w:r w:rsidR="00E15F2F" w:rsidRPr="00373204">
        <w:t> softwarových architektur. Tradiční monolitick</w:t>
      </w:r>
      <w:r w:rsidR="00A16812" w:rsidRPr="00373204">
        <w:t>é</w:t>
      </w:r>
      <w:r w:rsidR="00E15F2F" w:rsidRPr="00373204">
        <w:t xml:space="preserve"> struktury ustupují modernějším přístupům, k</w:t>
      </w:r>
      <w:r w:rsidR="00E81BDB" w:rsidRPr="00373204">
        <w:t>teré kladou větší důraz na modularitu</w:t>
      </w:r>
      <w:r w:rsidRPr="00373204">
        <w:t>, flexibilitu</w:t>
      </w:r>
      <w:r w:rsidR="00E81BDB" w:rsidRPr="00373204">
        <w:t xml:space="preserve"> a multiplatformní vývoj.</w:t>
      </w:r>
      <w:r w:rsidR="00B92E75" w:rsidRPr="00373204">
        <w:t xml:space="preserve"> </w:t>
      </w:r>
    </w:p>
    <w:p w14:paraId="4AB1C1FB" w14:textId="31A6500C" w:rsidR="00BF3BC9" w:rsidRPr="00373204" w:rsidRDefault="00BF3BC9" w:rsidP="00BF3BC9">
      <w:pPr>
        <w:pStyle w:val="Textprce"/>
        <w:ind w:firstLine="576"/>
      </w:pPr>
      <w:r w:rsidRPr="00373204">
        <w:rPr>
          <w:color w:val="auto"/>
        </w:rPr>
        <w:t>Softwarových</w:t>
      </w:r>
      <w:r w:rsidR="00A16812" w:rsidRPr="00373204">
        <w:rPr>
          <w:color w:val="auto"/>
        </w:rPr>
        <w:t xml:space="preserve"> </w:t>
      </w:r>
      <w:r w:rsidR="00A16812" w:rsidRPr="00373204">
        <w:t xml:space="preserve">architektur </w:t>
      </w:r>
      <w:r w:rsidR="004A3F3F" w:rsidRPr="00373204">
        <w:t>existuje</w:t>
      </w:r>
      <w:r w:rsidR="00A16812" w:rsidRPr="00373204">
        <w:t xml:space="preserve"> velké množství. M</w:t>
      </w:r>
      <w:r w:rsidR="00B92E75" w:rsidRPr="00373204">
        <w:t>ůžeme je dělit podle např. zaměření, struktury</w:t>
      </w:r>
      <w:r w:rsidR="004A3F3F" w:rsidRPr="00373204">
        <w:t>, fáze vývoje</w:t>
      </w:r>
      <w:r w:rsidR="00B92E75" w:rsidRPr="00373204">
        <w:t xml:space="preserve"> či způsobu komunikace. Vzhledem k omezenému rozsahu a praktickému zaměření této práce se v následujícím výčtu moderních </w:t>
      </w:r>
      <w:r w:rsidR="004A3F3F" w:rsidRPr="00373204">
        <w:t xml:space="preserve">desktopových </w:t>
      </w:r>
      <w:r w:rsidR="00B92E75" w:rsidRPr="00373204">
        <w:t>softwarových architektur omezíme pouze na</w:t>
      </w:r>
      <w:r w:rsidR="004A3F3F" w:rsidRPr="00373204">
        <w:t xml:space="preserve"> ty</w:t>
      </w:r>
      <w:r w:rsidR="00B92E75" w:rsidRPr="00373204">
        <w:t xml:space="preserve"> specifické architektonické vzory, </w:t>
      </w:r>
      <w:r w:rsidR="004A3F3F" w:rsidRPr="00373204">
        <w:t xml:space="preserve">které jsou </w:t>
      </w:r>
      <w:r w:rsidR="00B92E75" w:rsidRPr="00373204">
        <w:t>určen</w:t>
      </w:r>
      <w:r w:rsidR="004A3F3F" w:rsidRPr="00373204">
        <w:t>y</w:t>
      </w:r>
      <w:r w:rsidR="00B92E75" w:rsidRPr="00373204">
        <w:t xml:space="preserve"> pro vývoj uživatelských rozhran</w:t>
      </w:r>
      <w:r w:rsidR="00F144FD" w:rsidRPr="00373204">
        <w:t xml:space="preserve">í, a to především </w:t>
      </w:r>
      <w:r w:rsidR="002B2914" w:rsidRPr="00373204">
        <w:t>pomocí technologie WPF</w:t>
      </w:r>
      <w:r w:rsidR="00B92E75" w:rsidRPr="00373204">
        <w:t>. Z tohoto pohledu patři mezi</w:t>
      </w:r>
      <w:r w:rsidR="00E81BDB" w:rsidRPr="00373204">
        <w:t xml:space="preserve"> v současnosti nejpoužívanější architektury</w:t>
      </w:r>
      <w:r w:rsidR="0033625D" w:rsidRPr="00373204">
        <w:t xml:space="preserve"> </w:t>
      </w:r>
      <w:r w:rsidR="00E81BDB" w:rsidRPr="00373204">
        <w:t>Model-View-ViewModel</w:t>
      </w:r>
      <w:r w:rsidR="0033625D" w:rsidRPr="00373204">
        <w:t>,</w:t>
      </w:r>
      <w:r w:rsidR="00E81BDB" w:rsidRPr="00373204">
        <w:t xml:space="preserve"> Model-View-Presenter</w:t>
      </w:r>
      <w:r w:rsidR="0033625D" w:rsidRPr="00373204">
        <w:t>,</w:t>
      </w:r>
      <w:r w:rsidR="0010395E" w:rsidRPr="00373204">
        <w:t xml:space="preserve"> </w:t>
      </w:r>
      <w:r w:rsidR="002B2914" w:rsidRPr="00373204">
        <w:t>Event-</w:t>
      </w:r>
      <w:proofErr w:type="spellStart"/>
      <w:r w:rsidR="002B2914" w:rsidRPr="00373204">
        <w:t>Driven</w:t>
      </w:r>
      <w:proofErr w:type="spellEnd"/>
      <w:r w:rsidR="002B2914" w:rsidRPr="00373204">
        <w:t xml:space="preserve"> </w:t>
      </w:r>
      <w:proofErr w:type="spellStart"/>
      <w:r w:rsidR="002B2914" w:rsidRPr="00373204">
        <w:t>Architectu</w:t>
      </w:r>
      <w:r w:rsidR="00F144FD" w:rsidRPr="00373204">
        <w:t>r</w:t>
      </w:r>
      <w:r w:rsidR="002B2914" w:rsidRPr="00373204">
        <w:t>e</w:t>
      </w:r>
      <w:proofErr w:type="spellEnd"/>
      <w:r w:rsidR="002B2914" w:rsidRPr="00373204">
        <w:t>,</w:t>
      </w:r>
      <w:r w:rsidR="004A3F3F" w:rsidRPr="00373204">
        <w:t xml:space="preserve"> </w:t>
      </w:r>
      <w:r w:rsidR="009C4EA7" w:rsidRPr="00373204">
        <w:t>a Domain-</w:t>
      </w:r>
      <w:proofErr w:type="spellStart"/>
      <w:r w:rsidR="009C4EA7" w:rsidRPr="00373204">
        <w:t>Driven</w:t>
      </w:r>
      <w:proofErr w:type="spellEnd"/>
      <w:r w:rsidR="009C4EA7" w:rsidRPr="00373204">
        <w:t xml:space="preserve"> Design.</w:t>
      </w:r>
    </w:p>
    <w:p w14:paraId="439F2E1A" w14:textId="105EEE48" w:rsidR="00E30F2D" w:rsidRPr="00373204" w:rsidRDefault="004A3F3F" w:rsidP="00E30F2D">
      <w:pPr>
        <w:pStyle w:val="Nadpis3text"/>
      </w:pPr>
      <w:r w:rsidRPr="00373204">
        <w:lastRenderedPageBreak/>
        <w:t>Architektura Model-View-</w:t>
      </w:r>
      <w:r w:rsidR="0033625D" w:rsidRPr="00373204">
        <w:t>Presenter</w:t>
      </w:r>
    </w:p>
    <w:p w14:paraId="780C5D72" w14:textId="5661AFD7" w:rsidR="0008364E" w:rsidRPr="00373204" w:rsidRDefault="0033625D" w:rsidP="0033625D">
      <w:pPr>
        <w:pStyle w:val="Textprce"/>
        <w:ind w:firstLine="708"/>
      </w:pPr>
      <w:r w:rsidRPr="00373204">
        <w:t>Architektonický vzor Model-View-Presenter (MVP) vychází ze staršího</w:t>
      </w:r>
      <w:r w:rsidR="00260954" w:rsidRPr="00373204">
        <w:t xml:space="preserve"> </w:t>
      </w:r>
      <w:r w:rsidRPr="00373204">
        <w:t>vzoru Model-View-Controller (MVC</w:t>
      </w:r>
      <w:r w:rsidRPr="00373204">
        <w:rPr>
          <w:rStyle w:val="Znakapoznpodarou"/>
        </w:rPr>
        <w:footnoteReference w:id="5"/>
      </w:r>
      <w:r w:rsidRPr="00373204">
        <w:t>)</w:t>
      </w:r>
      <w:r w:rsidR="00F144FD" w:rsidRPr="00373204">
        <w:t>, který je tradičně více spojován spíše s vývojem webových aplikací. S</w:t>
      </w:r>
      <w:r w:rsidRPr="00373204">
        <w:t>tejně jako většina moderních architektur podporuje</w:t>
      </w:r>
      <w:r w:rsidR="00F144FD" w:rsidRPr="00373204">
        <w:t xml:space="preserve"> MWP</w:t>
      </w:r>
      <w:r w:rsidRPr="00373204">
        <w:t xml:space="preserve"> rozdělení aplikace na</w:t>
      </w:r>
      <w:r w:rsidR="0008364E" w:rsidRPr="00373204">
        <w:t xml:space="preserve"> jednotlivé</w:t>
      </w:r>
      <w:r w:rsidRPr="00373204">
        <w:t xml:space="preserve"> moduly</w:t>
      </w:r>
      <w:r w:rsidR="0008364E" w:rsidRPr="00373204">
        <w:t>/vrstvy</w:t>
      </w:r>
      <w:r w:rsidRPr="00373204">
        <w:t xml:space="preserve"> s jasně definovanými úlohami.</w:t>
      </w:r>
      <w:r w:rsidR="0008364E" w:rsidRPr="00373204">
        <w:t xml:space="preserve"> Na rozdíl od MVC architektury poskytuje MVP architektura striktnější oddělení těchto modulů a usnadňuje tak testování</w:t>
      </w:r>
      <w:r w:rsidR="0066170F" w:rsidRPr="00373204">
        <w:t xml:space="preserve"> a údržbu</w:t>
      </w:r>
      <w:r w:rsidR="0008364E" w:rsidRPr="00373204">
        <w:t xml:space="preserve"> jednotlivých komponent softwaru. </w:t>
      </w:r>
      <w:r w:rsidR="00260954" w:rsidRPr="00373204">
        <w:t>Zmíněnými moduly rozumíme zpravidla oddělení logiky aplikace od uživatelského rozhraní</w:t>
      </w:r>
      <w:r w:rsidR="00F144FD" w:rsidRPr="00373204">
        <w:t xml:space="preserve"> (UI) </w:t>
      </w:r>
      <w:r w:rsidR="00260954" w:rsidRPr="00373204">
        <w:t xml:space="preserve"> a jejich propojení. Jak už název architektury napovídá v případě vzoru MVP se jedná o</w:t>
      </w:r>
      <w:r w:rsidR="0066170F" w:rsidRPr="00373204">
        <w:t>:</w:t>
      </w:r>
    </w:p>
    <w:p w14:paraId="2D5975AC" w14:textId="72A14344" w:rsidR="00260954" w:rsidRPr="00373204" w:rsidRDefault="00260954" w:rsidP="003608CE">
      <w:pPr>
        <w:pStyle w:val="Textprce"/>
        <w:numPr>
          <w:ilvl w:val="0"/>
          <w:numId w:val="17"/>
        </w:numPr>
        <w:spacing w:line="336" w:lineRule="auto"/>
        <w:ind w:left="782" w:hanging="357"/>
      </w:pPr>
      <w:r w:rsidRPr="00373204">
        <w:rPr>
          <w:b/>
          <w:bCs/>
        </w:rPr>
        <w:t>Model</w:t>
      </w:r>
      <w:r w:rsidRPr="00373204">
        <w:t xml:space="preserve"> –</w:t>
      </w:r>
      <w:r w:rsidR="0066170F" w:rsidRPr="00373204">
        <w:t xml:space="preserve"> Sem patří veškerá</w:t>
      </w:r>
      <w:r w:rsidRPr="00373204">
        <w:t xml:space="preserve"> business logika</w:t>
      </w:r>
      <w:r w:rsidR="0066170F" w:rsidRPr="00373204">
        <w:t xml:space="preserve">, </w:t>
      </w:r>
      <w:r w:rsidRPr="00373204">
        <w:t>data aplikace</w:t>
      </w:r>
      <w:r w:rsidR="0066170F" w:rsidRPr="00373204">
        <w:t xml:space="preserve"> a pravidla pro jejich zpracování</w:t>
      </w:r>
      <w:r w:rsidRPr="00373204">
        <w:t>.</w:t>
      </w:r>
    </w:p>
    <w:p w14:paraId="15693CF1" w14:textId="5B56F5A9" w:rsidR="00260954" w:rsidRPr="00373204" w:rsidRDefault="00260954" w:rsidP="003608CE">
      <w:pPr>
        <w:pStyle w:val="Textprce"/>
        <w:numPr>
          <w:ilvl w:val="0"/>
          <w:numId w:val="17"/>
        </w:numPr>
        <w:spacing w:line="336" w:lineRule="auto"/>
        <w:ind w:left="782" w:hanging="357"/>
      </w:pPr>
      <w:r w:rsidRPr="00373204">
        <w:rPr>
          <w:b/>
          <w:bCs/>
        </w:rPr>
        <w:t xml:space="preserve">View </w:t>
      </w:r>
      <w:r w:rsidRPr="00373204">
        <w:t xml:space="preserve">– </w:t>
      </w:r>
      <w:r w:rsidR="0066170F" w:rsidRPr="00373204">
        <w:t>Slouží k prezentaci uživatelských dat skrze UI. V ideálním případě neobsahuje žádnou logiku</w:t>
      </w:r>
      <w:r w:rsidR="00956C66" w:rsidRPr="00373204">
        <w:t xml:space="preserve"> pro rozhodování a manipulaci s daty</w:t>
      </w:r>
      <w:r w:rsidR="0066170F" w:rsidRPr="00373204">
        <w:t xml:space="preserve">, pouze informuje </w:t>
      </w:r>
      <w:proofErr w:type="spellStart"/>
      <w:r w:rsidR="0066170F" w:rsidRPr="00373204">
        <w:t>presenter</w:t>
      </w:r>
      <w:proofErr w:type="spellEnd"/>
      <w:r w:rsidR="0066170F" w:rsidRPr="00373204">
        <w:t xml:space="preserve"> o uživatelských akcích. </w:t>
      </w:r>
    </w:p>
    <w:p w14:paraId="219C03A4" w14:textId="0A26EC0B" w:rsidR="00260954" w:rsidRPr="00373204" w:rsidRDefault="00260954" w:rsidP="003608CE">
      <w:pPr>
        <w:pStyle w:val="Textprce"/>
        <w:numPr>
          <w:ilvl w:val="0"/>
          <w:numId w:val="17"/>
        </w:numPr>
        <w:spacing w:line="336" w:lineRule="auto"/>
        <w:ind w:left="782" w:hanging="357"/>
      </w:pPr>
      <w:r w:rsidRPr="00373204">
        <w:rPr>
          <w:b/>
          <w:bCs/>
        </w:rPr>
        <w:t xml:space="preserve">Presenter </w:t>
      </w:r>
      <w:r w:rsidRPr="00373204">
        <w:t xml:space="preserve">– </w:t>
      </w:r>
      <w:r w:rsidR="003608CE" w:rsidRPr="00373204">
        <w:t xml:space="preserve">Ovládá tok dat mezi Modelem a View. </w:t>
      </w:r>
      <w:r w:rsidR="00F144FD" w:rsidRPr="00373204">
        <w:t>Resp. zprostředkovává jejich vzájemnou komunikaci.</w:t>
      </w:r>
    </w:p>
    <w:p w14:paraId="19FA67E1" w14:textId="059AC4E0" w:rsidR="007E4F5D" w:rsidRPr="00373204" w:rsidRDefault="007E4F5D" w:rsidP="007E4F5D">
      <w:pPr>
        <w:pStyle w:val="Textprce"/>
        <w:spacing w:line="336" w:lineRule="auto"/>
        <w:ind w:firstLine="425"/>
      </w:pPr>
      <w:r w:rsidRPr="00373204">
        <w:t>Jelikož desktopové aplikace často vyžadují složitější</w:t>
      </w:r>
      <w:r w:rsidR="00DF35E2" w:rsidRPr="00373204">
        <w:t xml:space="preserve"> unit testing a komplexnější uživatelské interakce</w:t>
      </w:r>
      <w:r w:rsidRPr="00373204">
        <w:t xml:space="preserve"> než </w:t>
      </w:r>
      <w:r w:rsidR="00DF35E2" w:rsidRPr="00373204">
        <w:t xml:space="preserve">aplikace webové, je oddělení business logiky od </w:t>
      </w:r>
      <w:r w:rsidR="00C44947" w:rsidRPr="00373204">
        <w:t xml:space="preserve">UI </w:t>
      </w:r>
      <w:r w:rsidR="00DF35E2" w:rsidRPr="00373204">
        <w:t xml:space="preserve">a zabránění jejich prolínaní pro vývoj těchto aplikací klíčové. </w:t>
      </w:r>
      <w:r w:rsidR="00C44947" w:rsidRPr="00373204">
        <w:t xml:space="preserve">Za nevýhodu MVP architektury lze považovat její složitost, která může v některých případech vést k nadbytečnému kódu v </w:t>
      </w:r>
      <w:proofErr w:type="spellStart"/>
      <w:r w:rsidR="00C44947" w:rsidRPr="00373204">
        <w:t>presenteru</w:t>
      </w:r>
      <w:proofErr w:type="spellEnd"/>
      <w:r w:rsidR="00C44947" w:rsidRPr="00373204">
        <w:t>. Striktní implementaci vzoru MVP</w:t>
      </w:r>
      <w:r w:rsidR="001055DB" w:rsidRPr="00373204">
        <w:t xml:space="preserve"> pro desktopové aplikace</w:t>
      </w:r>
      <w:r w:rsidR="00C44947" w:rsidRPr="00373204">
        <w:t xml:space="preserve"> požaduje např. </w:t>
      </w:r>
      <w:r w:rsidR="001055DB" w:rsidRPr="00373204">
        <w:t xml:space="preserve">framework </w:t>
      </w:r>
      <w:proofErr w:type="spellStart"/>
      <w:r w:rsidR="001055DB" w:rsidRPr="00373204">
        <w:t>Caliburn.Micro</w:t>
      </w:r>
      <w:proofErr w:type="spellEnd"/>
      <w:r w:rsidR="001055DB" w:rsidRPr="00373204">
        <w:t xml:space="preserve">. </w:t>
      </w:r>
      <w:r w:rsidR="00F144FD" w:rsidRPr="00373204">
        <w:t>WPF a o</w:t>
      </w:r>
      <w:r w:rsidR="001055DB" w:rsidRPr="00373204">
        <w:t xml:space="preserve">statní výše zmíněné frameworky přímou implementaci vzoru MVP </w:t>
      </w:r>
      <w:r w:rsidR="00A45CFB" w:rsidRPr="00373204">
        <w:t>nepodporují</w:t>
      </w:r>
      <w:r w:rsidR="001055DB" w:rsidRPr="00373204">
        <w:t xml:space="preserve">, </w:t>
      </w:r>
      <w:r w:rsidR="002A3B98" w:rsidRPr="00373204">
        <w:t>ale lze je</w:t>
      </w:r>
      <w:r w:rsidR="001055DB" w:rsidRPr="00373204">
        <w:t xml:space="preserve"> k němu pomocí vlastních tříd a rozhraní přizpůsobit. </w:t>
      </w:r>
    </w:p>
    <w:p w14:paraId="2900A9F4" w14:textId="382DCA4E" w:rsidR="004A3F3F" w:rsidRPr="00373204" w:rsidRDefault="004A3F3F" w:rsidP="004A3F3F">
      <w:pPr>
        <w:pStyle w:val="Nadpis3text"/>
      </w:pPr>
      <w:r w:rsidRPr="00373204">
        <w:t xml:space="preserve">Architektura </w:t>
      </w:r>
      <w:r w:rsidR="0033625D" w:rsidRPr="00373204">
        <w:t>Model-View-ViewModel</w:t>
      </w:r>
    </w:p>
    <w:p w14:paraId="4F34F313" w14:textId="2EAA8334" w:rsidR="002817CA" w:rsidRPr="00373204" w:rsidRDefault="00A575D4" w:rsidP="00A575D4">
      <w:pPr>
        <w:pStyle w:val="Textprce"/>
        <w:ind w:firstLine="708"/>
      </w:pPr>
      <w:r w:rsidRPr="00373204">
        <w:t xml:space="preserve">Architektonický vzor MVVM byl původně navržený pro MS </w:t>
      </w:r>
      <w:proofErr w:type="spellStart"/>
      <w:r w:rsidRPr="00373204">
        <w:t>Silverlight</w:t>
      </w:r>
      <w:proofErr w:type="spellEnd"/>
      <w:r w:rsidRPr="00373204">
        <w:t xml:space="preserve"> a následně implementován</w:t>
      </w:r>
      <w:r w:rsidR="00E87EBC" w:rsidRPr="00373204">
        <w:t xml:space="preserve"> právě</w:t>
      </w:r>
      <w:r w:rsidRPr="00373204">
        <w:t xml:space="preserve"> v platformě Windows </w:t>
      </w:r>
      <w:proofErr w:type="spellStart"/>
      <w:r w:rsidRPr="00373204">
        <w:t>Presentation</w:t>
      </w:r>
      <w:proofErr w:type="spellEnd"/>
      <w:r w:rsidRPr="00373204">
        <w:t xml:space="preserve"> </w:t>
      </w:r>
      <w:proofErr w:type="spellStart"/>
      <w:r w:rsidRPr="00373204">
        <w:t>Foundation</w:t>
      </w:r>
      <w:proofErr w:type="spellEnd"/>
      <w:r w:rsidRPr="00373204">
        <w:t xml:space="preserve"> (WPF). Jedná se o variantu výše zmíněných architektu</w:t>
      </w:r>
      <w:r w:rsidR="00A45CFB" w:rsidRPr="00373204">
        <w:t>r</w:t>
      </w:r>
      <w:r w:rsidR="000F157C" w:rsidRPr="00373204">
        <w:t>, která</w:t>
      </w:r>
      <w:r w:rsidR="00A45CFB" w:rsidRPr="00373204">
        <w:t xml:space="preserve"> </w:t>
      </w:r>
      <w:r w:rsidR="000F157C" w:rsidRPr="00373204">
        <w:t xml:space="preserve">je </w:t>
      </w:r>
      <w:r w:rsidR="00A45CFB" w:rsidRPr="00373204">
        <w:t>vhodná</w:t>
      </w:r>
      <w:r w:rsidR="000F157C" w:rsidRPr="00373204">
        <w:t xml:space="preserve"> zvláště</w:t>
      </w:r>
      <w:r w:rsidR="00A45CFB" w:rsidRPr="00373204">
        <w:t xml:space="preserve"> pro</w:t>
      </w:r>
      <w:r w:rsidR="000F157C" w:rsidRPr="00373204">
        <w:t xml:space="preserve"> ty</w:t>
      </w:r>
      <w:r w:rsidR="00A45CFB" w:rsidRPr="00373204">
        <w:t xml:space="preserve"> desktopové frameworky</w:t>
      </w:r>
      <w:r w:rsidR="000F157C" w:rsidRPr="00373204">
        <w:t xml:space="preserve">, které nativně </w:t>
      </w:r>
      <w:r w:rsidR="00A45CFB" w:rsidRPr="00373204">
        <w:t>podporuj</w:t>
      </w:r>
      <w:r w:rsidR="000F157C" w:rsidRPr="00373204">
        <w:t>í</w:t>
      </w:r>
      <w:r w:rsidR="00A45CFB" w:rsidRPr="00373204">
        <w:t xml:space="preserve"> dvoucestnou datovou vazbu (</w:t>
      </w:r>
      <w:proofErr w:type="spellStart"/>
      <w:r w:rsidR="00A45CFB" w:rsidRPr="00373204">
        <w:t>two-way</w:t>
      </w:r>
      <w:proofErr w:type="spellEnd"/>
      <w:r w:rsidR="00A45CFB" w:rsidRPr="00373204">
        <w:t xml:space="preserve"> data </w:t>
      </w:r>
      <w:proofErr w:type="spellStart"/>
      <w:r w:rsidR="00A45CFB" w:rsidRPr="00373204">
        <w:t>binding</w:t>
      </w:r>
      <w:proofErr w:type="spellEnd"/>
      <w:r w:rsidR="00A45CFB" w:rsidRPr="00373204">
        <w:t>)</w:t>
      </w:r>
      <w:r w:rsidR="000F157C" w:rsidRPr="00373204">
        <w:t>. M</w:t>
      </w:r>
      <w:r w:rsidR="00A45CFB" w:rsidRPr="00373204">
        <w:t>ezi</w:t>
      </w:r>
      <w:r w:rsidR="000F157C" w:rsidRPr="00373204">
        <w:t xml:space="preserve"> tyto frameworky</w:t>
      </w:r>
      <w:r w:rsidR="00A45CFB" w:rsidRPr="00373204">
        <w:t xml:space="preserve"> můžeme vedle WPF zařadit </w:t>
      </w:r>
      <w:r w:rsidR="000F157C" w:rsidRPr="00373204">
        <w:t xml:space="preserve">i některé další frameworky z MS ekosystému jako </w:t>
      </w:r>
      <w:r w:rsidR="00A45CFB" w:rsidRPr="00373204">
        <w:t xml:space="preserve">například </w:t>
      </w:r>
      <w:r w:rsidR="000F157C" w:rsidRPr="00373204">
        <w:t xml:space="preserve">Universal Windows </w:t>
      </w:r>
      <w:proofErr w:type="spellStart"/>
      <w:r w:rsidR="000F157C" w:rsidRPr="00373204">
        <w:t>platform</w:t>
      </w:r>
      <w:proofErr w:type="spellEnd"/>
      <w:r w:rsidR="000F157C" w:rsidRPr="00373204">
        <w:t xml:space="preserve"> (UWP) nebo </w:t>
      </w:r>
      <w:proofErr w:type="spellStart"/>
      <w:r w:rsidR="000F157C" w:rsidRPr="00373204">
        <w:t>Prism</w:t>
      </w:r>
      <w:proofErr w:type="spellEnd"/>
      <w:r w:rsidR="000F157C" w:rsidRPr="00373204">
        <w:t>.</w:t>
      </w:r>
      <w:r w:rsidR="00A45CFB" w:rsidRPr="00373204">
        <w:t xml:space="preserve"> </w:t>
      </w:r>
      <w:r w:rsidR="002817CA" w:rsidRPr="00373204">
        <w:t xml:space="preserve">Pro multiplatformní vývoj </w:t>
      </w:r>
      <w:r w:rsidR="002817CA" w:rsidRPr="00373204">
        <w:lastRenderedPageBreak/>
        <w:t xml:space="preserve">s moderními technologiemi a podporou MVVM může být rozumnou volbou například Framework </w:t>
      </w:r>
      <w:proofErr w:type="spellStart"/>
      <w:r w:rsidR="002817CA" w:rsidRPr="00373204">
        <w:t>Avalonia</w:t>
      </w:r>
      <w:proofErr w:type="spellEnd"/>
      <w:r w:rsidR="002817CA" w:rsidRPr="00373204">
        <w:t>. Mezi multiplatformní frameworky, které architekturu MVVM nativně</w:t>
      </w:r>
      <w:r w:rsidR="00A4390B" w:rsidRPr="00373204">
        <w:t xml:space="preserve"> </w:t>
      </w:r>
      <w:r w:rsidR="002817CA" w:rsidRPr="00373204">
        <w:t>nepodporují, ale jsou „</w:t>
      </w:r>
      <w:r w:rsidR="002817CA" w:rsidRPr="00373204">
        <w:rPr>
          <w:i/>
          <w:iCs/>
        </w:rPr>
        <w:t>ochotné</w:t>
      </w:r>
      <w:r w:rsidR="002817CA" w:rsidRPr="00373204">
        <w:t xml:space="preserve">“ k její manuální implementaci, lze zařadit např. frameworky QT nebo </w:t>
      </w:r>
      <w:proofErr w:type="spellStart"/>
      <w:r w:rsidR="002817CA" w:rsidRPr="00373204">
        <w:t>Electron</w:t>
      </w:r>
      <w:proofErr w:type="spellEnd"/>
      <w:r w:rsidR="002817CA" w:rsidRPr="00373204">
        <w:rPr>
          <w:rStyle w:val="Znakapoznpodarou"/>
        </w:rPr>
        <w:footnoteReference w:id="6"/>
      </w:r>
      <w:r w:rsidR="002817CA" w:rsidRPr="00373204">
        <w:t>.</w:t>
      </w:r>
    </w:p>
    <w:p w14:paraId="03665540" w14:textId="4661DCC8" w:rsidR="00E148DA" w:rsidRPr="00373204" w:rsidRDefault="00D11856" w:rsidP="00E148DA">
      <w:pPr>
        <w:pStyle w:val="Textprce"/>
        <w:ind w:firstLine="708"/>
      </w:pPr>
      <w:r w:rsidRPr="00373204">
        <w:t>V textu výše bylo zmíněno, že MVVM architektura je jakousi variací na MVP. A skutečně tomu tak je, zásadním rozdílem mezi oběma architekturami je ten</w:t>
      </w:r>
      <w:r w:rsidR="000F157C" w:rsidRPr="00373204">
        <w:t>, že</w:t>
      </w:r>
      <w:r w:rsidRPr="00373204">
        <w:t xml:space="preserve"> MVVM</w:t>
      </w:r>
      <w:r w:rsidR="006C5889" w:rsidRPr="00373204">
        <w:t xml:space="preserve"> namísto modulu </w:t>
      </w:r>
      <w:proofErr w:type="spellStart"/>
      <w:r w:rsidR="006C5889" w:rsidRPr="00373204">
        <w:t>presenter</w:t>
      </w:r>
      <w:proofErr w:type="spellEnd"/>
      <w:r w:rsidR="000F157C" w:rsidRPr="00373204">
        <w:t xml:space="preserve"> zavádí nový </w:t>
      </w:r>
      <w:r w:rsidR="00F10BE3" w:rsidRPr="00373204">
        <w:t>koncept</w:t>
      </w:r>
      <w:r w:rsidR="000F157C" w:rsidRPr="00373204">
        <w:t xml:space="preserve"> ViewModel. </w:t>
      </w:r>
      <w:r w:rsidR="006C5889" w:rsidRPr="00373204">
        <w:t>Tento modul můžeme chápat jako abstrakcí vrstvy uživatelského rozhraní, která umožňuje automatickou</w:t>
      </w:r>
      <w:r w:rsidR="00F10BE3" w:rsidRPr="00373204">
        <w:t xml:space="preserve"> a obousměrnou</w:t>
      </w:r>
      <w:r w:rsidR="006C5889" w:rsidRPr="00373204">
        <w:t xml:space="preserve"> datovou vazbu mezi View a Modelem. To znamená, že ViewModel již obsahuje určitý stav a vnitřní logiku, která </w:t>
      </w:r>
      <w:r w:rsidR="00B84535" w:rsidRPr="00373204">
        <w:t xml:space="preserve">slouží pro transformaci dat z Modelu do formátu, který lze snadno zobrazit ve View a naopak. Díky tomuto uspořádání, </w:t>
      </w:r>
      <w:r w:rsidR="002817CA" w:rsidRPr="00373204">
        <w:t>umožňuje</w:t>
      </w:r>
      <w:r w:rsidR="00B84535" w:rsidRPr="00373204">
        <w:t xml:space="preserve"> MVVM ještě o něco snazší</w:t>
      </w:r>
      <w:r w:rsidR="002817CA" w:rsidRPr="00373204">
        <w:t xml:space="preserve"> testování a údržbu aplikace</w:t>
      </w:r>
      <w:r w:rsidR="00B84535" w:rsidRPr="00373204">
        <w:t xml:space="preserve">, jelikož Viewmodel lze na rozdíl od </w:t>
      </w:r>
      <w:proofErr w:type="spellStart"/>
      <w:r w:rsidR="00B84535" w:rsidRPr="00373204">
        <w:t>Presenteru</w:t>
      </w:r>
      <w:proofErr w:type="spellEnd"/>
      <w:r w:rsidR="00B84535" w:rsidRPr="00373204">
        <w:t xml:space="preserve"> testovat nezávisle na View.</w:t>
      </w:r>
      <w:r w:rsidR="002817CA" w:rsidRPr="00373204">
        <w:t xml:space="preserve"> </w:t>
      </w:r>
      <w:r w:rsidR="00F10BE3" w:rsidRPr="00373204">
        <w:t xml:space="preserve">Nevýhodou MVVM oproti architektuře MVP je obvykle složitější UI a větší nároky na prezentační logiku aplikace. Z řečeného vyplývá, že MVP architektura je rovněž o něco univerzálnější a lze ji implementovat v široké škále technologií. MVVM je více vázáno na frameworky, které ho nativně podporují. </w:t>
      </w:r>
      <w:r w:rsidR="00B84535" w:rsidRPr="00373204">
        <w:t xml:space="preserve">Rozdíly v architekturách MVC, MVP a MVVM včetně zobrazení závislostí jednotlivých komponent ilustruje obr. č. 2.1: </w:t>
      </w:r>
    </w:p>
    <w:p w14:paraId="61A5E52A" w14:textId="3AC7CA2D" w:rsidR="00B84535" w:rsidRPr="00373204" w:rsidRDefault="008C531F" w:rsidP="00A575D4">
      <w:pPr>
        <w:pStyle w:val="Textprce"/>
        <w:ind w:firstLine="708"/>
      </w:pPr>
      <w:r w:rsidRPr="00373204">
        <w:rPr>
          <w:noProof/>
        </w:rPr>
        <mc:AlternateContent>
          <mc:Choice Requires="wpg">
            <w:drawing>
              <wp:anchor distT="0" distB="0" distL="114300" distR="114300" simplePos="0" relativeHeight="251701248" behindDoc="0" locked="0" layoutInCell="1" allowOverlap="1" wp14:anchorId="1DA3F5B2" wp14:editId="0D802CDF">
                <wp:simplePos x="0" y="0"/>
                <wp:positionH relativeFrom="column">
                  <wp:posOffset>65405</wp:posOffset>
                </wp:positionH>
                <wp:positionV relativeFrom="paragraph">
                  <wp:posOffset>200025</wp:posOffset>
                </wp:positionV>
                <wp:extent cx="5433004" cy="2583180"/>
                <wp:effectExtent l="0" t="0" r="15875" b="0"/>
                <wp:wrapNone/>
                <wp:docPr id="1356167240" name="Skupina 33"/>
                <wp:cNvGraphicFramePr/>
                <a:graphic xmlns:a="http://schemas.openxmlformats.org/drawingml/2006/main">
                  <a:graphicData uri="http://schemas.microsoft.com/office/word/2010/wordprocessingGroup">
                    <wpg:wgp>
                      <wpg:cNvGrpSpPr/>
                      <wpg:grpSpPr>
                        <a:xfrm>
                          <a:off x="0" y="0"/>
                          <a:ext cx="5433004" cy="2583180"/>
                          <a:chOff x="0" y="0"/>
                          <a:chExt cx="5433004" cy="2583180"/>
                        </a:xfrm>
                      </wpg:grpSpPr>
                      <wpg:grpSp>
                        <wpg:cNvPr id="672212779" name="Skupina 30"/>
                        <wpg:cNvGrpSpPr/>
                        <wpg:grpSpPr>
                          <a:xfrm>
                            <a:off x="0" y="45720"/>
                            <a:ext cx="1554480" cy="2087880"/>
                            <a:chOff x="0" y="0"/>
                            <a:chExt cx="1554480" cy="2087880"/>
                          </a:xfrm>
                        </wpg:grpSpPr>
                        <wpg:grpSp>
                          <wpg:cNvPr id="1601717887" name="Skupina 21"/>
                          <wpg:cNvGrpSpPr/>
                          <wpg:grpSpPr>
                            <a:xfrm>
                              <a:off x="0" y="0"/>
                              <a:ext cx="1554480" cy="2087880"/>
                              <a:chOff x="0" y="0"/>
                              <a:chExt cx="1554480" cy="2087880"/>
                            </a:xfrm>
                          </wpg:grpSpPr>
                          <wpg:grpSp>
                            <wpg:cNvPr id="1636776157" name="Skupina 18"/>
                            <wpg:cNvGrpSpPr/>
                            <wpg:grpSpPr>
                              <a:xfrm>
                                <a:off x="0" y="60960"/>
                                <a:ext cx="1531621" cy="2026920"/>
                                <a:chOff x="0" y="0"/>
                                <a:chExt cx="1503973" cy="2026920"/>
                              </a:xfrm>
                            </wpg:grpSpPr>
                            <wpg:grpSp>
                              <wpg:cNvPr id="1476734464" name="Skupina 17"/>
                              <wpg:cNvGrpSpPr/>
                              <wpg:grpSpPr>
                                <a:xfrm>
                                  <a:off x="22860" y="0"/>
                                  <a:ext cx="731520" cy="419100"/>
                                  <a:chOff x="0" y="0"/>
                                  <a:chExt cx="731520" cy="419100"/>
                                </a:xfrm>
                              </wpg:grpSpPr>
                              <wps:wsp>
                                <wps:cNvPr id="17154303" name="Obdélník: se zakulacenými rohy 1"/>
                                <wps:cNvSpPr/>
                                <wps:spPr>
                                  <a:xfrm>
                                    <a:off x="0" y="0"/>
                                    <a:ext cx="731520" cy="4191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4126321" name="Textové pole 2"/>
                                <wps:cNvSpPr txBox="1"/>
                                <wps:spPr>
                                  <a:xfrm>
                                    <a:off x="68580" y="83820"/>
                                    <a:ext cx="576699" cy="236220"/>
                                  </a:xfrm>
                                  <a:prstGeom prst="rect">
                                    <a:avLst/>
                                  </a:prstGeom>
                                  <a:solidFill>
                                    <a:schemeClr val="accent1"/>
                                  </a:solidFill>
                                  <a:ln w="6350">
                                    <a:solidFill>
                                      <a:prstClr val="black"/>
                                    </a:solidFill>
                                  </a:ln>
                                  <a:effectLst>
                                    <a:softEdge rad="635000"/>
                                  </a:effectLst>
                                </wps:spPr>
                                <wps:txbx>
                                  <w:txbxContent>
                                    <w:p w14:paraId="38D6553B" w14:textId="77777777" w:rsidR="00842992" w:rsidRPr="00373204" w:rsidRDefault="00842992" w:rsidP="00842992">
                                      <w:pPr>
                                        <w:rPr>
                                          <w:color w:val="FFFFFF" w:themeColor="background1"/>
                                          <w14:textOutline w14:w="9525" w14:cap="rnd" w14:cmpd="sng" w14:algn="ctr">
                                            <w14:noFill/>
                                            <w14:prstDash w14:val="solid"/>
                                            <w14:bevel/>
                                          </w14:textOutline>
                                        </w:rPr>
                                      </w:pPr>
                                      <w:r w:rsidRPr="00373204">
                                        <w:rPr>
                                          <w:color w:val="FFFFFF" w:themeColor="background1"/>
                                          <w14:textOutline w14:w="9525" w14:cap="rnd" w14:cmpd="sng" w14:algn="ctr">
                                            <w14:noFill/>
                                            <w14:prstDash w14:val="solid"/>
                                            <w14:bevel/>
                                          </w14:textOutline>
                                        </w:rPr>
                                        <w:t>VIEW</w:t>
                                      </w:r>
                                    </w:p>
                                    <w:p w14:paraId="1190926D" w14:textId="77777777" w:rsidR="00842992" w:rsidRPr="00373204" w:rsidRDefault="00842992" w:rsidP="00842992">
                                      <w:pPr>
                                        <w:rPr>
                                          <w:color w:val="FFFFFF" w:themeColor="background1"/>
                                          <w14:textOutline w14:w="9525" w14:cap="rnd" w14:cmpd="sng" w14:algn="ctr">
                                            <w14:noFill/>
                                            <w14:prstDash w14:val="solid"/>
                                            <w14:bevel/>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420329880" name="Skupina 3"/>
                              <wpg:cNvGrpSpPr/>
                              <wpg:grpSpPr>
                                <a:xfrm>
                                  <a:off x="0" y="1607820"/>
                                  <a:ext cx="746760" cy="419100"/>
                                  <a:chOff x="0" y="0"/>
                                  <a:chExt cx="746760" cy="419100"/>
                                </a:xfrm>
                              </wpg:grpSpPr>
                              <wps:wsp>
                                <wps:cNvPr id="703629142" name="Obdélník: se zakulacenými rohy 1"/>
                                <wps:cNvSpPr/>
                                <wps:spPr>
                                  <a:xfrm>
                                    <a:off x="15240" y="0"/>
                                    <a:ext cx="731520" cy="4191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7138705" name="Textové pole 2"/>
                                <wps:cNvSpPr txBox="1"/>
                                <wps:spPr>
                                  <a:xfrm>
                                    <a:off x="0" y="83820"/>
                                    <a:ext cx="718224" cy="236220"/>
                                  </a:xfrm>
                                  <a:prstGeom prst="rect">
                                    <a:avLst/>
                                  </a:prstGeom>
                                  <a:solidFill>
                                    <a:schemeClr val="accent1"/>
                                  </a:solidFill>
                                  <a:ln w="6350">
                                    <a:solidFill>
                                      <a:prstClr val="black"/>
                                    </a:solidFill>
                                  </a:ln>
                                  <a:effectLst>
                                    <a:softEdge rad="635000"/>
                                  </a:effectLst>
                                </wps:spPr>
                                <wps:txbx>
                                  <w:txbxContent>
                                    <w:p w14:paraId="724E18D7" w14:textId="77777777" w:rsidR="00842992" w:rsidRPr="00373204" w:rsidRDefault="00842992" w:rsidP="00842992">
                                      <w:pPr>
                                        <w:rPr>
                                          <w:color w:val="FFFFFF" w:themeColor="background1"/>
                                          <w14:textOutline w14:w="9525" w14:cap="rnd" w14:cmpd="sng" w14:algn="ctr">
                                            <w14:noFill/>
                                            <w14:prstDash w14:val="solid"/>
                                            <w14:bevel/>
                                          </w14:textOutline>
                                        </w:rPr>
                                      </w:pPr>
                                      <w:r w:rsidRPr="00373204">
                                        <w:rPr>
                                          <w:color w:val="FFFFFF" w:themeColor="background1"/>
                                          <w14:textOutline w14:w="9525" w14:cap="rnd" w14:cmpd="sng" w14:algn="ctr">
                                            <w14:noFill/>
                                            <w14:prstDash w14:val="solid"/>
                                            <w14:bevel/>
                                          </w14:textOutline>
                                        </w:rPr>
                                        <w:t>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66243940" name="Skupina 4"/>
                              <wpg:cNvGrpSpPr/>
                              <wpg:grpSpPr>
                                <a:xfrm>
                                  <a:off x="702829" y="822960"/>
                                  <a:ext cx="801144" cy="419100"/>
                                  <a:chOff x="-67426" y="22860"/>
                                  <a:chExt cx="801144" cy="419100"/>
                                </a:xfrm>
                              </wpg:grpSpPr>
                              <wps:wsp>
                                <wps:cNvPr id="1056419804" name="Obdélník: se zakulacenými rohy 1"/>
                                <wps:cNvSpPr/>
                                <wps:spPr>
                                  <a:xfrm>
                                    <a:off x="-23494" y="22860"/>
                                    <a:ext cx="731520" cy="4191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400755" name="Textové pole 2"/>
                                <wps:cNvSpPr txBox="1"/>
                                <wps:spPr>
                                  <a:xfrm>
                                    <a:off x="-67426" y="91440"/>
                                    <a:ext cx="801144" cy="236220"/>
                                  </a:xfrm>
                                  <a:prstGeom prst="rect">
                                    <a:avLst/>
                                  </a:prstGeom>
                                  <a:solidFill>
                                    <a:schemeClr val="accent1"/>
                                  </a:solidFill>
                                  <a:ln w="6350">
                                    <a:solidFill>
                                      <a:prstClr val="black"/>
                                    </a:solidFill>
                                  </a:ln>
                                  <a:effectLst>
                                    <a:softEdge rad="635000"/>
                                  </a:effectLst>
                                </wps:spPr>
                                <wps:txbx>
                                  <w:txbxContent>
                                    <w:p w14:paraId="391BE79E" w14:textId="77777777" w:rsidR="00842992" w:rsidRPr="00373204" w:rsidRDefault="00842992" w:rsidP="00842992">
                                      <w:pPr>
                                        <w:rPr>
                                          <w:color w:val="FFFFFF" w:themeColor="background1"/>
                                          <w14:textOutline w14:w="9525" w14:cap="rnd" w14:cmpd="sng" w14:algn="ctr">
                                            <w14:noFill/>
                                            <w14:prstDash w14:val="solid"/>
                                            <w14:bevel/>
                                          </w14:textOutline>
                                        </w:rPr>
                                      </w:pPr>
                                      <w:r w:rsidRPr="00373204">
                                        <w:rPr>
                                          <w:color w:val="FFFFFF" w:themeColor="background1"/>
                                          <w14:textOutline w14:w="9525" w14:cap="rnd" w14:cmpd="sng" w14:algn="ctr">
                                            <w14:noFill/>
                                            <w14:prstDash w14:val="solid"/>
                                            <w14:bevel/>
                                          </w14:textOutline>
                                        </w:rPr>
                                        <w:t>Controller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pic:pic xmlns:pic="http://schemas.openxmlformats.org/drawingml/2006/picture">
                            <pic:nvPicPr>
                              <pic:cNvPr id="1143901011" name="Grafický objekt 16" descr="Uživatel obrys"/>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998220" y="0"/>
                                <a:ext cx="556260" cy="556260"/>
                              </a:xfrm>
                              <a:prstGeom prst="rect">
                                <a:avLst/>
                              </a:prstGeom>
                            </pic:spPr>
                          </pic:pic>
                        </wpg:grpSp>
                        <wps:wsp>
                          <wps:cNvPr id="629280953" name="Přímá spojnice se šipkou 22"/>
                          <wps:cNvCnPr/>
                          <wps:spPr>
                            <a:xfrm flipH="1" flipV="1">
                              <a:off x="792480" y="495300"/>
                              <a:ext cx="21336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0902622" name="Přímá spojnice se šipkou 23"/>
                          <wps:cNvCnPr/>
                          <wps:spPr>
                            <a:xfrm flipH="1">
                              <a:off x="731520" y="1356360"/>
                              <a:ext cx="266793" cy="281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4594156" name="Přímá spojnice se šipkou 24"/>
                          <wps:cNvCnPr/>
                          <wps:spPr>
                            <a:xfrm>
                              <a:off x="1264920" y="548640"/>
                              <a:ext cx="0" cy="297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1441910" name="Přímá spojnice se šipkou 25"/>
                          <wps:cNvCnPr/>
                          <wps:spPr>
                            <a:xfrm flipV="1">
                              <a:off x="342900" y="525780"/>
                              <a:ext cx="0" cy="109728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73274011" name="Skupina 31"/>
                        <wpg:cNvGrpSpPr/>
                        <wpg:grpSpPr>
                          <a:xfrm>
                            <a:off x="1927860" y="22860"/>
                            <a:ext cx="1554480" cy="2087880"/>
                            <a:chOff x="0" y="0"/>
                            <a:chExt cx="1554480" cy="2087880"/>
                          </a:xfrm>
                        </wpg:grpSpPr>
                        <wpg:grpSp>
                          <wpg:cNvPr id="1416479230" name="Skupina 21"/>
                          <wpg:cNvGrpSpPr/>
                          <wpg:grpSpPr>
                            <a:xfrm>
                              <a:off x="0" y="0"/>
                              <a:ext cx="1554480" cy="2087880"/>
                              <a:chOff x="0" y="0"/>
                              <a:chExt cx="1554480" cy="2087880"/>
                            </a:xfrm>
                          </wpg:grpSpPr>
                          <wpg:grpSp>
                            <wpg:cNvPr id="563941847" name="Skupina 18"/>
                            <wpg:cNvGrpSpPr/>
                            <wpg:grpSpPr>
                              <a:xfrm>
                                <a:off x="0" y="60960"/>
                                <a:ext cx="1531621" cy="2026920"/>
                                <a:chOff x="0" y="0"/>
                                <a:chExt cx="1503973" cy="2026920"/>
                              </a:xfrm>
                            </wpg:grpSpPr>
                            <wpg:grpSp>
                              <wpg:cNvPr id="532190098" name="Skupina 17"/>
                              <wpg:cNvGrpSpPr/>
                              <wpg:grpSpPr>
                                <a:xfrm>
                                  <a:off x="22860" y="0"/>
                                  <a:ext cx="731520" cy="419100"/>
                                  <a:chOff x="0" y="0"/>
                                  <a:chExt cx="731520" cy="419100"/>
                                </a:xfrm>
                              </wpg:grpSpPr>
                              <wps:wsp>
                                <wps:cNvPr id="213430080" name="Obdélník: se zakulacenými rohy 1"/>
                                <wps:cNvSpPr/>
                                <wps:spPr>
                                  <a:xfrm>
                                    <a:off x="0" y="0"/>
                                    <a:ext cx="731520" cy="4191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6532022" name="Textové pole 2"/>
                                <wps:cNvSpPr txBox="1"/>
                                <wps:spPr>
                                  <a:xfrm>
                                    <a:off x="68580" y="83820"/>
                                    <a:ext cx="576699" cy="236220"/>
                                  </a:xfrm>
                                  <a:prstGeom prst="rect">
                                    <a:avLst/>
                                  </a:prstGeom>
                                  <a:solidFill>
                                    <a:schemeClr val="accent1"/>
                                  </a:solidFill>
                                  <a:ln w="6350">
                                    <a:solidFill>
                                      <a:prstClr val="black"/>
                                    </a:solidFill>
                                  </a:ln>
                                  <a:effectLst>
                                    <a:softEdge rad="635000"/>
                                  </a:effectLst>
                                </wps:spPr>
                                <wps:txbx>
                                  <w:txbxContent>
                                    <w:p w14:paraId="557F97DE" w14:textId="77777777" w:rsidR="00114F7A" w:rsidRPr="00373204" w:rsidRDefault="00114F7A" w:rsidP="00114F7A">
                                      <w:pPr>
                                        <w:rPr>
                                          <w:color w:val="FFFFFF" w:themeColor="background1"/>
                                          <w14:textOutline w14:w="9525" w14:cap="rnd" w14:cmpd="sng" w14:algn="ctr">
                                            <w14:noFill/>
                                            <w14:prstDash w14:val="solid"/>
                                            <w14:bevel/>
                                          </w14:textOutline>
                                        </w:rPr>
                                      </w:pPr>
                                      <w:r w:rsidRPr="00373204">
                                        <w:rPr>
                                          <w:color w:val="FFFFFF" w:themeColor="background1"/>
                                          <w14:textOutline w14:w="9525" w14:cap="rnd" w14:cmpd="sng" w14:algn="ctr">
                                            <w14:noFill/>
                                            <w14:prstDash w14:val="solid"/>
                                            <w14:bevel/>
                                          </w14:textOutline>
                                        </w:rPr>
                                        <w:t>VIEW</w:t>
                                      </w:r>
                                    </w:p>
                                    <w:p w14:paraId="1AF210F1" w14:textId="77777777" w:rsidR="00114F7A" w:rsidRPr="00373204" w:rsidRDefault="00114F7A" w:rsidP="00114F7A">
                                      <w:pPr>
                                        <w:rPr>
                                          <w:color w:val="FFFFFF" w:themeColor="background1"/>
                                          <w14:textOutline w14:w="9525" w14:cap="rnd" w14:cmpd="sng" w14:algn="ctr">
                                            <w14:noFill/>
                                            <w14:prstDash w14:val="solid"/>
                                            <w14:bevel/>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481400314" name="Skupina 3"/>
                              <wpg:cNvGrpSpPr/>
                              <wpg:grpSpPr>
                                <a:xfrm>
                                  <a:off x="0" y="1607820"/>
                                  <a:ext cx="746760" cy="419100"/>
                                  <a:chOff x="0" y="0"/>
                                  <a:chExt cx="746760" cy="419100"/>
                                </a:xfrm>
                              </wpg:grpSpPr>
                              <wps:wsp>
                                <wps:cNvPr id="1947310177" name="Obdélník: se zakulacenými rohy 1"/>
                                <wps:cNvSpPr/>
                                <wps:spPr>
                                  <a:xfrm>
                                    <a:off x="15240" y="0"/>
                                    <a:ext cx="731520" cy="4191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5398687" name="Textové pole 2"/>
                                <wps:cNvSpPr txBox="1"/>
                                <wps:spPr>
                                  <a:xfrm>
                                    <a:off x="0" y="83820"/>
                                    <a:ext cx="718224" cy="236220"/>
                                  </a:xfrm>
                                  <a:prstGeom prst="rect">
                                    <a:avLst/>
                                  </a:prstGeom>
                                  <a:solidFill>
                                    <a:schemeClr val="accent1"/>
                                  </a:solidFill>
                                  <a:ln w="6350">
                                    <a:solidFill>
                                      <a:prstClr val="black"/>
                                    </a:solidFill>
                                  </a:ln>
                                  <a:effectLst>
                                    <a:softEdge rad="635000"/>
                                  </a:effectLst>
                                </wps:spPr>
                                <wps:txbx>
                                  <w:txbxContent>
                                    <w:p w14:paraId="5380B99A" w14:textId="77777777" w:rsidR="00114F7A" w:rsidRPr="00373204" w:rsidRDefault="00114F7A" w:rsidP="00114F7A">
                                      <w:pPr>
                                        <w:rPr>
                                          <w:color w:val="FFFFFF" w:themeColor="background1"/>
                                          <w14:textOutline w14:w="9525" w14:cap="rnd" w14:cmpd="sng" w14:algn="ctr">
                                            <w14:noFill/>
                                            <w14:prstDash w14:val="solid"/>
                                            <w14:bevel/>
                                          </w14:textOutline>
                                        </w:rPr>
                                      </w:pPr>
                                      <w:r w:rsidRPr="00373204">
                                        <w:rPr>
                                          <w:color w:val="FFFFFF" w:themeColor="background1"/>
                                          <w14:textOutline w14:w="9525" w14:cap="rnd" w14:cmpd="sng" w14:algn="ctr">
                                            <w14:noFill/>
                                            <w14:prstDash w14:val="solid"/>
                                            <w14:bevel/>
                                          </w14:textOutline>
                                        </w:rPr>
                                        <w:t>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542625321" name="Skupina 4"/>
                              <wpg:cNvGrpSpPr/>
                              <wpg:grpSpPr>
                                <a:xfrm>
                                  <a:off x="702829" y="822960"/>
                                  <a:ext cx="801144" cy="419100"/>
                                  <a:chOff x="-67426" y="22860"/>
                                  <a:chExt cx="801144" cy="419100"/>
                                </a:xfrm>
                              </wpg:grpSpPr>
                              <wps:wsp>
                                <wps:cNvPr id="21677591" name="Obdélník: se zakulacenými rohy 1"/>
                                <wps:cNvSpPr/>
                                <wps:spPr>
                                  <a:xfrm>
                                    <a:off x="-23494" y="22860"/>
                                    <a:ext cx="731520" cy="4191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8452888" name="Textové pole 2"/>
                                <wps:cNvSpPr txBox="1"/>
                                <wps:spPr>
                                  <a:xfrm>
                                    <a:off x="-67426" y="91440"/>
                                    <a:ext cx="801144" cy="236220"/>
                                  </a:xfrm>
                                  <a:prstGeom prst="rect">
                                    <a:avLst/>
                                  </a:prstGeom>
                                  <a:solidFill>
                                    <a:schemeClr val="accent1"/>
                                  </a:solidFill>
                                  <a:ln w="6350">
                                    <a:solidFill>
                                      <a:prstClr val="black"/>
                                    </a:solidFill>
                                  </a:ln>
                                  <a:effectLst>
                                    <a:softEdge rad="635000"/>
                                  </a:effectLst>
                                </wps:spPr>
                                <wps:txbx>
                                  <w:txbxContent>
                                    <w:p w14:paraId="0C5D30CD" w14:textId="77777777" w:rsidR="00114F7A" w:rsidRPr="00373204" w:rsidRDefault="00114F7A" w:rsidP="00114F7A">
                                      <w:pPr>
                                        <w:rPr>
                                          <w:color w:val="FFFFFF" w:themeColor="background1"/>
                                          <w14:textOutline w14:w="9525" w14:cap="rnd" w14:cmpd="sng" w14:algn="ctr">
                                            <w14:noFill/>
                                            <w14:prstDash w14:val="solid"/>
                                            <w14:bevel/>
                                          </w14:textOutline>
                                        </w:rPr>
                                      </w:pPr>
                                      <w:r w:rsidRPr="00373204">
                                        <w:rPr>
                                          <w:color w:val="FFFFFF" w:themeColor="background1"/>
                                          <w14:textOutline w14:w="9525" w14:cap="rnd" w14:cmpd="sng" w14:algn="ctr">
                                            <w14:noFill/>
                                            <w14:prstDash w14:val="solid"/>
                                            <w14:bevel/>
                                          </w14:textOutline>
                                        </w:rPr>
                                        <w:t>Controller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pic:pic xmlns:pic="http://schemas.openxmlformats.org/drawingml/2006/picture">
                            <pic:nvPicPr>
                              <pic:cNvPr id="1501786376" name="Grafický objekt 16" descr="Uživatel obrys"/>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998220" y="0"/>
                                <a:ext cx="556260" cy="556260"/>
                              </a:xfrm>
                              <a:prstGeom prst="rect">
                                <a:avLst/>
                              </a:prstGeom>
                            </pic:spPr>
                          </pic:pic>
                        </wpg:grpSp>
                        <wps:wsp>
                          <wps:cNvPr id="555353312" name="Přímá spojnice se šipkou 26"/>
                          <wps:cNvCnPr/>
                          <wps:spPr>
                            <a:xfrm flipH="1">
                              <a:off x="769620" y="1348740"/>
                              <a:ext cx="281940" cy="3048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71754429" name="Přímá spojnice se šipkou 27"/>
                          <wps:cNvCnPr/>
                          <wps:spPr>
                            <a:xfrm>
                              <a:off x="784860" y="502920"/>
                              <a:ext cx="243840" cy="32004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1967504" name="Přímá spojnice se šipkou 28"/>
                          <wps:cNvCnPr/>
                          <wps:spPr>
                            <a:xfrm flipH="1">
                              <a:off x="792480" y="243840"/>
                              <a:ext cx="3505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36050773" name="Skupina 32"/>
                        <wpg:cNvGrpSpPr/>
                        <wpg:grpSpPr>
                          <a:xfrm>
                            <a:off x="3878580" y="0"/>
                            <a:ext cx="1554424" cy="2087880"/>
                            <a:chOff x="0" y="0"/>
                            <a:chExt cx="1554424" cy="2087880"/>
                          </a:xfrm>
                        </wpg:grpSpPr>
                        <wpg:grpSp>
                          <wpg:cNvPr id="989094606" name="Skupina 21"/>
                          <wpg:cNvGrpSpPr/>
                          <wpg:grpSpPr>
                            <a:xfrm>
                              <a:off x="0" y="0"/>
                              <a:ext cx="1554424" cy="2087880"/>
                              <a:chOff x="0" y="0"/>
                              <a:chExt cx="1554480" cy="2087880"/>
                            </a:xfrm>
                          </wpg:grpSpPr>
                          <wpg:grpSp>
                            <wpg:cNvPr id="2116209753" name="Skupina 18"/>
                            <wpg:cNvGrpSpPr/>
                            <wpg:grpSpPr>
                              <a:xfrm>
                                <a:off x="0" y="60960"/>
                                <a:ext cx="1554467" cy="2026920"/>
                                <a:chOff x="0" y="0"/>
                                <a:chExt cx="1526407" cy="2026920"/>
                              </a:xfrm>
                            </wpg:grpSpPr>
                            <wpg:grpSp>
                              <wpg:cNvPr id="1531929796" name="Skupina 17"/>
                              <wpg:cNvGrpSpPr/>
                              <wpg:grpSpPr>
                                <a:xfrm>
                                  <a:off x="22860" y="0"/>
                                  <a:ext cx="731520" cy="419100"/>
                                  <a:chOff x="0" y="0"/>
                                  <a:chExt cx="731520" cy="419100"/>
                                </a:xfrm>
                              </wpg:grpSpPr>
                              <wps:wsp>
                                <wps:cNvPr id="894450569" name="Obdélník: se zakulacenými rohy 1"/>
                                <wps:cNvSpPr/>
                                <wps:spPr>
                                  <a:xfrm>
                                    <a:off x="0" y="0"/>
                                    <a:ext cx="731520" cy="4191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9170509" name="Textové pole 2"/>
                                <wps:cNvSpPr txBox="1"/>
                                <wps:spPr>
                                  <a:xfrm>
                                    <a:off x="68580" y="83820"/>
                                    <a:ext cx="576699" cy="236220"/>
                                  </a:xfrm>
                                  <a:prstGeom prst="rect">
                                    <a:avLst/>
                                  </a:prstGeom>
                                  <a:solidFill>
                                    <a:schemeClr val="accent1"/>
                                  </a:solidFill>
                                  <a:ln w="6350">
                                    <a:solidFill>
                                      <a:prstClr val="black"/>
                                    </a:solidFill>
                                  </a:ln>
                                  <a:effectLst>
                                    <a:softEdge rad="635000"/>
                                  </a:effectLst>
                                </wps:spPr>
                                <wps:txbx>
                                  <w:txbxContent>
                                    <w:p w14:paraId="543F1FE8" w14:textId="77777777" w:rsidR="00114F7A" w:rsidRPr="00373204" w:rsidRDefault="00114F7A" w:rsidP="00114F7A">
                                      <w:pPr>
                                        <w:rPr>
                                          <w:color w:val="FFFFFF" w:themeColor="background1"/>
                                          <w14:textOutline w14:w="9525" w14:cap="rnd" w14:cmpd="sng" w14:algn="ctr">
                                            <w14:noFill/>
                                            <w14:prstDash w14:val="solid"/>
                                            <w14:bevel/>
                                          </w14:textOutline>
                                        </w:rPr>
                                      </w:pPr>
                                      <w:r w:rsidRPr="00373204">
                                        <w:rPr>
                                          <w:color w:val="FFFFFF" w:themeColor="background1"/>
                                          <w14:textOutline w14:w="9525" w14:cap="rnd" w14:cmpd="sng" w14:algn="ctr">
                                            <w14:noFill/>
                                            <w14:prstDash w14:val="solid"/>
                                            <w14:bevel/>
                                          </w14:textOutline>
                                        </w:rPr>
                                        <w:t>VIEW</w:t>
                                      </w:r>
                                    </w:p>
                                    <w:p w14:paraId="14B7F9D9" w14:textId="77777777" w:rsidR="00114F7A" w:rsidRPr="00373204" w:rsidRDefault="00114F7A" w:rsidP="00114F7A">
                                      <w:pPr>
                                        <w:rPr>
                                          <w:color w:val="FFFFFF" w:themeColor="background1"/>
                                          <w14:textOutline w14:w="9525" w14:cap="rnd" w14:cmpd="sng" w14:algn="ctr">
                                            <w14:noFill/>
                                            <w14:prstDash w14:val="solid"/>
                                            <w14:bevel/>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539813103" name="Skupina 3"/>
                              <wpg:cNvGrpSpPr/>
                              <wpg:grpSpPr>
                                <a:xfrm>
                                  <a:off x="0" y="1607820"/>
                                  <a:ext cx="746760" cy="419100"/>
                                  <a:chOff x="0" y="0"/>
                                  <a:chExt cx="746760" cy="419100"/>
                                </a:xfrm>
                              </wpg:grpSpPr>
                              <wps:wsp>
                                <wps:cNvPr id="2134093809" name="Obdélník: se zakulacenými rohy 1"/>
                                <wps:cNvSpPr/>
                                <wps:spPr>
                                  <a:xfrm>
                                    <a:off x="15240" y="0"/>
                                    <a:ext cx="731520" cy="4191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5498211" name="Textové pole 2"/>
                                <wps:cNvSpPr txBox="1"/>
                                <wps:spPr>
                                  <a:xfrm>
                                    <a:off x="0" y="83820"/>
                                    <a:ext cx="718224" cy="236220"/>
                                  </a:xfrm>
                                  <a:prstGeom prst="rect">
                                    <a:avLst/>
                                  </a:prstGeom>
                                  <a:solidFill>
                                    <a:schemeClr val="accent1"/>
                                  </a:solidFill>
                                  <a:ln w="6350">
                                    <a:solidFill>
                                      <a:prstClr val="black"/>
                                    </a:solidFill>
                                  </a:ln>
                                  <a:effectLst>
                                    <a:softEdge rad="635000"/>
                                  </a:effectLst>
                                </wps:spPr>
                                <wps:txbx>
                                  <w:txbxContent>
                                    <w:p w14:paraId="70F8C941" w14:textId="77777777" w:rsidR="00114F7A" w:rsidRPr="00373204" w:rsidRDefault="00114F7A" w:rsidP="00114F7A">
                                      <w:pPr>
                                        <w:rPr>
                                          <w:color w:val="FFFFFF" w:themeColor="background1"/>
                                          <w14:textOutline w14:w="9525" w14:cap="rnd" w14:cmpd="sng" w14:algn="ctr">
                                            <w14:noFill/>
                                            <w14:prstDash w14:val="solid"/>
                                            <w14:bevel/>
                                          </w14:textOutline>
                                        </w:rPr>
                                      </w:pPr>
                                      <w:r w:rsidRPr="00373204">
                                        <w:rPr>
                                          <w:color w:val="FFFFFF" w:themeColor="background1"/>
                                          <w14:textOutline w14:w="9525" w14:cap="rnd" w14:cmpd="sng" w14:algn="ctr">
                                            <w14:noFill/>
                                            <w14:prstDash w14:val="solid"/>
                                            <w14:bevel/>
                                          </w14:textOutline>
                                        </w:rPr>
                                        <w:t>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571766847" name="Skupina 4"/>
                              <wpg:cNvGrpSpPr/>
                              <wpg:grpSpPr>
                                <a:xfrm>
                                  <a:off x="685224" y="822960"/>
                                  <a:ext cx="841183" cy="419100"/>
                                  <a:chOff x="-85031" y="22860"/>
                                  <a:chExt cx="841183" cy="419100"/>
                                </a:xfrm>
                              </wpg:grpSpPr>
                              <wps:wsp>
                                <wps:cNvPr id="2068295263" name="Obdélník: se zakulacenými rohy 1"/>
                                <wps:cNvSpPr/>
                                <wps:spPr>
                                  <a:xfrm>
                                    <a:off x="-23494" y="22860"/>
                                    <a:ext cx="731520" cy="4191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559877" name="Textové pole 2"/>
                                <wps:cNvSpPr txBox="1"/>
                                <wps:spPr>
                                  <a:xfrm>
                                    <a:off x="-85031" y="114300"/>
                                    <a:ext cx="841183" cy="236220"/>
                                  </a:xfrm>
                                  <a:prstGeom prst="rect">
                                    <a:avLst/>
                                  </a:prstGeom>
                                  <a:solidFill>
                                    <a:schemeClr val="accent1"/>
                                  </a:solidFill>
                                  <a:ln w="6350">
                                    <a:solidFill>
                                      <a:prstClr val="black"/>
                                    </a:solidFill>
                                  </a:ln>
                                  <a:effectLst>
                                    <a:softEdge rad="635000"/>
                                  </a:effectLst>
                                </wps:spPr>
                                <wps:txbx>
                                  <w:txbxContent>
                                    <w:p w14:paraId="134DB123" w14:textId="402213D6" w:rsidR="00114F7A" w:rsidRPr="00373204" w:rsidRDefault="00114F7A" w:rsidP="00114F7A">
                                      <w:pPr>
                                        <w:rPr>
                                          <w:color w:val="FFFFFF" w:themeColor="background1"/>
                                          <w:sz w:val="22"/>
                                          <w:szCs w:val="22"/>
                                          <w14:textOutline w14:w="9525" w14:cap="rnd" w14:cmpd="sng" w14:algn="ctr">
                                            <w14:noFill/>
                                            <w14:prstDash w14:val="solid"/>
                                            <w14:bevel/>
                                          </w14:textOutline>
                                        </w:rPr>
                                      </w:pPr>
                                      <w:r w:rsidRPr="00373204">
                                        <w:rPr>
                                          <w:color w:val="FFFFFF" w:themeColor="background1"/>
                                          <w:sz w:val="22"/>
                                          <w:szCs w:val="22"/>
                                          <w14:textOutline w14:w="9525" w14:cap="rnd" w14:cmpd="sng" w14:algn="ctr">
                                            <w14:noFill/>
                                            <w14:prstDash w14:val="solid"/>
                                            <w14:bevel/>
                                          </w14:textOutline>
                                        </w:rPr>
                                        <w:t>ViewModel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pic:pic xmlns:pic="http://schemas.openxmlformats.org/drawingml/2006/picture">
                            <pic:nvPicPr>
                              <pic:cNvPr id="630860487" name="Grafický objekt 16" descr="Uživatel obrys"/>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998220" y="0"/>
                                <a:ext cx="556260" cy="556260"/>
                              </a:xfrm>
                              <a:prstGeom prst="rect">
                                <a:avLst/>
                              </a:prstGeom>
                            </pic:spPr>
                          </pic:pic>
                        </wpg:grpSp>
                        <wps:wsp>
                          <wps:cNvPr id="955064656" name="Přímá spojnice se šipkou 28"/>
                          <wps:cNvCnPr/>
                          <wps:spPr>
                            <a:xfrm flipH="1">
                              <a:off x="800100" y="228600"/>
                              <a:ext cx="3505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8498104" name="Přímá spojnice se šipkou 26"/>
                          <wps:cNvCnPr/>
                          <wps:spPr>
                            <a:xfrm flipH="1">
                              <a:off x="784860" y="1341120"/>
                              <a:ext cx="281940" cy="3048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99325466" name="Přímá spojnice se šipkou 29"/>
                          <wps:cNvCnPr/>
                          <wps:spPr>
                            <a:xfrm>
                              <a:off x="762000" y="541020"/>
                              <a:ext cx="228600" cy="281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96034259" name="Textové pole 2"/>
                        <wps:cNvSpPr txBox="1"/>
                        <wps:spPr>
                          <a:xfrm>
                            <a:off x="579058" y="2278380"/>
                            <a:ext cx="553720" cy="297180"/>
                          </a:xfrm>
                          <a:prstGeom prst="rect">
                            <a:avLst/>
                          </a:prstGeom>
                          <a:solidFill>
                            <a:schemeClr val="accent1"/>
                          </a:solidFill>
                          <a:ln w="6350">
                            <a:solidFill>
                              <a:prstClr val="black"/>
                            </a:solidFill>
                          </a:ln>
                          <a:effectLst>
                            <a:softEdge rad="635000"/>
                          </a:effectLst>
                        </wps:spPr>
                        <wps:txbx>
                          <w:txbxContent>
                            <w:p w14:paraId="0FD8B117" w14:textId="2ED9D8A7" w:rsidR="00114F7A" w:rsidRPr="00373204" w:rsidRDefault="00114F7A" w:rsidP="00114F7A">
                              <w:pPr>
                                <w:rPr>
                                  <w:b/>
                                  <w:bCs/>
                                  <w14:textOutline w14:w="9525" w14:cap="rnd" w14:cmpd="sng" w14:algn="ctr">
                                    <w14:noFill/>
                                    <w14:prstDash w14:val="solid"/>
                                    <w14:bevel/>
                                  </w14:textOutline>
                                </w:rPr>
                              </w:pPr>
                              <w:r w:rsidRPr="00373204">
                                <w:rPr>
                                  <w:b/>
                                  <w:bCs/>
                                  <w14:textOutline w14:w="9525" w14:cap="rnd" w14:cmpd="sng" w14:algn="ctr">
                                    <w14:noFill/>
                                    <w14:prstDash w14:val="solid"/>
                                    <w14:bevel/>
                                  </w14:textOutline>
                                </w:rPr>
                                <w:t>MVC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7235116" name="Textové pole 2"/>
                        <wps:cNvSpPr txBox="1"/>
                        <wps:spPr>
                          <a:xfrm>
                            <a:off x="2453379" y="2286000"/>
                            <a:ext cx="536575" cy="297180"/>
                          </a:xfrm>
                          <a:prstGeom prst="rect">
                            <a:avLst/>
                          </a:prstGeom>
                          <a:solidFill>
                            <a:schemeClr val="accent1"/>
                          </a:solidFill>
                          <a:ln w="6350">
                            <a:solidFill>
                              <a:prstClr val="black"/>
                            </a:solidFill>
                          </a:ln>
                          <a:effectLst>
                            <a:softEdge rad="635000"/>
                          </a:effectLst>
                        </wps:spPr>
                        <wps:txbx>
                          <w:txbxContent>
                            <w:p w14:paraId="0CE76432" w14:textId="13BC179E" w:rsidR="00114F7A" w:rsidRPr="00373204" w:rsidRDefault="00114F7A" w:rsidP="00114F7A">
                              <w:pPr>
                                <w:rPr>
                                  <w:b/>
                                  <w:bCs/>
                                  <w14:textOutline w14:w="9525" w14:cap="rnd" w14:cmpd="sng" w14:algn="ctr">
                                    <w14:noFill/>
                                    <w14:prstDash w14:val="solid"/>
                                    <w14:bevel/>
                                  </w14:textOutline>
                                </w:rPr>
                              </w:pPr>
                              <w:r w:rsidRPr="00373204">
                                <w:rPr>
                                  <w:b/>
                                  <w:bCs/>
                                  <w14:textOutline w14:w="9525" w14:cap="rnd" w14:cmpd="sng" w14:algn="ctr">
                                    <w14:noFill/>
                                    <w14:prstDash w14:val="solid"/>
                                    <w14:bevel/>
                                  </w14:textOutline>
                                </w:rPr>
                                <w:t>MVP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0072362" name="Textové pole 2"/>
                        <wps:cNvSpPr txBox="1"/>
                        <wps:spPr>
                          <a:xfrm>
                            <a:off x="4373414" y="2232660"/>
                            <a:ext cx="697230" cy="297180"/>
                          </a:xfrm>
                          <a:prstGeom prst="rect">
                            <a:avLst/>
                          </a:prstGeom>
                          <a:solidFill>
                            <a:schemeClr val="accent1"/>
                          </a:solidFill>
                          <a:ln w="6350">
                            <a:solidFill>
                              <a:prstClr val="black"/>
                            </a:solidFill>
                          </a:ln>
                          <a:effectLst>
                            <a:softEdge rad="635000"/>
                          </a:effectLst>
                        </wps:spPr>
                        <wps:txbx>
                          <w:txbxContent>
                            <w:p w14:paraId="1F4FB075" w14:textId="328FE4B3" w:rsidR="00114F7A" w:rsidRPr="00373204" w:rsidRDefault="00114F7A" w:rsidP="00114F7A">
                              <w:pPr>
                                <w:rPr>
                                  <w:b/>
                                  <w:bCs/>
                                  <w14:textOutline w14:w="9525" w14:cap="rnd" w14:cmpd="sng" w14:algn="ctr">
                                    <w14:noFill/>
                                    <w14:prstDash w14:val="solid"/>
                                    <w14:bevel/>
                                  </w14:textOutline>
                                </w:rPr>
                              </w:pPr>
                              <w:r w:rsidRPr="00373204">
                                <w:rPr>
                                  <w:b/>
                                  <w:bCs/>
                                  <w14:textOutline w14:w="9525" w14:cap="rnd" w14:cmpd="sng" w14:algn="ctr">
                                    <w14:noFill/>
                                    <w14:prstDash w14:val="solid"/>
                                    <w14:bevel/>
                                  </w14:textOutline>
                                </w:rPr>
                                <w:t>MVVM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A3F5B2" id="Skupina 33" o:spid="_x0000_s1026" style="position:absolute;left:0;text-align:left;margin-left:5.15pt;margin-top:15.75pt;width:427.8pt;height:203.4pt;z-index:251701248" coordsize="54330,25831"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">
                <v:group id="Skupina 30" o:spid="_x0000_s1027" style="position:absolute;top:457;width:15544;height:20879" coordsize="15544,2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">
                  <v:group id="Skupina 21" o:spid="_x0000_s1028" style="position:absolute;width:15544;height:20878" coordsize="15544,2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">
                    <v:group id="Skupina 18" o:spid="_x0000_s1029" style="position:absolute;top:609;width:15316;height:20269" coordsize="15039,2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">
                      <v:group id="_x0000_s1030" style="position:absolute;left:228;width:7315;height:4191" coordsize="7315,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">
                        <v:roundrect id="Obdélník: se zakulacenými rohy 1" o:spid="_x0000_s1031" style="position:absolute;width:7315;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" fillcolor="#5b9bd5 [3204]" strokecolor="#091723 [484]" strokeweight="1pt">
                          <v:stroke joinstyle="miter"/>
                        </v:roundrect>
                        <v:shapetype id="_x0000_t202" coordsize="21600,21600" o:spt="202" path="m,l,21600r21600,l21600,xe">
                          <v:stroke joinstyle="miter"/>
                          <v:path gradientshapeok="t" o:connecttype="rect"/>
                        </v:shapetype>
                        <v:shape id="Textové pole 2" o:spid="_x0000_s1032" type="#_x0000_t202" style="position:absolute;left:685;top:838;width:5767;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" fillcolor="#5b9bd5 [3204]" strokeweight=".5pt">
                          <v:textbox>
                            <w:txbxContent>
                              <w:p w14:paraId="38D6553B" w14:textId="77777777" w:rsidR="00842992" w:rsidRPr="00373204" w:rsidRDefault="00842992" w:rsidP="00842992">
                                <w:pPr>
                                  <w:rPr>
                                    <w:color w:val="FFFFFF" w:themeColor="background1"/>
                                    <w14:textOutline w14:w="9525" w14:cap="rnd" w14:cmpd="sng" w14:algn="ctr">
                                      <w14:noFill/>
                                      <w14:prstDash w14:val="solid"/>
                                      <w14:bevel/>
                                    </w14:textOutline>
                                  </w:rPr>
                                </w:pPr>
                                <w:r w:rsidRPr="00373204">
                                  <w:rPr>
                                    <w:color w:val="FFFFFF" w:themeColor="background1"/>
                                    <w14:textOutline w14:w="9525" w14:cap="rnd" w14:cmpd="sng" w14:algn="ctr">
                                      <w14:noFill/>
                                      <w14:prstDash w14:val="solid"/>
                                      <w14:bevel/>
                                    </w14:textOutline>
                                  </w:rPr>
                                  <w:t>VIEW</w:t>
                                </w:r>
                              </w:p>
                              <w:p w14:paraId="1190926D" w14:textId="77777777" w:rsidR="00842992" w:rsidRPr="00373204" w:rsidRDefault="00842992" w:rsidP="00842992">
                                <w:pPr>
                                  <w:rPr>
                                    <w:color w:val="FFFFFF" w:themeColor="background1"/>
                                    <w14:textOutline w14:w="9525" w14:cap="rnd" w14:cmpd="sng" w14:algn="ctr">
                                      <w14:noFill/>
                                      <w14:prstDash w14:val="solid"/>
                                      <w14:bevel/>
                                    </w14:textOutline>
                                  </w:rPr>
                                </w:pPr>
                              </w:p>
                            </w:txbxContent>
                          </v:textbox>
                        </v:shape>
                      </v:group>
                      <v:group id="Skupina 3" o:spid="_x0000_s1033" style="position:absolute;top:16078;width:7467;height:4191" coordsize="7467,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">
                        <v:roundrect id="Obdélník: se zakulacenými rohy 1" o:spid="_x0000_s1034" style="position:absolute;left:152;width:7315;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" fillcolor="#5b9bd5 [3204]" strokecolor="#091723 [484]" strokeweight="1pt">
                          <v:stroke joinstyle="miter"/>
                        </v:roundrect>
                        <v:shape id="Textové pole 2" o:spid="_x0000_s1035" type="#_x0000_t202" style="position:absolute;top:838;width:7182;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" fillcolor="#5b9bd5 [3204]" strokeweight=".5pt">
                          <v:textbox>
                            <w:txbxContent>
                              <w:p w14:paraId="724E18D7" w14:textId="77777777" w:rsidR="00842992" w:rsidRPr="00373204" w:rsidRDefault="00842992" w:rsidP="00842992">
                                <w:pPr>
                                  <w:rPr>
                                    <w:color w:val="FFFFFF" w:themeColor="background1"/>
                                    <w14:textOutline w14:w="9525" w14:cap="rnd" w14:cmpd="sng" w14:algn="ctr">
                                      <w14:noFill/>
                                      <w14:prstDash w14:val="solid"/>
                                      <w14:bevel/>
                                    </w14:textOutline>
                                  </w:rPr>
                                </w:pPr>
                                <w:r w:rsidRPr="00373204">
                                  <w:rPr>
                                    <w:color w:val="FFFFFF" w:themeColor="background1"/>
                                    <w14:textOutline w14:w="9525" w14:cap="rnd" w14:cmpd="sng" w14:algn="ctr">
                                      <w14:noFill/>
                                      <w14:prstDash w14:val="solid"/>
                                      <w14:bevel/>
                                    </w14:textOutline>
                                  </w:rPr>
                                  <w:t>MODEL</w:t>
                                </w:r>
                              </w:p>
                            </w:txbxContent>
                          </v:textbox>
                        </v:shape>
                      </v:group>
                      <v:group id="Skupina 4" o:spid="_x0000_s1036" style="position:absolute;left:7028;top:8229;width:8011;height:4191" coordorigin="-674,228" coordsize="8011,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">
                        <v:roundrect id="Obdélník: se zakulacenými rohy 1" o:spid="_x0000_s1037" style="position:absolute;left:-234;top:228;width:7314;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" fillcolor="#5b9bd5 [3204]" strokecolor="#091723 [484]" strokeweight="1pt">
                          <v:stroke joinstyle="miter"/>
                        </v:roundrect>
                        <v:shape id="Textové pole 2" o:spid="_x0000_s1038" type="#_x0000_t202" style="position:absolute;left:-674;top:914;width:8011;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" fillcolor="#5b9bd5 [3204]" strokeweight=".5pt">
                          <v:textbox>
                            <w:txbxContent>
                              <w:p w14:paraId="391BE79E" w14:textId="77777777" w:rsidR="00842992" w:rsidRPr="00373204" w:rsidRDefault="00842992" w:rsidP="00842992">
                                <w:pPr>
                                  <w:rPr>
                                    <w:color w:val="FFFFFF" w:themeColor="background1"/>
                                    <w14:textOutline w14:w="9525" w14:cap="rnd" w14:cmpd="sng" w14:algn="ctr">
                                      <w14:noFill/>
                                      <w14:prstDash w14:val="solid"/>
                                      <w14:bevel/>
                                    </w14:textOutline>
                                  </w:rPr>
                                </w:pPr>
                                <w:r w:rsidRPr="00373204">
                                  <w:rPr>
                                    <w:color w:val="FFFFFF" w:themeColor="background1"/>
                                    <w14:textOutline w14:w="9525" w14:cap="rnd" w14:cmpd="sng" w14:algn="ctr">
                                      <w14:noFill/>
                                      <w14:prstDash w14:val="solid"/>
                                      <w14:bevel/>
                                    </w14:textOutline>
                                  </w:rPr>
                                  <w:t>Controller</w:t>
                                </w:r>
                              </w:p>
                            </w:txbxContent>
                          </v:textbox>
                        </v:shape>
                      </v:group>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cký objekt 16" o:spid="_x0000_s1039" type="#_x0000_t75" alt="Uživatel obrys" style="position:absolute;left:9982;width:5562;height: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">
                      <v:imagedata r:id="rId13" o:title="Uživatel obrys"/>
                    </v:shape>
                  </v:group>
                  <v:shapetype id="_x0000_t32" coordsize="21600,21600" o:spt="32" o:oned="t" path="m,l21600,21600e" filled="f">
                    <v:path arrowok="t" fillok="f" o:connecttype="none"/>
                    <o:lock v:ext="edit" shapetype="t"/>
                  </v:shapetype>
                  <v:shape id="Přímá spojnice se šipkou 22" o:spid="_x0000_s1040" type="#_x0000_t32" style="position:absolute;left:7924;top:4953;width:2134;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" strokecolor="black [3213]" strokeweight=".5pt">
                    <v:stroke endarrow="block" joinstyle="miter"/>
                  </v:shape>
                  <v:shape id="Přímá spojnice se šipkou 23" o:spid="_x0000_s1041" type="#_x0000_t32" style="position:absolute;left:7315;top:13563;width:2668;height:28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" strokecolor="black [3213]" strokeweight=".5pt">
                    <v:stroke endarrow="block" joinstyle="miter"/>
                  </v:shape>
                  <v:shape id="Přímá spojnice se šipkou 24" o:spid="_x0000_s1042" type="#_x0000_t32" style="position:absolute;left:12649;top:5486;width:0;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" strokecolor="black [3213]" strokeweight=".5pt">
                    <v:stroke endarrow="block" joinstyle="miter"/>
                  </v:shape>
                  <v:shape id="Přímá spojnice se šipkou 25" o:spid="_x0000_s1043" type="#_x0000_t32" style="position:absolute;left:3429;top:5257;width:0;height:109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" strokecolor="black [3213]" strokeweight=".5pt">
                    <v:stroke dashstyle="dash" endarrow="block" joinstyle="miter"/>
                  </v:shape>
                </v:group>
                <v:group id="Skupina 31" o:spid="_x0000_s1044" style="position:absolute;left:19278;top:228;width:15545;height:20879" coordsize="15544,2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">
                  <v:group id="Skupina 21" o:spid="_x0000_s1045" style="position:absolute;width:15544;height:20878" coordsize="15544,2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">
                    <v:group id="Skupina 18" o:spid="_x0000_s1046" style="position:absolute;top:609;width:15316;height:20269" coordsize="15039,2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">
                      <v:group id="_x0000_s1047" style="position:absolute;left:228;width:7315;height:4191" coordsize="7315,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">
                        <v:roundrect id="Obdélník: se zakulacenými rohy 1" o:spid="_x0000_s1048" style="position:absolute;width:7315;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" fillcolor="#5b9bd5 [3204]" strokecolor="#091723 [484]" strokeweight="1pt">
                          <v:stroke joinstyle="miter"/>
                        </v:roundrect>
                        <v:shape id="Textové pole 2" o:spid="_x0000_s1049" type="#_x0000_t202" style="position:absolute;left:685;top:838;width:5767;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" fillcolor="#5b9bd5 [3204]" strokeweight=".5pt">
                          <v:textbox>
                            <w:txbxContent>
                              <w:p w14:paraId="557F97DE" w14:textId="77777777" w:rsidR="00114F7A" w:rsidRPr="00373204" w:rsidRDefault="00114F7A" w:rsidP="00114F7A">
                                <w:pPr>
                                  <w:rPr>
                                    <w:color w:val="FFFFFF" w:themeColor="background1"/>
                                    <w14:textOutline w14:w="9525" w14:cap="rnd" w14:cmpd="sng" w14:algn="ctr">
                                      <w14:noFill/>
                                      <w14:prstDash w14:val="solid"/>
                                      <w14:bevel/>
                                    </w14:textOutline>
                                  </w:rPr>
                                </w:pPr>
                                <w:r w:rsidRPr="00373204">
                                  <w:rPr>
                                    <w:color w:val="FFFFFF" w:themeColor="background1"/>
                                    <w14:textOutline w14:w="9525" w14:cap="rnd" w14:cmpd="sng" w14:algn="ctr">
                                      <w14:noFill/>
                                      <w14:prstDash w14:val="solid"/>
                                      <w14:bevel/>
                                    </w14:textOutline>
                                  </w:rPr>
                                  <w:t>VIEW</w:t>
                                </w:r>
                              </w:p>
                              <w:p w14:paraId="1AF210F1" w14:textId="77777777" w:rsidR="00114F7A" w:rsidRPr="00373204" w:rsidRDefault="00114F7A" w:rsidP="00114F7A">
                                <w:pPr>
                                  <w:rPr>
                                    <w:color w:val="FFFFFF" w:themeColor="background1"/>
                                    <w14:textOutline w14:w="9525" w14:cap="rnd" w14:cmpd="sng" w14:algn="ctr">
                                      <w14:noFill/>
                                      <w14:prstDash w14:val="solid"/>
                                      <w14:bevel/>
                                    </w14:textOutline>
                                  </w:rPr>
                                </w:pPr>
                              </w:p>
                            </w:txbxContent>
                          </v:textbox>
                        </v:shape>
                      </v:group>
                      <v:group id="Skupina 3" o:spid="_x0000_s1050" style="position:absolute;top:16078;width:7467;height:4191" coordsize="7467,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">
                        <v:roundrect id="Obdélník: se zakulacenými rohy 1" o:spid="_x0000_s1051" style="position:absolute;left:152;width:7315;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" fillcolor="#5b9bd5 [3204]" strokecolor="#091723 [484]" strokeweight="1pt">
                          <v:stroke joinstyle="miter"/>
                        </v:roundrect>
                        <v:shape id="Textové pole 2" o:spid="_x0000_s1052" type="#_x0000_t202" style="position:absolute;top:838;width:7182;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" fillcolor="#5b9bd5 [3204]" strokeweight=".5pt">
                          <v:textbox>
                            <w:txbxContent>
                              <w:p w14:paraId="5380B99A" w14:textId="77777777" w:rsidR="00114F7A" w:rsidRPr="00373204" w:rsidRDefault="00114F7A" w:rsidP="00114F7A">
                                <w:pPr>
                                  <w:rPr>
                                    <w:color w:val="FFFFFF" w:themeColor="background1"/>
                                    <w14:textOutline w14:w="9525" w14:cap="rnd" w14:cmpd="sng" w14:algn="ctr">
                                      <w14:noFill/>
                                      <w14:prstDash w14:val="solid"/>
                                      <w14:bevel/>
                                    </w14:textOutline>
                                  </w:rPr>
                                </w:pPr>
                                <w:r w:rsidRPr="00373204">
                                  <w:rPr>
                                    <w:color w:val="FFFFFF" w:themeColor="background1"/>
                                    <w14:textOutline w14:w="9525" w14:cap="rnd" w14:cmpd="sng" w14:algn="ctr">
                                      <w14:noFill/>
                                      <w14:prstDash w14:val="solid"/>
                                      <w14:bevel/>
                                    </w14:textOutline>
                                  </w:rPr>
                                  <w:t>MODEL</w:t>
                                </w:r>
                              </w:p>
                            </w:txbxContent>
                          </v:textbox>
                        </v:shape>
                      </v:group>
                      <v:group id="Skupina 4" o:spid="_x0000_s1053" style="position:absolute;left:7028;top:8229;width:8011;height:4191" coordorigin="-674,228" coordsize="8011,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">
                        <v:roundrect id="Obdélník: se zakulacenými rohy 1" o:spid="_x0000_s1054" style="position:absolute;left:-234;top:228;width:7314;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" fillcolor="#5b9bd5 [3204]" strokecolor="#091723 [484]" strokeweight="1pt">
                          <v:stroke joinstyle="miter"/>
                        </v:roundrect>
                        <v:shape id="Textové pole 2" o:spid="_x0000_s1055" type="#_x0000_t202" style="position:absolute;left:-674;top:914;width:8011;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" fillcolor="#5b9bd5 [3204]" strokeweight=".5pt">
                          <v:textbox>
                            <w:txbxContent>
                              <w:p w14:paraId="0C5D30CD" w14:textId="77777777" w:rsidR="00114F7A" w:rsidRPr="00373204" w:rsidRDefault="00114F7A" w:rsidP="00114F7A">
                                <w:pPr>
                                  <w:rPr>
                                    <w:color w:val="FFFFFF" w:themeColor="background1"/>
                                    <w14:textOutline w14:w="9525" w14:cap="rnd" w14:cmpd="sng" w14:algn="ctr">
                                      <w14:noFill/>
                                      <w14:prstDash w14:val="solid"/>
                                      <w14:bevel/>
                                    </w14:textOutline>
                                  </w:rPr>
                                </w:pPr>
                                <w:r w:rsidRPr="00373204">
                                  <w:rPr>
                                    <w:color w:val="FFFFFF" w:themeColor="background1"/>
                                    <w14:textOutline w14:w="9525" w14:cap="rnd" w14:cmpd="sng" w14:algn="ctr">
                                      <w14:noFill/>
                                      <w14:prstDash w14:val="solid"/>
                                      <w14:bevel/>
                                    </w14:textOutline>
                                  </w:rPr>
                                  <w:t>Controller</w:t>
                                </w:r>
                              </w:p>
                            </w:txbxContent>
                          </v:textbox>
                        </v:shape>
                      </v:group>
                    </v:group>
                    <v:shape id="Grafický objekt 16" o:spid="_x0000_s1056" type="#_x0000_t75" alt="Uživatel obrys" style="position:absolute;left:9982;width:5562;height: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">
                      <v:imagedata r:id="rId13" o:title="Uživatel obrys"/>
                    </v:shape>
                  </v:group>
                  <v:shape id="Přímá spojnice se šipkou 26" o:spid="_x0000_s1057" type="#_x0000_t32" style="position:absolute;left:7696;top:13487;width:2819;height: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" strokecolor="black [3213]" strokeweight=".5pt">
                    <v:stroke startarrow="block" endarrow="block" joinstyle="miter"/>
                  </v:shape>
                  <v:shape id="Přímá spojnice se šipkou 27" o:spid="_x0000_s1058" type="#_x0000_t32" style="position:absolute;left:7848;top:5029;width:2439;height: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" strokecolor="black [3213]" strokeweight=".5pt">
                    <v:stroke startarrow="block" endarrow="block" joinstyle="miter"/>
                  </v:shape>
                  <v:shape id="Přímá spojnice se šipkou 28" o:spid="_x0000_s1059" type="#_x0000_t32" style="position:absolute;left:7924;top:2438;width:350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" strokecolor="black [3213]" strokeweight=".5pt">
                    <v:stroke endarrow="block" joinstyle="miter"/>
                  </v:shape>
                </v:group>
                <v:group id="Skupina 32" o:spid="_x0000_s1060" style="position:absolute;left:38785;width:15545;height:20878" coordsize="15544,2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">
                  <v:group id="Skupina 21" o:spid="_x0000_s1061" style="position:absolute;width:15544;height:20878" coordsize="15544,20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">
                    <v:group id="Skupina 18" o:spid="_x0000_s1062" style="position:absolute;top:609;width:15544;height:20269" coordsize="15264,2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">
                      <v:group id="_x0000_s1063" style="position:absolute;left:228;width:7315;height:4191" coordsize="7315,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">
                        <v:roundrect id="Obdélník: se zakulacenými rohy 1" o:spid="_x0000_s1064" style="position:absolute;width:7315;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" fillcolor="#5b9bd5 [3204]" strokecolor="#091723 [484]" strokeweight="1pt">
                          <v:stroke joinstyle="miter"/>
                        </v:roundrect>
                        <v:shape id="Textové pole 2" o:spid="_x0000_s1065" type="#_x0000_t202" style="position:absolute;left:685;top:838;width:5767;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" fillcolor="#5b9bd5 [3204]" strokeweight=".5pt">
                          <v:textbox>
                            <w:txbxContent>
                              <w:p w14:paraId="543F1FE8" w14:textId="77777777" w:rsidR="00114F7A" w:rsidRPr="00373204" w:rsidRDefault="00114F7A" w:rsidP="00114F7A">
                                <w:pPr>
                                  <w:rPr>
                                    <w:color w:val="FFFFFF" w:themeColor="background1"/>
                                    <w14:textOutline w14:w="9525" w14:cap="rnd" w14:cmpd="sng" w14:algn="ctr">
                                      <w14:noFill/>
                                      <w14:prstDash w14:val="solid"/>
                                      <w14:bevel/>
                                    </w14:textOutline>
                                  </w:rPr>
                                </w:pPr>
                                <w:r w:rsidRPr="00373204">
                                  <w:rPr>
                                    <w:color w:val="FFFFFF" w:themeColor="background1"/>
                                    <w14:textOutline w14:w="9525" w14:cap="rnd" w14:cmpd="sng" w14:algn="ctr">
                                      <w14:noFill/>
                                      <w14:prstDash w14:val="solid"/>
                                      <w14:bevel/>
                                    </w14:textOutline>
                                  </w:rPr>
                                  <w:t>VIEW</w:t>
                                </w:r>
                              </w:p>
                              <w:p w14:paraId="14B7F9D9" w14:textId="77777777" w:rsidR="00114F7A" w:rsidRPr="00373204" w:rsidRDefault="00114F7A" w:rsidP="00114F7A">
                                <w:pPr>
                                  <w:rPr>
                                    <w:color w:val="FFFFFF" w:themeColor="background1"/>
                                    <w14:textOutline w14:w="9525" w14:cap="rnd" w14:cmpd="sng" w14:algn="ctr">
                                      <w14:noFill/>
                                      <w14:prstDash w14:val="solid"/>
                                      <w14:bevel/>
                                    </w14:textOutline>
                                  </w:rPr>
                                </w:pPr>
                              </w:p>
                            </w:txbxContent>
                          </v:textbox>
                        </v:shape>
                      </v:group>
                      <v:group id="Skupina 3" o:spid="_x0000_s1066" style="position:absolute;top:16078;width:7467;height:4191" coordsize="7467,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">
                        <v:roundrect id="Obdélník: se zakulacenými rohy 1" o:spid="_x0000_s1067" style="position:absolute;left:152;width:7315;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" fillcolor="#5b9bd5 [3204]" strokecolor="#091723 [484]" strokeweight="1pt">
                          <v:stroke joinstyle="miter"/>
                        </v:roundrect>
                        <v:shape id="Textové pole 2" o:spid="_x0000_s1068" type="#_x0000_t202" style="position:absolute;top:838;width:7182;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" fillcolor="#5b9bd5 [3204]" strokeweight=".5pt">
                          <v:textbox>
                            <w:txbxContent>
                              <w:p w14:paraId="70F8C941" w14:textId="77777777" w:rsidR="00114F7A" w:rsidRPr="00373204" w:rsidRDefault="00114F7A" w:rsidP="00114F7A">
                                <w:pPr>
                                  <w:rPr>
                                    <w:color w:val="FFFFFF" w:themeColor="background1"/>
                                    <w14:textOutline w14:w="9525" w14:cap="rnd" w14:cmpd="sng" w14:algn="ctr">
                                      <w14:noFill/>
                                      <w14:prstDash w14:val="solid"/>
                                      <w14:bevel/>
                                    </w14:textOutline>
                                  </w:rPr>
                                </w:pPr>
                                <w:r w:rsidRPr="00373204">
                                  <w:rPr>
                                    <w:color w:val="FFFFFF" w:themeColor="background1"/>
                                    <w14:textOutline w14:w="9525" w14:cap="rnd" w14:cmpd="sng" w14:algn="ctr">
                                      <w14:noFill/>
                                      <w14:prstDash w14:val="solid"/>
                                      <w14:bevel/>
                                    </w14:textOutline>
                                  </w:rPr>
                                  <w:t>MODEL</w:t>
                                </w:r>
                              </w:p>
                            </w:txbxContent>
                          </v:textbox>
                        </v:shape>
                      </v:group>
                      <v:group id="Skupina 4" o:spid="_x0000_s1069" style="position:absolute;left:6852;top:8229;width:8412;height:4191" coordorigin="-850,228" coordsize="8411,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">
                        <v:roundrect id="Obdélník: se zakulacenými rohy 1" o:spid="_x0000_s1070" style="position:absolute;left:-234;top:228;width:7314;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" fillcolor="#5b9bd5 [3204]" strokecolor="#091723 [484]" strokeweight="1pt">
                          <v:stroke joinstyle="miter"/>
                        </v:roundrect>
                        <v:shape id="Textové pole 2" o:spid="_x0000_s1071" type="#_x0000_t202" style="position:absolute;left:-850;top:1143;width:8411;height:2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" fillcolor="#5b9bd5 [3204]" strokeweight=".5pt">
                          <v:textbox>
                            <w:txbxContent>
                              <w:p w14:paraId="134DB123" w14:textId="402213D6" w:rsidR="00114F7A" w:rsidRPr="00373204" w:rsidRDefault="00114F7A" w:rsidP="00114F7A">
                                <w:pPr>
                                  <w:rPr>
                                    <w:color w:val="FFFFFF" w:themeColor="background1"/>
                                    <w:sz w:val="22"/>
                                    <w:szCs w:val="22"/>
                                    <w14:textOutline w14:w="9525" w14:cap="rnd" w14:cmpd="sng" w14:algn="ctr">
                                      <w14:noFill/>
                                      <w14:prstDash w14:val="solid"/>
                                      <w14:bevel/>
                                    </w14:textOutline>
                                  </w:rPr>
                                </w:pPr>
                                <w:r w:rsidRPr="00373204">
                                  <w:rPr>
                                    <w:color w:val="FFFFFF" w:themeColor="background1"/>
                                    <w:sz w:val="22"/>
                                    <w:szCs w:val="22"/>
                                    <w14:textOutline w14:w="9525" w14:cap="rnd" w14:cmpd="sng" w14:algn="ctr">
                                      <w14:noFill/>
                                      <w14:prstDash w14:val="solid"/>
                                      <w14:bevel/>
                                    </w14:textOutline>
                                  </w:rPr>
                                  <w:t>ViewModel</w:t>
                                </w:r>
                              </w:p>
                            </w:txbxContent>
                          </v:textbox>
                        </v:shape>
                      </v:group>
                    </v:group>
                    <v:shape id="Grafický objekt 16" o:spid="_x0000_s1072" type="#_x0000_t75" alt="Uživatel obrys" style="position:absolute;left:9982;width:5562;height: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">
                      <v:imagedata r:id="rId13" o:title="Uživatel obrys"/>
                    </v:shape>
                  </v:group>
                  <v:shape id="Přímá spojnice se šipkou 28" o:spid="_x0000_s1073" type="#_x0000_t32" style="position:absolute;left:8001;top:2286;width:35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" strokecolor="black [3213]" strokeweight=".5pt">
                    <v:stroke endarrow="block" joinstyle="miter"/>
                  </v:shape>
                  <v:shape id="Přímá spojnice se šipkou 26" o:spid="_x0000_s1074" type="#_x0000_t32" style="position:absolute;left:7848;top:13411;width:2820;height: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" strokecolor="black [3213]" strokeweight=".5pt">
                    <v:stroke startarrow="block" endarrow="block" joinstyle="miter"/>
                  </v:shape>
                  <v:shape id="Přímá spojnice se šipkou 29" o:spid="_x0000_s1075" type="#_x0000_t32" style="position:absolute;left:7620;top:5410;width:2286;height:28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" strokecolor="black [3213]" strokeweight=".5pt">
                    <v:stroke endarrow="block" joinstyle="miter"/>
                  </v:shape>
                </v:group>
                <v:shape id="Textové pole 2" o:spid="_x0000_s1076" type="#_x0000_t202" style="position:absolute;left:5790;top:22783;width:5537;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" fillcolor="#5b9bd5 [3204]" strokeweight=".5pt">
                  <v:textbox>
                    <w:txbxContent>
                      <w:p w14:paraId="0FD8B117" w14:textId="2ED9D8A7" w:rsidR="00114F7A" w:rsidRPr="00373204" w:rsidRDefault="00114F7A" w:rsidP="00114F7A">
                        <w:pPr>
                          <w:rPr>
                            <w:b/>
                            <w:bCs/>
                            <w14:textOutline w14:w="9525" w14:cap="rnd" w14:cmpd="sng" w14:algn="ctr">
                              <w14:noFill/>
                              <w14:prstDash w14:val="solid"/>
                              <w14:bevel/>
                            </w14:textOutline>
                          </w:rPr>
                        </w:pPr>
                        <w:r w:rsidRPr="00373204">
                          <w:rPr>
                            <w:b/>
                            <w:bCs/>
                            <w14:textOutline w14:w="9525" w14:cap="rnd" w14:cmpd="sng" w14:algn="ctr">
                              <w14:noFill/>
                              <w14:prstDash w14:val="solid"/>
                              <w14:bevel/>
                            </w14:textOutline>
                          </w:rPr>
                          <w:t>MVC</w:t>
                        </w:r>
                      </w:p>
                    </w:txbxContent>
                  </v:textbox>
                </v:shape>
                <v:shape id="Textové pole 2" o:spid="_x0000_s1077" type="#_x0000_t202" style="position:absolute;left:24533;top:22860;width:5366;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" fillcolor="#5b9bd5 [3204]" strokeweight=".5pt">
                  <v:textbox>
                    <w:txbxContent>
                      <w:p w14:paraId="0CE76432" w14:textId="13BC179E" w:rsidR="00114F7A" w:rsidRPr="00373204" w:rsidRDefault="00114F7A" w:rsidP="00114F7A">
                        <w:pPr>
                          <w:rPr>
                            <w:b/>
                            <w:bCs/>
                            <w14:textOutline w14:w="9525" w14:cap="rnd" w14:cmpd="sng" w14:algn="ctr">
                              <w14:noFill/>
                              <w14:prstDash w14:val="solid"/>
                              <w14:bevel/>
                            </w14:textOutline>
                          </w:rPr>
                        </w:pPr>
                        <w:r w:rsidRPr="00373204">
                          <w:rPr>
                            <w:b/>
                            <w:bCs/>
                            <w14:textOutline w14:w="9525" w14:cap="rnd" w14:cmpd="sng" w14:algn="ctr">
                              <w14:noFill/>
                              <w14:prstDash w14:val="solid"/>
                              <w14:bevel/>
                            </w14:textOutline>
                          </w:rPr>
                          <w:t>MVP</w:t>
                        </w:r>
                      </w:p>
                    </w:txbxContent>
                  </v:textbox>
                </v:shape>
                <v:shape id="Textové pole 2" o:spid="_x0000_s1078" type="#_x0000_t202" style="position:absolute;left:43734;top:22326;width:6972;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" fillcolor="#5b9bd5 [3204]" strokeweight=".5pt">
                  <v:textbox>
                    <w:txbxContent>
                      <w:p w14:paraId="1F4FB075" w14:textId="328FE4B3" w:rsidR="00114F7A" w:rsidRPr="00373204" w:rsidRDefault="00114F7A" w:rsidP="00114F7A">
                        <w:pPr>
                          <w:rPr>
                            <w:b/>
                            <w:bCs/>
                            <w14:textOutline w14:w="9525" w14:cap="rnd" w14:cmpd="sng" w14:algn="ctr">
                              <w14:noFill/>
                              <w14:prstDash w14:val="solid"/>
                              <w14:bevel/>
                            </w14:textOutline>
                          </w:rPr>
                        </w:pPr>
                        <w:r w:rsidRPr="00373204">
                          <w:rPr>
                            <w:b/>
                            <w:bCs/>
                            <w14:textOutline w14:w="9525" w14:cap="rnd" w14:cmpd="sng" w14:algn="ctr">
                              <w14:noFill/>
                              <w14:prstDash w14:val="solid"/>
                              <w14:bevel/>
                            </w14:textOutline>
                          </w:rPr>
                          <w:t>MVVM</w:t>
                        </w:r>
                      </w:p>
                    </w:txbxContent>
                  </v:textbox>
                </v:shape>
              </v:group>
            </w:pict>
          </mc:Fallback>
        </mc:AlternateContent>
      </w:r>
      <w:r w:rsidR="00B84535" w:rsidRPr="00373204">
        <w:t xml:space="preserve"> </w:t>
      </w:r>
    </w:p>
    <w:p w14:paraId="4BF10AEE" w14:textId="60F70091" w:rsidR="00B84535" w:rsidRPr="00373204" w:rsidRDefault="00B84535" w:rsidP="00A575D4">
      <w:pPr>
        <w:pStyle w:val="Textprce"/>
        <w:ind w:firstLine="708"/>
        <w:rPr>
          <w:u w:val="single"/>
        </w:rPr>
      </w:pPr>
    </w:p>
    <w:p w14:paraId="516A3953" w14:textId="7BC841F8" w:rsidR="00741C3B" w:rsidRPr="00373204" w:rsidRDefault="00741C3B" w:rsidP="00741C3B">
      <w:pPr>
        <w:pStyle w:val="Textprce"/>
        <w:ind w:firstLine="708"/>
      </w:pPr>
    </w:p>
    <w:p w14:paraId="732611B8" w14:textId="5F70CE61" w:rsidR="00741C3B" w:rsidRPr="00373204" w:rsidRDefault="00741C3B" w:rsidP="00741C3B">
      <w:pPr>
        <w:pStyle w:val="Textprce"/>
        <w:ind w:firstLine="708"/>
      </w:pPr>
    </w:p>
    <w:p w14:paraId="1682C79E" w14:textId="6F001EB1" w:rsidR="00741C3B" w:rsidRPr="00373204" w:rsidRDefault="00741C3B" w:rsidP="00741C3B">
      <w:pPr>
        <w:pStyle w:val="Textprce"/>
        <w:ind w:firstLine="708"/>
      </w:pPr>
    </w:p>
    <w:p w14:paraId="3230B0F8" w14:textId="2F1256EB" w:rsidR="00741C3B" w:rsidRPr="00373204" w:rsidRDefault="00741C3B" w:rsidP="00741C3B">
      <w:pPr>
        <w:pStyle w:val="Textprce"/>
        <w:ind w:firstLine="708"/>
      </w:pPr>
    </w:p>
    <w:p w14:paraId="3B493A41" w14:textId="00EE5B7F" w:rsidR="00B84535" w:rsidRPr="00373204" w:rsidRDefault="00B84535" w:rsidP="00A575D4">
      <w:pPr>
        <w:pStyle w:val="Textprce"/>
        <w:ind w:firstLine="708"/>
      </w:pPr>
    </w:p>
    <w:p w14:paraId="4EAE9958" w14:textId="66D0469E" w:rsidR="00114F7A" w:rsidRPr="00373204" w:rsidRDefault="00114F7A" w:rsidP="008C531F">
      <w:pPr>
        <w:pStyle w:val="Textprce"/>
        <w:ind w:firstLine="708"/>
      </w:pPr>
    </w:p>
    <w:p w14:paraId="5E37F10C" w14:textId="77777777" w:rsidR="008C531F" w:rsidRPr="00373204" w:rsidRDefault="008C531F" w:rsidP="008C531F">
      <w:pPr>
        <w:pStyle w:val="Textprce"/>
        <w:ind w:firstLine="708"/>
      </w:pPr>
    </w:p>
    <w:p w14:paraId="750B0C20" w14:textId="6DC9E4A7" w:rsidR="00B84535" w:rsidRPr="00373204" w:rsidRDefault="00114F7A" w:rsidP="008C531F">
      <w:pPr>
        <w:pStyle w:val="Titulek"/>
        <w:spacing w:line="276" w:lineRule="auto"/>
      </w:pPr>
      <w:r w:rsidRPr="00373204">
        <w:t>Obrázek 2.1: Softwarové architektury. Vlastní zpracování.</w:t>
      </w:r>
    </w:p>
    <w:p w14:paraId="1984CCA3" w14:textId="1F81B791" w:rsidR="004A3F3F" w:rsidRPr="00373204" w:rsidRDefault="00614D9E" w:rsidP="004A3F3F">
      <w:pPr>
        <w:pStyle w:val="Nadpis3text"/>
      </w:pPr>
      <w:proofErr w:type="spellStart"/>
      <w:r w:rsidRPr="00373204">
        <w:lastRenderedPageBreak/>
        <w:t>Even</w:t>
      </w:r>
      <w:proofErr w:type="spellEnd"/>
      <w:r w:rsidRPr="00373204">
        <w:t xml:space="preserve"> </w:t>
      </w:r>
      <w:proofErr w:type="spellStart"/>
      <w:r w:rsidRPr="00373204">
        <w:t>driven</w:t>
      </w:r>
      <w:proofErr w:type="spellEnd"/>
      <w:r w:rsidRPr="00373204">
        <w:t xml:space="preserve"> architektura (EDA)</w:t>
      </w:r>
    </w:p>
    <w:p w14:paraId="0328606C" w14:textId="243D757E" w:rsidR="00614D9E" w:rsidRPr="00373204" w:rsidRDefault="00614D9E" w:rsidP="00614D9E">
      <w:pPr>
        <w:pStyle w:val="Textprce"/>
        <w:ind w:firstLine="708"/>
      </w:pPr>
      <w:r w:rsidRPr="00373204">
        <w:t>Podle [3] je EDA je komplexí architektonický styl, ve kterém se ústředním bodem pro komunikaci a spolupráci mezi komponentami stávají události. Událost je</w:t>
      </w:r>
      <w:r w:rsidR="009B16D1" w:rsidRPr="00373204">
        <w:t xml:space="preserve"> typicky asynchronní</w:t>
      </w:r>
      <w:r w:rsidR="009B16D1" w:rsidRPr="00373204">
        <w:rPr>
          <w:rStyle w:val="Znakapoznpodarou"/>
        </w:rPr>
        <w:footnoteReference w:id="7"/>
      </w:r>
      <w:r w:rsidRPr="00373204">
        <w:t xml:space="preserve"> zpráva, která</w:t>
      </w:r>
      <w:r w:rsidR="009B16D1" w:rsidRPr="00373204">
        <w:t xml:space="preserve"> </w:t>
      </w:r>
      <w:r w:rsidR="0011428C" w:rsidRPr="00373204">
        <w:t>spotřebitelům</w:t>
      </w:r>
      <w:r w:rsidR="009B16D1" w:rsidRPr="00373204">
        <w:t xml:space="preserve"> </w:t>
      </w:r>
      <w:r w:rsidRPr="00373204">
        <w:t>signalizuje, že se v systému něco stalo</w:t>
      </w:r>
      <w:r w:rsidR="009B16D1" w:rsidRPr="00373204">
        <w:t xml:space="preserve">. To mohou být například změny stavu jednotlivých komponent softwaru, transakce, chyby apod. </w:t>
      </w:r>
      <w:r w:rsidR="0011428C" w:rsidRPr="00373204">
        <w:t>Jednotlivé komponenty</w:t>
      </w:r>
      <w:r w:rsidR="009B16D1" w:rsidRPr="00373204">
        <w:t xml:space="preserve"> v této architektuře</w:t>
      </w:r>
      <w:r w:rsidR="0011428C" w:rsidRPr="00373204">
        <w:t xml:space="preserve"> pak jednoduše</w:t>
      </w:r>
      <w:r w:rsidR="009B16D1" w:rsidRPr="00373204">
        <w:t xml:space="preserve"> </w:t>
      </w:r>
      <w:r w:rsidR="0011428C" w:rsidRPr="00373204">
        <w:t>vystupují jako</w:t>
      </w:r>
      <w:r w:rsidR="009B16D1" w:rsidRPr="00373204">
        <w:t xml:space="preserve"> </w:t>
      </w:r>
      <w:r w:rsidR="0011428C" w:rsidRPr="00373204">
        <w:t>buďto producenti nebo spotřebitelé těchto událostí. Jako producenty událostí označujeme ty komponenty, které událost generují a publikují ji do systému. Spotřebitelé událostí události odebírají a určitým způsobem na ně reagují.</w:t>
      </w:r>
      <w:r w:rsidR="002C69EF" w:rsidRPr="00373204">
        <w:t xml:space="preserve"> Většina moderních desktopových frameworků dnes vzor EDA využívá a poskytuje vývojáři nástroje, pomocí nichž lze tento vzor efektivně implementovat. </w:t>
      </w:r>
      <w:r w:rsidR="002B2914" w:rsidRPr="00373204">
        <w:t xml:space="preserve">Například framework QT implementuje vzor EDA v podobě svého vlastního mechanismu signálů a slotů. </w:t>
      </w:r>
      <w:r w:rsidR="002C69EF" w:rsidRPr="00373204">
        <w:t xml:space="preserve">WPF podporuje EDA prostřednictvím mechanismů jako Data </w:t>
      </w:r>
      <w:proofErr w:type="spellStart"/>
      <w:r w:rsidR="002C69EF" w:rsidRPr="00373204">
        <w:t>Binding</w:t>
      </w:r>
      <w:proofErr w:type="spellEnd"/>
      <w:r w:rsidR="002C69EF" w:rsidRPr="00373204">
        <w:t xml:space="preserve"> a Event </w:t>
      </w:r>
      <w:proofErr w:type="spellStart"/>
      <w:r w:rsidR="002C69EF" w:rsidRPr="00373204">
        <w:t>Handlers</w:t>
      </w:r>
      <w:proofErr w:type="spellEnd"/>
      <w:r w:rsidR="002C69EF" w:rsidRPr="00373204">
        <w:t xml:space="preserve">. QT </w:t>
      </w:r>
      <w:r w:rsidR="00D90933" w:rsidRPr="00373204">
        <w:t xml:space="preserve">implementuje vzor EDA v podobě svého vlastního mechanismu signálů a slotů. </w:t>
      </w:r>
    </w:p>
    <w:p w14:paraId="27D55872" w14:textId="6161A58A" w:rsidR="00D90933" w:rsidRPr="00373204" w:rsidRDefault="00E87EBC" w:rsidP="00D01591">
      <w:pPr>
        <w:pStyle w:val="Textprce"/>
        <w:ind w:firstLine="708"/>
      </w:pPr>
      <w:r w:rsidRPr="00373204">
        <w:t>EDA je možné s úspěch</w:t>
      </w:r>
      <w:r w:rsidR="001D6A64" w:rsidRPr="00373204">
        <w:t>em</w:t>
      </w:r>
      <w:r w:rsidRPr="00373204">
        <w:t xml:space="preserve"> kombinovat s výše zmíněnou architekturou MVVM.</w:t>
      </w:r>
      <w:r w:rsidR="001D6A64" w:rsidRPr="00373204">
        <w:t xml:space="preserve"> Obě architektury jsou do určité míry komplementární. Z</w:t>
      </w:r>
      <w:r w:rsidRPr="00373204">
        <w:t>atímco MVVM se soustředí na strukturu UI, EDA řídí asynchronní a event-</w:t>
      </w:r>
      <w:proofErr w:type="spellStart"/>
      <w:r w:rsidRPr="00373204">
        <w:t>driven</w:t>
      </w:r>
      <w:proofErr w:type="spellEnd"/>
      <w:r w:rsidRPr="00373204">
        <w:t xml:space="preserve"> aspekty aplikace. </w:t>
      </w:r>
      <w:r w:rsidR="00FF21F8" w:rsidRPr="00373204">
        <w:t>Správným použitím EDA v kombinaci s MVVM je možné dosáhnout ještě vyššího stupně oddělení UI od business logiky</w:t>
      </w:r>
      <w:r w:rsidR="001D6A64" w:rsidRPr="00373204">
        <w:t xml:space="preserve"> a testovatelnosti</w:t>
      </w:r>
      <w:r w:rsidR="00FF21F8" w:rsidRPr="00373204">
        <w:t xml:space="preserve"> aplikace</w:t>
      </w:r>
      <w:r w:rsidR="001D6A64" w:rsidRPr="00373204">
        <w:t>. A to jednoduše proto, že u</w:t>
      </w:r>
      <w:r w:rsidR="00FF21F8" w:rsidRPr="00373204">
        <w:t>dálostmi řízené modely umožňují</w:t>
      </w:r>
      <w:r w:rsidR="001D6A64" w:rsidRPr="00373204">
        <w:t xml:space="preserve"> jednotlivým </w:t>
      </w:r>
      <w:proofErr w:type="spellStart"/>
      <w:r w:rsidR="001D6A64" w:rsidRPr="00373204">
        <w:t>ViewModelům</w:t>
      </w:r>
      <w:proofErr w:type="spellEnd"/>
      <w:r w:rsidR="001D6A64" w:rsidRPr="00373204">
        <w:t xml:space="preserve"> a dalším komponentám</w:t>
      </w:r>
      <w:r w:rsidR="00D01591" w:rsidRPr="00373204">
        <w:t xml:space="preserve"> systému</w:t>
      </w:r>
      <w:r w:rsidR="009C4EA7" w:rsidRPr="00373204">
        <w:t xml:space="preserve"> vzájemně</w:t>
      </w:r>
      <w:r w:rsidR="00D01591" w:rsidRPr="00373204">
        <w:t xml:space="preserve"> komunikovat</w:t>
      </w:r>
      <w:r w:rsidR="001D6A64" w:rsidRPr="00373204">
        <w:t xml:space="preserve"> bez přím</w:t>
      </w:r>
      <w:r w:rsidR="00D01591" w:rsidRPr="00373204">
        <w:t>é</w:t>
      </w:r>
      <w:r w:rsidR="001D6A64" w:rsidRPr="00373204">
        <w:t xml:space="preserve"> závislostí. </w:t>
      </w:r>
      <w:r w:rsidR="00D01591" w:rsidRPr="00373204">
        <w:t xml:space="preserve">Právě tento způsob </w:t>
      </w:r>
      <w:r w:rsidR="001D6A64" w:rsidRPr="00373204">
        <w:t xml:space="preserve">komunikace mezi Modelem a </w:t>
      </w:r>
      <w:proofErr w:type="spellStart"/>
      <w:r w:rsidR="001D6A64" w:rsidRPr="00373204">
        <w:t>ViewModelem</w:t>
      </w:r>
      <w:proofErr w:type="spellEnd"/>
      <w:r w:rsidR="001D6A64" w:rsidRPr="00373204">
        <w:t xml:space="preserve"> je </w:t>
      </w:r>
      <w:r w:rsidR="00FF21F8" w:rsidRPr="00373204">
        <w:t>použit</w:t>
      </w:r>
      <w:r w:rsidR="001D6A64" w:rsidRPr="00373204">
        <w:t xml:space="preserve"> i v praktické části této práce</w:t>
      </w:r>
      <w:r w:rsidR="00D01591" w:rsidRPr="00373204">
        <w:t xml:space="preserve">, což </w:t>
      </w:r>
      <w:r w:rsidR="001D6A64" w:rsidRPr="00373204">
        <w:t xml:space="preserve">mimo jiné </w:t>
      </w:r>
      <w:r w:rsidR="00FF21F8" w:rsidRPr="00373204">
        <w:t xml:space="preserve">vede </w:t>
      </w:r>
      <w:r w:rsidR="00D01591" w:rsidRPr="00373204">
        <w:t xml:space="preserve">i </w:t>
      </w:r>
      <w:r w:rsidR="00FF21F8" w:rsidRPr="00373204">
        <w:t>k plynulejšímu a reaktivnějšímu uživatelskému zážitku.</w:t>
      </w:r>
      <w:r w:rsidR="00D01591" w:rsidRPr="00373204">
        <w:t xml:space="preserve"> </w:t>
      </w:r>
      <w:r w:rsidR="009C4EA7" w:rsidRPr="00373204">
        <w:t>Nevýhodou použití EDA spolu s MVVM je potřeba důkladného pochopení obou architektur a zvýšená komplexnost návrhu a implementace.</w:t>
      </w:r>
    </w:p>
    <w:p w14:paraId="16AB3846" w14:textId="504BCF94" w:rsidR="004A3F3F" w:rsidRPr="00373204" w:rsidRDefault="00444D0A" w:rsidP="004A3F3F">
      <w:pPr>
        <w:pStyle w:val="Nadpis3text"/>
      </w:pPr>
      <w:proofErr w:type="spellStart"/>
      <w:r w:rsidRPr="00373204">
        <w:t>Component-Based</w:t>
      </w:r>
      <w:proofErr w:type="spellEnd"/>
      <w:r w:rsidR="009C4EA7" w:rsidRPr="00373204">
        <w:t xml:space="preserve"> Design</w:t>
      </w:r>
    </w:p>
    <w:p w14:paraId="43C3B244" w14:textId="130FAC70" w:rsidR="009C4EA7" w:rsidRPr="00373204" w:rsidRDefault="00444D0A" w:rsidP="005E4F93">
      <w:pPr>
        <w:pStyle w:val="Textprce"/>
        <w:ind w:firstLine="576"/>
      </w:pPr>
      <w:r w:rsidRPr="00373204">
        <w:t xml:space="preserve">Posledním architektonickým vzorem, který si v této kapitole představíme je tzv. </w:t>
      </w:r>
      <w:proofErr w:type="spellStart"/>
      <w:r w:rsidRPr="00373204">
        <w:t>Component-Based</w:t>
      </w:r>
      <w:proofErr w:type="spellEnd"/>
      <w:r w:rsidRPr="00373204">
        <w:t xml:space="preserve"> </w:t>
      </w:r>
      <w:proofErr w:type="spellStart"/>
      <w:r w:rsidRPr="00373204">
        <w:t>Desing</w:t>
      </w:r>
      <w:proofErr w:type="spellEnd"/>
      <w:r w:rsidRPr="00373204">
        <w:t xml:space="preserve"> (CBD). CBD definuje [3] jako přístup k vývoji softwaru, který zdůrazňuje opakované použití softwarových komponent.</w:t>
      </w:r>
      <w:r w:rsidR="00C90708" w:rsidRPr="00373204">
        <w:t xml:space="preserve"> A dodává, že tento přístup umožňuje vývojářům sestavit aplikace z předem definovaných komponent, což může výrazně zkrátit dobu vývoje a zlepšit kvalitu softwaru. To je do značné míry podobné </w:t>
      </w:r>
      <w:r w:rsidR="00C90708" w:rsidRPr="00373204">
        <w:lastRenderedPageBreak/>
        <w:t>definici objektu z oblíbeného programovacího paradigmatu Object-</w:t>
      </w:r>
      <w:proofErr w:type="spellStart"/>
      <w:r w:rsidR="00C90708" w:rsidRPr="00373204">
        <w:t>Oriented</w:t>
      </w:r>
      <w:proofErr w:type="spellEnd"/>
      <w:r w:rsidR="00C90708" w:rsidRPr="00373204">
        <w:t xml:space="preserve"> </w:t>
      </w:r>
      <w:proofErr w:type="spellStart"/>
      <w:r w:rsidR="00C90708" w:rsidRPr="00373204">
        <w:t>programming</w:t>
      </w:r>
      <w:proofErr w:type="spellEnd"/>
      <w:r w:rsidR="00C90708" w:rsidRPr="00373204">
        <w:t xml:space="preserve"> (OOP). A stejně tak jako objekty, umožňují i komponenty lepší modularitu, standardizaci, snadnou rozšiřitelnost a opakované použití kódu. </w:t>
      </w:r>
      <w:r w:rsidR="005E4F93" w:rsidRPr="00373204">
        <w:t>Ten asi největší rozdíl mezi objektem a komponentou je v jejich zaměření. Zatímco v OOP j</w:t>
      </w:r>
      <w:r w:rsidR="004D6E6A" w:rsidRPr="00373204">
        <w:t>sou objekty instancemi tříd</w:t>
      </w:r>
      <w:r w:rsidR="005E4F93" w:rsidRPr="00373204">
        <w:t xml:space="preserve"> </w:t>
      </w:r>
      <w:r w:rsidR="004D6E6A" w:rsidRPr="00373204">
        <w:t xml:space="preserve">a důraz je zde </w:t>
      </w:r>
      <w:r w:rsidR="005E4F93" w:rsidRPr="00373204">
        <w:t xml:space="preserve">kladen </w:t>
      </w:r>
      <w:r w:rsidR="004D6E6A" w:rsidRPr="00373204">
        <w:t>především na</w:t>
      </w:r>
      <w:r w:rsidR="005E4F93" w:rsidRPr="00373204">
        <w:t xml:space="preserve"> jejich</w:t>
      </w:r>
      <w:r w:rsidR="004D6E6A" w:rsidRPr="00373204">
        <w:t xml:space="preserve"> vzájemné</w:t>
      </w:r>
      <w:r w:rsidR="005E4F93" w:rsidRPr="00373204">
        <w:t xml:space="preserve"> vztahy, </w:t>
      </w:r>
      <w:r w:rsidR="004D6E6A" w:rsidRPr="00373204">
        <w:t xml:space="preserve">CBD staví na myšlence vytváření softwaru pomocí předem definovaných komponent a důraz klade na jejich interakci </w:t>
      </w:r>
      <w:r w:rsidR="005E4F93" w:rsidRPr="00373204">
        <w:t>Z tohoto pohledu lze komponenty</w:t>
      </w:r>
      <w:r w:rsidR="004D6E6A" w:rsidRPr="00373204">
        <w:t xml:space="preserve"> uvažovat</w:t>
      </w:r>
      <w:r w:rsidR="005E4F93" w:rsidRPr="00373204">
        <w:t xml:space="preserve"> za nezávislejší a více standardizované než objekty v OOP. </w:t>
      </w:r>
      <w:r w:rsidR="004D6E6A" w:rsidRPr="00373204">
        <w:t xml:space="preserve">OOP techniky mohou pomoci vytvořit jednotlivé komponenty, zatímco CBD poskytuje rámec pro jejich sestavování do fungujících aplikací. </w:t>
      </w:r>
    </w:p>
    <w:p w14:paraId="68F663FC" w14:textId="620F9BCA" w:rsidR="00DD0983" w:rsidRPr="00373204" w:rsidRDefault="004D6E6A" w:rsidP="00DD0983">
      <w:pPr>
        <w:pStyle w:val="Textprce"/>
        <w:ind w:firstLine="576"/>
      </w:pPr>
      <w:r w:rsidRPr="00373204">
        <w:t xml:space="preserve">Co se CBD a frameworku WPF tyče, tento samotný COP přímo neimplementuje, ale silně podporuje jeho koncepty a poskytuje nástroje pro jeho využití. </w:t>
      </w:r>
      <w:r w:rsidR="000A4D57" w:rsidRPr="00373204">
        <w:t xml:space="preserve">Tím je v daném kontextu myšlena především podpora uživatelských ovládacích prvků a šablon. WPF nabízí celou řadu ovládacích prvků, které lze považovat za základní stavební kameny komponent. Tyto prvky je možné libovolně vnořovat a vytvářet tak komponenty s vlastní logikou a prezentací. V praktické části práce se jedná o např. komponenty TADYTU a TAKYTUTO. Šablony se pak využívají k definování vzhledu a chování těchto komponent. Mohou obsahovat vazby na data a případně i další </w:t>
      </w:r>
      <w:r w:rsidR="00DD0983" w:rsidRPr="00373204">
        <w:t xml:space="preserve">rozšiřující </w:t>
      </w:r>
      <w:r w:rsidR="000A4D57" w:rsidRPr="00373204">
        <w:t xml:space="preserve">komponenty. </w:t>
      </w:r>
      <w:r w:rsidR="00DD0983" w:rsidRPr="00373204">
        <w:t>Možnou konstrukci jedné takové komponenty ilustruje obr. č. 2.2</w:t>
      </w:r>
    </w:p>
    <w:p w14:paraId="07AA5E7A" w14:textId="0684B366" w:rsidR="00DD0983" w:rsidRPr="00373204" w:rsidRDefault="00260D8D" w:rsidP="00DD0983">
      <w:pPr>
        <w:pStyle w:val="Textprce"/>
        <w:ind w:firstLine="708"/>
      </w:pPr>
      <w:r w:rsidRPr="00373204">
        <w:rPr>
          <w:noProof/>
        </w:rPr>
        <mc:AlternateContent>
          <mc:Choice Requires="wpg">
            <w:drawing>
              <wp:anchor distT="0" distB="0" distL="114300" distR="114300" simplePos="0" relativeHeight="251723776" behindDoc="0" locked="0" layoutInCell="1" allowOverlap="1" wp14:anchorId="2BE301E2" wp14:editId="09461FD0">
                <wp:simplePos x="0" y="0"/>
                <wp:positionH relativeFrom="column">
                  <wp:posOffset>575945</wp:posOffset>
                </wp:positionH>
                <wp:positionV relativeFrom="paragraph">
                  <wp:posOffset>314960</wp:posOffset>
                </wp:positionV>
                <wp:extent cx="4792980" cy="2087880"/>
                <wp:effectExtent l="0" t="0" r="26670" b="26670"/>
                <wp:wrapNone/>
                <wp:docPr id="954671624" name="Skupina 47"/>
                <wp:cNvGraphicFramePr/>
                <a:graphic xmlns:a="http://schemas.openxmlformats.org/drawingml/2006/main">
                  <a:graphicData uri="http://schemas.microsoft.com/office/word/2010/wordprocessingGroup">
                    <wpg:wgp>
                      <wpg:cNvGrpSpPr/>
                      <wpg:grpSpPr>
                        <a:xfrm>
                          <a:off x="0" y="0"/>
                          <a:ext cx="4792980" cy="2087880"/>
                          <a:chOff x="0" y="0"/>
                          <a:chExt cx="4792980" cy="2087880"/>
                        </a:xfrm>
                      </wpg:grpSpPr>
                      <wpg:grpSp>
                        <wpg:cNvPr id="263369743" name="Skupina 38"/>
                        <wpg:cNvGrpSpPr/>
                        <wpg:grpSpPr>
                          <a:xfrm>
                            <a:off x="0" y="601980"/>
                            <a:ext cx="1600200" cy="815340"/>
                            <a:chOff x="0" y="0"/>
                            <a:chExt cx="1600200" cy="815340"/>
                          </a:xfrm>
                        </wpg:grpSpPr>
                        <wps:wsp>
                          <wps:cNvPr id="85785136" name="Obdélník 34"/>
                          <wps:cNvSpPr/>
                          <wps:spPr>
                            <a:xfrm>
                              <a:off x="0" y="0"/>
                              <a:ext cx="1600200" cy="8153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400093" name="Textové pole 36"/>
                          <wps:cNvSpPr txBox="1"/>
                          <wps:spPr>
                            <a:xfrm>
                              <a:off x="297180" y="266700"/>
                              <a:ext cx="1013460" cy="312420"/>
                            </a:xfrm>
                            <a:prstGeom prst="rect">
                              <a:avLst/>
                            </a:prstGeom>
                            <a:noFill/>
                            <a:ln w="6350">
                              <a:noFill/>
                            </a:ln>
                          </wps:spPr>
                          <wps:txbx>
                            <w:txbxContent>
                              <w:p w14:paraId="6556D53F" w14:textId="525E4BBB" w:rsidR="00D966E7" w:rsidRPr="00373204" w:rsidRDefault="00D966E7">
                                <w:pPr>
                                  <w:rPr>
                                    <w:color w:val="FFFFFF" w:themeColor="background1"/>
                                  </w:rPr>
                                </w:pPr>
                                <w:proofErr w:type="spellStart"/>
                                <w:r w:rsidRPr="00373204">
                                  <w:rPr>
                                    <w:color w:val="FFFFFF" w:themeColor="background1"/>
                                  </w:rPr>
                                  <w:t>Component</w:t>
                                </w:r>
                                <w:proofErr w:type="spellEnd"/>
                                <w:r w:rsidRPr="00373204">
                                  <w:rPr>
                                    <w:color w:val="FFFFFF" w:themeColor="background1"/>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9823074" name="Skupina 38"/>
                        <wpg:cNvGrpSpPr/>
                        <wpg:grpSpPr>
                          <a:xfrm>
                            <a:off x="2621280" y="0"/>
                            <a:ext cx="1600200" cy="815340"/>
                            <a:chOff x="0" y="0"/>
                            <a:chExt cx="1600200" cy="815340"/>
                          </a:xfrm>
                        </wpg:grpSpPr>
                        <wps:wsp>
                          <wps:cNvPr id="1893818799" name="Obdélník 34"/>
                          <wps:cNvSpPr/>
                          <wps:spPr>
                            <a:xfrm>
                              <a:off x="0" y="0"/>
                              <a:ext cx="1600200" cy="8153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1326878" name="Textové pole 36"/>
                          <wps:cNvSpPr txBox="1"/>
                          <wps:spPr>
                            <a:xfrm>
                              <a:off x="297180" y="266700"/>
                              <a:ext cx="1013460" cy="312420"/>
                            </a:xfrm>
                            <a:prstGeom prst="rect">
                              <a:avLst/>
                            </a:prstGeom>
                            <a:noFill/>
                            <a:ln w="6350">
                              <a:noFill/>
                            </a:ln>
                          </wps:spPr>
                          <wps:txbx>
                            <w:txbxContent>
                              <w:p w14:paraId="09850B77" w14:textId="00C09D1A" w:rsidR="00D966E7" w:rsidRPr="00373204" w:rsidRDefault="00D966E7" w:rsidP="00D966E7">
                                <w:pPr>
                                  <w:rPr>
                                    <w:color w:val="FFFFFF" w:themeColor="background1"/>
                                  </w:rPr>
                                </w:pPr>
                                <w:proofErr w:type="spellStart"/>
                                <w:r w:rsidRPr="00373204">
                                  <w:rPr>
                                    <w:color w:val="FFFFFF" w:themeColor="background1"/>
                                  </w:rPr>
                                  <w:t>Component</w:t>
                                </w:r>
                                <w:proofErr w:type="spellEnd"/>
                                <w:r w:rsidRPr="00373204">
                                  <w:rPr>
                                    <w:color w:val="FFFFFF" w:themeColor="background1"/>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72464862" name="Skupina 38"/>
                        <wpg:cNvGrpSpPr/>
                        <wpg:grpSpPr>
                          <a:xfrm>
                            <a:off x="2674620" y="1272540"/>
                            <a:ext cx="1600200" cy="815340"/>
                            <a:chOff x="-137160" y="944880"/>
                            <a:chExt cx="1600200" cy="815340"/>
                          </a:xfrm>
                        </wpg:grpSpPr>
                        <wps:wsp>
                          <wps:cNvPr id="385402773" name="Obdélník 34"/>
                          <wps:cNvSpPr/>
                          <wps:spPr>
                            <a:xfrm>
                              <a:off x="-137160" y="944880"/>
                              <a:ext cx="1600200" cy="8153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221210" name="Textové pole 36"/>
                          <wps:cNvSpPr txBox="1"/>
                          <wps:spPr>
                            <a:xfrm>
                              <a:off x="167640" y="1211580"/>
                              <a:ext cx="1013460" cy="312420"/>
                            </a:xfrm>
                            <a:prstGeom prst="rect">
                              <a:avLst/>
                            </a:prstGeom>
                            <a:noFill/>
                            <a:ln w="6350">
                              <a:noFill/>
                            </a:ln>
                          </wps:spPr>
                          <wps:txbx>
                            <w:txbxContent>
                              <w:p w14:paraId="6B83A0A5" w14:textId="53EEB7CA" w:rsidR="00D966E7" w:rsidRPr="00373204" w:rsidRDefault="00D966E7" w:rsidP="00D966E7">
                                <w:pPr>
                                  <w:rPr>
                                    <w:color w:val="FFFFFF" w:themeColor="background1"/>
                                  </w:rPr>
                                </w:pPr>
                                <w:proofErr w:type="spellStart"/>
                                <w:r w:rsidRPr="00373204">
                                  <w:rPr>
                                    <w:color w:val="FFFFFF" w:themeColor="background1"/>
                                  </w:rPr>
                                  <w:t>Component</w:t>
                                </w:r>
                                <w:proofErr w:type="spellEnd"/>
                                <w:r w:rsidRPr="00373204">
                                  <w:rPr>
                                    <w:color w:val="FFFFFF" w:themeColor="background1"/>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99919103" name="Textové pole 40"/>
                        <wps:cNvSpPr txBox="1"/>
                        <wps:spPr>
                          <a:xfrm>
                            <a:off x="1303020" y="624840"/>
                            <a:ext cx="777240" cy="373380"/>
                          </a:xfrm>
                          <a:prstGeom prst="rect">
                            <a:avLst/>
                          </a:prstGeom>
                          <a:solidFill>
                            <a:schemeClr val="lt1"/>
                          </a:solidFill>
                          <a:ln w="15875">
                            <a:solidFill>
                              <a:prstClr val="black"/>
                            </a:solidFill>
                            <a:prstDash val="sysDash"/>
                          </a:ln>
                        </wps:spPr>
                        <wps:txbx>
                          <w:txbxContent>
                            <w:p w14:paraId="6D4C0133" w14:textId="69658C58" w:rsidR="00260D8D" w:rsidRPr="00373204" w:rsidRDefault="00260D8D" w:rsidP="00260D8D">
                              <w:pPr>
                                <w:jc w:val="center"/>
                                <w:rPr>
                                  <w:color w:val="000000"/>
                                  <w14:textFill>
                                    <w14:solidFill>
                                      <w14:srgbClr w14:val="000000">
                                        <w14:alpha w14:val="100000"/>
                                      </w14:srgbClr>
                                    </w14:solidFill>
                                  </w14:textFill>
                                </w:rPr>
                              </w:pPr>
                              <w:proofErr w:type="spellStart"/>
                              <w:r w:rsidRPr="00373204">
                                <w:rPr>
                                  <w:sz w:val="20"/>
                                  <w:szCs w:val="20"/>
                                </w:rPr>
                                <w:t>Extension</w:t>
                              </w:r>
                              <w:proofErr w:type="spellEnd"/>
                              <w:r w:rsidRPr="00373204">
                                <w:rPr>
                                  <w:sz w:val="18"/>
                                  <w:szCs w:val="18"/>
                                </w:rPr>
                                <w:t xml:space="preserve"> </w:t>
                              </w:r>
                              <w:r w:rsidRPr="00373204">
                                <w:rPr>
                                  <w:sz w:val="20"/>
                                  <w:szCs w:val="20"/>
                                </w:rPr>
                                <w:t>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410505" name="Textové pole 40"/>
                        <wps:cNvSpPr txBox="1"/>
                        <wps:spPr>
                          <a:xfrm>
                            <a:off x="1310640" y="1021080"/>
                            <a:ext cx="777240" cy="373380"/>
                          </a:xfrm>
                          <a:prstGeom prst="rect">
                            <a:avLst/>
                          </a:prstGeom>
                          <a:solidFill>
                            <a:schemeClr val="lt1"/>
                          </a:solidFill>
                          <a:ln w="15875">
                            <a:solidFill>
                              <a:prstClr val="black"/>
                            </a:solidFill>
                            <a:prstDash val="sysDash"/>
                          </a:ln>
                        </wps:spPr>
                        <wps:txbx>
                          <w:txbxContent>
                            <w:p w14:paraId="49A5D6CF" w14:textId="77777777" w:rsidR="00260D8D" w:rsidRPr="00373204" w:rsidRDefault="00260D8D" w:rsidP="00260D8D">
                              <w:pPr>
                                <w:jc w:val="center"/>
                                <w:rPr>
                                  <w:color w:val="000000"/>
                                  <w14:textFill>
                                    <w14:solidFill>
                                      <w14:srgbClr w14:val="000000">
                                        <w14:alpha w14:val="100000"/>
                                      </w14:srgbClr>
                                    </w14:solidFill>
                                  </w14:textFill>
                                </w:rPr>
                              </w:pPr>
                              <w:proofErr w:type="spellStart"/>
                              <w:r w:rsidRPr="00373204">
                                <w:rPr>
                                  <w:sz w:val="20"/>
                                  <w:szCs w:val="20"/>
                                </w:rPr>
                                <w:t>Extension</w:t>
                              </w:r>
                              <w:proofErr w:type="spellEnd"/>
                              <w:r w:rsidRPr="00373204">
                                <w:rPr>
                                  <w:sz w:val="18"/>
                                  <w:szCs w:val="18"/>
                                </w:rPr>
                                <w:t xml:space="preserve"> </w:t>
                              </w:r>
                              <w:r w:rsidRPr="00373204">
                                <w:rPr>
                                  <w:sz w:val="20"/>
                                  <w:szCs w:val="20"/>
                                </w:rPr>
                                <w:t>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216999" name="Textové pole 40"/>
                        <wps:cNvSpPr txBox="1"/>
                        <wps:spPr>
                          <a:xfrm>
                            <a:off x="4015740" y="1493520"/>
                            <a:ext cx="777240" cy="373380"/>
                          </a:xfrm>
                          <a:prstGeom prst="rect">
                            <a:avLst/>
                          </a:prstGeom>
                          <a:solidFill>
                            <a:schemeClr val="lt1"/>
                          </a:solidFill>
                          <a:ln w="15875">
                            <a:solidFill>
                              <a:prstClr val="black"/>
                            </a:solidFill>
                            <a:prstDash val="sysDash"/>
                          </a:ln>
                        </wps:spPr>
                        <wps:txbx>
                          <w:txbxContent>
                            <w:p w14:paraId="0B6FA1CD" w14:textId="77777777" w:rsidR="00260D8D" w:rsidRPr="00373204" w:rsidRDefault="00260D8D" w:rsidP="00260D8D">
                              <w:pPr>
                                <w:jc w:val="center"/>
                                <w:rPr>
                                  <w:color w:val="000000"/>
                                  <w14:textFill>
                                    <w14:solidFill>
                                      <w14:srgbClr w14:val="000000">
                                        <w14:alpha w14:val="100000"/>
                                      </w14:srgbClr>
                                    </w14:solidFill>
                                  </w14:textFill>
                                </w:rPr>
                              </w:pPr>
                              <w:proofErr w:type="spellStart"/>
                              <w:r w:rsidRPr="00373204">
                                <w:rPr>
                                  <w:sz w:val="20"/>
                                  <w:szCs w:val="20"/>
                                </w:rPr>
                                <w:t>Extension</w:t>
                              </w:r>
                              <w:proofErr w:type="spellEnd"/>
                              <w:r w:rsidRPr="00373204">
                                <w:rPr>
                                  <w:sz w:val="18"/>
                                  <w:szCs w:val="18"/>
                                </w:rPr>
                                <w:t xml:space="preserve"> </w:t>
                              </w:r>
                              <w:r w:rsidRPr="00373204">
                                <w:rPr>
                                  <w:sz w:val="20"/>
                                  <w:szCs w:val="20"/>
                                </w:rPr>
                                <w:t>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3952430" name="Přímá spojnice se šipkou 41"/>
                        <wps:cNvCnPr/>
                        <wps:spPr>
                          <a:xfrm flipH="1">
                            <a:off x="2103120" y="396240"/>
                            <a:ext cx="495300" cy="4267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40590920" name="Přímá spojnice se šipkou 43"/>
                        <wps:cNvCnPr/>
                        <wps:spPr>
                          <a:xfrm flipH="1" flipV="1">
                            <a:off x="2095500" y="944880"/>
                            <a:ext cx="571500" cy="449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92778807" name="Spojnice: pravoúhlá 45"/>
                        <wps:cNvCnPr/>
                        <wps:spPr>
                          <a:xfrm>
                            <a:off x="4221480" y="373380"/>
                            <a:ext cx="457200" cy="105918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7908358" name="Spojnice: pravoúhlá 46"/>
                        <wps:cNvCnPr/>
                        <wps:spPr>
                          <a:xfrm flipH="1" flipV="1">
                            <a:off x="1805940" y="1432560"/>
                            <a:ext cx="861060" cy="327660"/>
                          </a:xfrm>
                          <a:prstGeom prst="bentConnector3">
                            <a:avLst>
                              <a:gd name="adj1" fmla="val 9976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BE301E2" id="Skupina 47" o:spid="_x0000_s1079" style="position:absolute;left:0;text-align:left;margin-left:45.35pt;margin-top:24.8pt;width:377.4pt;height:164.4pt;z-index:251723776" coordsize="47929,20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">
                <v:group id="Skupina 38" o:spid="_x0000_s1080" style="position:absolute;top:6019;width:16002;height:8154" coordsize="16002,8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">
                  <v:rect id="Obdélník 34" o:spid="_x0000_s1081" style="position:absolute;width:16002;height:8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" fillcolor="#5b9bd5 [3204]" strokecolor="#091723 [484]" strokeweight="1pt"/>
                  <v:shape id="Textové pole 36" o:spid="_x0000_s1082" type="#_x0000_t202" style="position:absolute;left:2971;top:2667;width:10135;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" filled="f" stroked="f" strokeweight=".5pt">
                    <v:textbox>
                      <w:txbxContent>
                        <w:p w14:paraId="6556D53F" w14:textId="525E4BBB" w:rsidR="00D966E7" w:rsidRPr="00373204" w:rsidRDefault="00D966E7">
                          <w:pPr>
                            <w:rPr>
                              <w:color w:val="FFFFFF" w:themeColor="background1"/>
                            </w:rPr>
                          </w:pPr>
                          <w:proofErr w:type="spellStart"/>
                          <w:r w:rsidRPr="00373204">
                            <w:rPr>
                              <w:color w:val="FFFFFF" w:themeColor="background1"/>
                            </w:rPr>
                            <w:t>Component</w:t>
                          </w:r>
                          <w:proofErr w:type="spellEnd"/>
                          <w:r w:rsidRPr="00373204">
                            <w:rPr>
                              <w:color w:val="FFFFFF" w:themeColor="background1"/>
                            </w:rPr>
                            <w:t xml:space="preserve"> 1</w:t>
                          </w:r>
                        </w:p>
                      </w:txbxContent>
                    </v:textbox>
                  </v:shape>
                </v:group>
                <v:group id="Skupina 38" o:spid="_x0000_s1083" style="position:absolute;left:26212;width:16002;height:8153" coordsize="16002,8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">
                  <v:rect id="Obdélník 34" o:spid="_x0000_s1084" style="position:absolute;width:16002;height:8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" fillcolor="#5b9bd5 [3204]" strokecolor="#091723 [484]" strokeweight="1pt"/>
                  <v:shape id="Textové pole 36" o:spid="_x0000_s1085" type="#_x0000_t202" style="position:absolute;left:2971;top:2667;width:10135;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" filled="f" stroked="f" strokeweight=".5pt">
                    <v:textbox>
                      <w:txbxContent>
                        <w:p w14:paraId="09850B77" w14:textId="00C09D1A" w:rsidR="00D966E7" w:rsidRPr="00373204" w:rsidRDefault="00D966E7" w:rsidP="00D966E7">
                          <w:pPr>
                            <w:rPr>
                              <w:color w:val="FFFFFF" w:themeColor="background1"/>
                            </w:rPr>
                          </w:pPr>
                          <w:proofErr w:type="spellStart"/>
                          <w:r w:rsidRPr="00373204">
                            <w:rPr>
                              <w:color w:val="FFFFFF" w:themeColor="background1"/>
                            </w:rPr>
                            <w:t>Component</w:t>
                          </w:r>
                          <w:proofErr w:type="spellEnd"/>
                          <w:r w:rsidRPr="00373204">
                            <w:rPr>
                              <w:color w:val="FFFFFF" w:themeColor="background1"/>
                            </w:rPr>
                            <w:t xml:space="preserve"> 2</w:t>
                          </w:r>
                        </w:p>
                      </w:txbxContent>
                    </v:textbox>
                  </v:shape>
                </v:group>
                <v:group id="Skupina 38" o:spid="_x0000_s1086" style="position:absolute;left:26746;top:12725;width:16002;height:8153" coordorigin="-1371,9448" coordsize="16002,8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">
                  <v:rect id="Obdélník 34" o:spid="_x0000_s1087" style="position:absolute;left:-1371;top:9448;width:16001;height:8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" fillcolor="#5b9bd5 [3204]" strokecolor="#091723 [484]" strokeweight="1pt"/>
                  <v:shape id="Textové pole 36" o:spid="_x0000_s1088" type="#_x0000_t202" style="position:absolute;left:1676;top:12115;width:10135;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" filled="f" stroked="f" strokeweight=".5pt">
                    <v:textbox>
                      <w:txbxContent>
                        <w:p w14:paraId="6B83A0A5" w14:textId="53EEB7CA" w:rsidR="00D966E7" w:rsidRPr="00373204" w:rsidRDefault="00D966E7" w:rsidP="00D966E7">
                          <w:pPr>
                            <w:rPr>
                              <w:color w:val="FFFFFF" w:themeColor="background1"/>
                            </w:rPr>
                          </w:pPr>
                          <w:proofErr w:type="spellStart"/>
                          <w:r w:rsidRPr="00373204">
                            <w:rPr>
                              <w:color w:val="FFFFFF" w:themeColor="background1"/>
                            </w:rPr>
                            <w:t>Component</w:t>
                          </w:r>
                          <w:proofErr w:type="spellEnd"/>
                          <w:r w:rsidRPr="00373204">
                            <w:rPr>
                              <w:color w:val="FFFFFF" w:themeColor="background1"/>
                            </w:rPr>
                            <w:t xml:space="preserve"> 3</w:t>
                          </w:r>
                        </w:p>
                      </w:txbxContent>
                    </v:textbox>
                  </v:shape>
                </v:group>
                <v:shape id="Textové pole 40" o:spid="_x0000_s1089" type="#_x0000_t202" style="position:absolute;left:13030;top:6248;width:7772;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" fillcolor="white [3201]" strokeweight="1.25pt">
                  <v:stroke dashstyle="3 1"/>
                  <v:textbox>
                    <w:txbxContent>
                      <w:p w14:paraId="6D4C0133" w14:textId="69658C58" w:rsidR="00260D8D" w:rsidRPr="00373204" w:rsidRDefault="00260D8D" w:rsidP="00260D8D">
                        <w:pPr>
                          <w:jc w:val="center"/>
                          <w:rPr>
                            <w:color w:val="000000"/>
                            <w14:textFill>
                              <w14:solidFill>
                                <w14:srgbClr w14:val="000000">
                                  <w14:alpha w14:val="100000"/>
                                </w14:srgbClr>
                              </w14:solidFill>
                            </w14:textFill>
                          </w:rPr>
                        </w:pPr>
                        <w:proofErr w:type="spellStart"/>
                        <w:r w:rsidRPr="00373204">
                          <w:rPr>
                            <w:sz w:val="20"/>
                            <w:szCs w:val="20"/>
                          </w:rPr>
                          <w:t>Extension</w:t>
                        </w:r>
                        <w:proofErr w:type="spellEnd"/>
                        <w:r w:rsidRPr="00373204">
                          <w:rPr>
                            <w:sz w:val="18"/>
                            <w:szCs w:val="18"/>
                          </w:rPr>
                          <w:t xml:space="preserve"> </w:t>
                        </w:r>
                        <w:r w:rsidRPr="00373204">
                          <w:rPr>
                            <w:sz w:val="20"/>
                            <w:szCs w:val="20"/>
                          </w:rPr>
                          <w:t>Point</w:t>
                        </w:r>
                      </w:p>
                    </w:txbxContent>
                  </v:textbox>
                </v:shape>
                <v:shape id="Textové pole 40" o:spid="_x0000_s1090" type="#_x0000_t202" style="position:absolute;left:13106;top:10210;width:7772;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" fillcolor="white [3201]" strokeweight="1.25pt">
                  <v:stroke dashstyle="3 1"/>
                  <v:textbox>
                    <w:txbxContent>
                      <w:p w14:paraId="49A5D6CF" w14:textId="77777777" w:rsidR="00260D8D" w:rsidRPr="00373204" w:rsidRDefault="00260D8D" w:rsidP="00260D8D">
                        <w:pPr>
                          <w:jc w:val="center"/>
                          <w:rPr>
                            <w:color w:val="000000"/>
                            <w14:textFill>
                              <w14:solidFill>
                                <w14:srgbClr w14:val="000000">
                                  <w14:alpha w14:val="100000"/>
                                </w14:srgbClr>
                              </w14:solidFill>
                            </w14:textFill>
                          </w:rPr>
                        </w:pPr>
                        <w:proofErr w:type="spellStart"/>
                        <w:r w:rsidRPr="00373204">
                          <w:rPr>
                            <w:sz w:val="20"/>
                            <w:szCs w:val="20"/>
                          </w:rPr>
                          <w:t>Extension</w:t>
                        </w:r>
                        <w:proofErr w:type="spellEnd"/>
                        <w:r w:rsidRPr="00373204">
                          <w:rPr>
                            <w:sz w:val="18"/>
                            <w:szCs w:val="18"/>
                          </w:rPr>
                          <w:t xml:space="preserve"> </w:t>
                        </w:r>
                        <w:r w:rsidRPr="00373204">
                          <w:rPr>
                            <w:sz w:val="20"/>
                            <w:szCs w:val="20"/>
                          </w:rPr>
                          <w:t>Point</w:t>
                        </w:r>
                      </w:p>
                    </w:txbxContent>
                  </v:textbox>
                </v:shape>
                <v:shape id="Textové pole 40" o:spid="_x0000_s1091" type="#_x0000_t202" style="position:absolute;left:40157;top:14935;width:7772;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" fillcolor="white [3201]" strokeweight="1.25pt">
                  <v:stroke dashstyle="3 1"/>
                  <v:textbox>
                    <w:txbxContent>
                      <w:p w14:paraId="0B6FA1CD" w14:textId="77777777" w:rsidR="00260D8D" w:rsidRPr="00373204" w:rsidRDefault="00260D8D" w:rsidP="00260D8D">
                        <w:pPr>
                          <w:jc w:val="center"/>
                          <w:rPr>
                            <w:color w:val="000000"/>
                            <w14:textFill>
                              <w14:solidFill>
                                <w14:srgbClr w14:val="000000">
                                  <w14:alpha w14:val="100000"/>
                                </w14:srgbClr>
                              </w14:solidFill>
                            </w14:textFill>
                          </w:rPr>
                        </w:pPr>
                        <w:proofErr w:type="spellStart"/>
                        <w:r w:rsidRPr="00373204">
                          <w:rPr>
                            <w:sz w:val="20"/>
                            <w:szCs w:val="20"/>
                          </w:rPr>
                          <w:t>Extension</w:t>
                        </w:r>
                        <w:proofErr w:type="spellEnd"/>
                        <w:r w:rsidRPr="00373204">
                          <w:rPr>
                            <w:sz w:val="18"/>
                            <w:szCs w:val="18"/>
                          </w:rPr>
                          <w:t xml:space="preserve"> </w:t>
                        </w:r>
                        <w:r w:rsidRPr="00373204">
                          <w:rPr>
                            <w:sz w:val="20"/>
                            <w:szCs w:val="20"/>
                          </w:rPr>
                          <w:t>Point</w:t>
                        </w:r>
                      </w:p>
                    </w:txbxContent>
                  </v:textbox>
                </v:shape>
                <v:shape id="Přímá spojnice se šipkou 41" o:spid="_x0000_s1092" type="#_x0000_t32" style="position:absolute;left:21031;top:3962;width:4953;height:4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" strokecolor="black [3213]" strokeweight=".5pt">
                  <v:stroke endarrow="block" joinstyle="miter"/>
                </v:shape>
                <v:shape id="Přímá spojnice se šipkou 43" o:spid="_x0000_s1093" type="#_x0000_t32" style="position:absolute;left:20955;top:9448;width:5715;height:44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pojnice: pravoúhlá 45" o:spid="_x0000_s1094" type="#_x0000_t34" style="position:absolute;left:42214;top:3733;width:4572;height:1059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" adj="21600" strokecolor="black [3213]" strokeweight=".5pt">
                  <v:stroke endarrow="block"/>
                </v:shape>
                <v:shape id="Spojnice: pravoúhlá 46" o:spid="_x0000_s1095" type="#_x0000_t34" style="position:absolute;left:18059;top:14325;width:8611;height:327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" adj="21549" strokecolor="black [3213]" strokeweight=".5pt">
                  <v:stroke endarrow="block"/>
                </v:shape>
              </v:group>
            </w:pict>
          </mc:Fallback>
        </mc:AlternateContent>
      </w:r>
      <w:r w:rsidR="00DD0983" w:rsidRPr="00373204">
        <w:t xml:space="preserve"> </w:t>
      </w:r>
    </w:p>
    <w:p w14:paraId="2DF7276B" w14:textId="48AA75F4" w:rsidR="00DD0983" w:rsidRPr="00373204" w:rsidRDefault="00DD0983" w:rsidP="00DD0983">
      <w:pPr>
        <w:pStyle w:val="Textprce"/>
        <w:ind w:firstLine="708"/>
        <w:rPr>
          <w:u w:val="single"/>
        </w:rPr>
      </w:pPr>
    </w:p>
    <w:p w14:paraId="7DAFF714" w14:textId="13C65080" w:rsidR="00DD0983" w:rsidRPr="00373204" w:rsidRDefault="00DD0983" w:rsidP="00DD0983">
      <w:pPr>
        <w:pStyle w:val="Textprce"/>
        <w:ind w:firstLine="708"/>
      </w:pPr>
    </w:p>
    <w:p w14:paraId="62A6B7D8" w14:textId="44A15B81" w:rsidR="00DD0983" w:rsidRPr="00373204" w:rsidRDefault="00DD0983" w:rsidP="00DD0983">
      <w:pPr>
        <w:pStyle w:val="Textprce"/>
        <w:ind w:firstLine="708"/>
      </w:pPr>
    </w:p>
    <w:p w14:paraId="227B60C1" w14:textId="160D67C2" w:rsidR="00DD0983" w:rsidRPr="00373204" w:rsidRDefault="00DD0983" w:rsidP="00D966E7">
      <w:pPr>
        <w:pStyle w:val="Textprce"/>
      </w:pPr>
    </w:p>
    <w:p w14:paraId="49056765" w14:textId="56AE9810" w:rsidR="00D966E7" w:rsidRPr="00373204" w:rsidRDefault="00D966E7" w:rsidP="00D966E7">
      <w:pPr>
        <w:pStyle w:val="Textprce"/>
      </w:pPr>
    </w:p>
    <w:p w14:paraId="447B9AEB" w14:textId="6A4DBAC5" w:rsidR="00D966E7" w:rsidRPr="00373204" w:rsidRDefault="00D966E7" w:rsidP="00D966E7">
      <w:pPr>
        <w:pStyle w:val="Textprce"/>
      </w:pPr>
    </w:p>
    <w:p w14:paraId="723B905F" w14:textId="4589E9DF" w:rsidR="00DD0983" w:rsidRPr="00373204" w:rsidRDefault="00DD0983" w:rsidP="00DD0983">
      <w:pPr>
        <w:pStyle w:val="Textprce"/>
        <w:ind w:firstLine="708"/>
      </w:pPr>
    </w:p>
    <w:p w14:paraId="721E788E" w14:textId="06847760" w:rsidR="00DD0983" w:rsidRPr="00373204" w:rsidRDefault="00DD0983" w:rsidP="00DD0983">
      <w:pPr>
        <w:pStyle w:val="Titulek"/>
        <w:spacing w:line="276" w:lineRule="auto"/>
      </w:pPr>
      <w:r w:rsidRPr="00373204">
        <w:t xml:space="preserve">Obrázek 2.1: </w:t>
      </w:r>
      <w:r w:rsidR="00260D8D" w:rsidRPr="00373204">
        <w:t>Komponenta. Vlastní zpracování</w:t>
      </w:r>
      <w:r w:rsidRPr="00373204">
        <w:t>.</w:t>
      </w:r>
    </w:p>
    <w:p w14:paraId="326D910E" w14:textId="77777777" w:rsidR="00DD0983" w:rsidRPr="00373204" w:rsidRDefault="00DD0983" w:rsidP="005E4F93">
      <w:pPr>
        <w:pStyle w:val="Textprce"/>
        <w:ind w:firstLine="576"/>
      </w:pPr>
    </w:p>
    <w:p w14:paraId="6859D649" w14:textId="77777777" w:rsidR="00DD0983" w:rsidRPr="00373204" w:rsidRDefault="00DD0983" w:rsidP="00DD0983">
      <w:pPr>
        <w:pStyle w:val="Textprce"/>
      </w:pPr>
    </w:p>
    <w:p w14:paraId="0DC6F85C" w14:textId="3184D786" w:rsidR="006F012C" w:rsidRPr="00373204" w:rsidRDefault="007B433C" w:rsidP="006F012C">
      <w:pPr>
        <w:pStyle w:val="Nadpis2text"/>
      </w:pPr>
      <w:r w:rsidRPr="00373204">
        <w:lastRenderedPageBreak/>
        <w:t>Návrhové vzory</w:t>
      </w:r>
    </w:p>
    <w:p w14:paraId="4AF0CB95" w14:textId="35FB959D" w:rsidR="0038413B" w:rsidRPr="00373204" w:rsidRDefault="007B433C" w:rsidP="008C531F">
      <w:pPr>
        <w:pStyle w:val="Textprce"/>
        <w:ind w:firstLine="576"/>
      </w:pPr>
      <w:r w:rsidRPr="00373204">
        <w:t xml:space="preserve">V kapitole 1.1 jsme definovali pojem architektura softwaru. Na rozdíl od softwarové architektury, která se zaměřuje na celkovou strukturu a koncepci softwarového systému, </w:t>
      </w:r>
      <w:r w:rsidR="00D47DCD" w:rsidRPr="00373204">
        <w:t>se návrhový vzor zabývá řešením specifických a opakujících se problémů v rámci návrhu menších komponent, kterými mohou být například moduly a třídy.</w:t>
      </w:r>
      <w:r w:rsidR="008C531F" w:rsidRPr="00373204">
        <w:t xml:space="preserve"> V naší analogii se návrhové vzory zaměřují na detaily konstrukce a specifikují, jak budou jednotlivé komponenty domu, jako jsou okna, dveře nebo schody navrženy a vyrobeny. </w:t>
      </w:r>
      <w:r w:rsidR="00235E96" w:rsidRPr="00373204">
        <w:t>Ačkoli n</w:t>
      </w:r>
      <w:r w:rsidR="00D47DCD" w:rsidRPr="00373204">
        <w:t>ávrhové vzory obvykle nepovažujeme za součást softwarové architektury,</w:t>
      </w:r>
      <w:r w:rsidR="00235E96" w:rsidRPr="00373204">
        <w:t xml:space="preserve"> </w:t>
      </w:r>
      <w:r w:rsidR="00D47DCD" w:rsidRPr="00373204">
        <w:t xml:space="preserve">mohou svým působením </w:t>
      </w:r>
      <w:r w:rsidR="00235E96" w:rsidRPr="00373204">
        <w:t xml:space="preserve">na mikroúrovni návrhu </w:t>
      </w:r>
      <w:r w:rsidR="00D47DCD" w:rsidRPr="00373204">
        <w:t xml:space="preserve">k celkové struktuře softwaru přispívat. </w:t>
      </w:r>
      <w:r w:rsidR="00235E96" w:rsidRPr="00373204">
        <w:t xml:space="preserve">Podle [2] představují návrhové vzory osvědčené a standardizované přístupy k designovým úkolům, čímž přispívají především k: </w:t>
      </w:r>
    </w:p>
    <w:p w14:paraId="17DB3E89" w14:textId="27B66E08" w:rsidR="00235E96" w:rsidRPr="00373204" w:rsidRDefault="00235E96" w:rsidP="00235E96">
      <w:pPr>
        <w:pStyle w:val="Textprce"/>
        <w:numPr>
          <w:ilvl w:val="0"/>
          <w:numId w:val="14"/>
        </w:numPr>
      </w:pPr>
      <w:r w:rsidRPr="00373204">
        <w:rPr>
          <w:b/>
          <w:bCs/>
        </w:rPr>
        <w:t>Zvýšení opakovatelnosti kódu</w:t>
      </w:r>
      <w:r w:rsidRPr="00373204">
        <w:t xml:space="preserve"> – Jednou implementovaný vzor lze snadno znovu použit v dalších částech systému. </w:t>
      </w:r>
    </w:p>
    <w:p w14:paraId="71818D75" w14:textId="170444CC" w:rsidR="00235E96" w:rsidRPr="00373204" w:rsidRDefault="00235E96" w:rsidP="00235E96">
      <w:pPr>
        <w:pStyle w:val="Textprce"/>
        <w:numPr>
          <w:ilvl w:val="0"/>
          <w:numId w:val="14"/>
        </w:numPr>
      </w:pPr>
      <w:r w:rsidRPr="00373204">
        <w:rPr>
          <w:b/>
          <w:bCs/>
        </w:rPr>
        <w:t>Zlepšení čitelnosti kódu</w:t>
      </w:r>
      <w:r w:rsidRPr="00373204">
        <w:t xml:space="preserve"> – Použití známých vzorů usnadňuje pochopení struktury a fungování kódu. </w:t>
      </w:r>
    </w:p>
    <w:p w14:paraId="5D55C241" w14:textId="0F2EDA9E" w:rsidR="00235E96" w:rsidRPr="00373204" w:rsidRDefault="00235E96" w:rsidP="00235E96">
      <w:pPr>
        <w:pStyle w:val="Textprce"/>
        <w:numPr>
          <w:ilvl w:val="0"/>
          <w:numId w:val="14"/>
        </w:numPr>
      </w:pPr>
      <w:r w:rsidRPr="00373204">
        <w:rPr>
          <w:b/>
          <w:bCs/>
        </w:rPr>
        <w:t xml:space="preserve">Zvýšení udržovatelnosti kódu </w:t>
      </w:r>
      <w:r w:rsidRPr="00373204">
        <w:t xml:space="preserve">– Díky struktuře a modularitě dané vzorem je snazší kód upravovat a opravovat. </w:t>
      </w:r>
    </w:p>
    <w:p w14:paraId="448F122F" w14:textId="397CC27C" w:rsidR="00201004" w:rsidRPr="00373204" w:rsidRDefault="007A5DBC" w:rsidP="005B4380">
      <w:pPr>
        <w:pStyle w:val="Textprce"/>
        <w:ind w:firstLine="708"/>
      </w:pPr>
      <w:r w:rsidRPr="00373204">
        <w:t xml:space="preserve">Návrhové vzory </w:t>
      </w:r>
      <w:r w:rsidR="00362BF4" w:rsidRPr="00373204">
        <w:t xml:space="preserve">tak </w:t>
      </w:r>
      <w:r w:rsidRPr="00373204">
        <w:t>můžeme chápat jako</w:t>
      </w:r>
      <w:r w:rsidR="007C3768" w:rsidRPr="00373204">
        <w:t xml:space="preserve"> jakési </w:t>
      </w:r>
      <w:r w:rsidRPr="00373204">
        <w:t>šablony, které lze aplikovat na běžné problémy v rámci konkrétního kontextu.</w:t>
      </w:r>
      <w:r w:rsidR="00362BF4" w:rsidRPr="00373204">
        <w:t xml:space="preserve"> </w:t>
      </w:r>
      <w:r w:rsidR="007C3768" w:rsidRPr="00373204">
        <w:t>Nejedná</w:t>
      </w:r>
      <w:r w:rsidR="004738A7" w:rsidRPr="00373204">
        <w:t xml:space="preserve"> </w:t>
      </w:r>
      <w:r w:rsidR="007C3768" w:rsidRPr="00373204">
        <w:t>o konkrétní implementaci či fragment kódu, ale spíše o obecný</w:t>
      </w:r>
      <w:r w:rsidR="004738A7" w:rsidRPr="00373204">
        <w:t xml:space="preserve"> a flexibilní</w:t>
      </w:r>
      <w:r w:rsidR="007C3768" w:rsidRPr="00373204">
        <w:t xml:space="preserve"> přístup k softwarovému řešení daného problému, který je třeba specificky upravit pro využití v tom kterém konkrétním projektu.</w:t>
      </w:r>
      <w:r w:rsidR="004738A7" w:rsidRPr="00373204">
        <w:t xml:space="preserve"> </w:t>
      </w:r>
      <w:r w:rsidR="00201004" w:rsidRPr="00373204">
        <w:t xml:space="preserve">Důležité je pochopit základní principy návrhových vzorů </w:t>
      </w:r>
      <w:r w:rsidR="004738A7" w:rsidRPr="00373204">
        <w:t>a vědět, kdy a jak je efektivně použí</w:t>
      </w:r>
      <w:r w:rsidR="005B4380" w:rsidRPr="00373204">
        <w:t xml:space="preserve">t. Před implementací návrhového vzoru by měly být zváženy jednodušší alternativy k dosažení stejných cílů. Návrhové vzory by se měly použít pouze tam, kde to má z pohledu vývojáře skutečný význam. </w:t>
      </w:r>
      <w:r w:rsidR="004738A7" w:rsidRPr="00373204">
        <w:t>Jejich nesprávné použití může</w:t>
      </w:r>
      <w:r w:rsidR="005B4380" w:rsidRPr="00373204">
        <w:t xml:space="preserve"> vést k celé řadě problémů a</w:t>
      </w:r>
      <w:r w:rsidR="004738A7" w:rsidRPr="00373204">
        <w:t xml:space="preserve"> snížit celkovou kvalitu softwarového projektu. </w:t>
      </w:r>
    </w:p>
    <w:p w14:paraId="04D60912" w14:textId="11D0626C" w:rsidR="007A5DBC" w:rsidRPr="00373204" w:rsidRDefault="007A5DBC" w:rsidP="002E650A">
      <w:pPr>
        <w:pStyle w:val="Textprce"/>
        <w:ind w:firstLine="708"/>
      </w:pPr>
      <w:r w:rsidRPr="00373204">
        <w:t>Stejně jako v případě softwarových architektur existuje i velmi mnoho různých návrhových vzorů.</w:t>
      </w:r>
      <w:r w:rsidR="00201004" w:rsidRPr="00373204">
        <w:t xml:space="preserve"> </w:t>
      </w:r>
      <w:r w:rsidR="005B4380" w:rsidRPr="00373204">
        <w:t>Asi nejznámější skupinou návrhových vzorů jsou vzory patřící pod tzv. G</w:t>
      </w:r>
      <w:r w:rsidR="006F2FB9" w:rsidRPr="00373204">
        <w:t>o</w:t>
      </w:r>
      <w:r w:rsidR="005B4380" w:rsidRPr="00373204">
        <w:t>F</w:t>
      </w:r>
      <w:r w:rsidR="005B4380" w:rsidRPr="00373204">
        <w:rPr>
          <w:rStyle w:val="Znakapoznpodarou"/>
        </w:rPr>
        <w:footnoteReference w:id="8"/>
      </w:r>
      <w:r w:rsidR="005B4380" w:rsidRPr="00373204">
        <w:t>.</w:t>
      </w:r>
      <w:r w:rsidR="006F2FB9" w:rsidRPr="00373204">
        <w:t xml:space="preserve"> Tato skupina představuje 23 návrhových vzorů rozdělených do tří kategorií, které se staly základem OOP. </w:t>
      </w:r>
      <w:r w:rsidR="007B1262" w:rsidRPr="00373204">
        <w:t>Ačkoli je v</w:t>
      </w:r>
      <w:r w:rsidR="006F2FB9" w:rsidRPr="00373204">
        <w:t>ětšina GoF vzorů je</w:t>
      </w:r>
      <w:r w:rsidR="007B1262" w:rsidRPr="00373204">
        <w:t xml:space="preserve"> pro současné systémové inženýrství</w:t>
      </w:r>
      <w:r w:rsidR="006F2FB9" w:rsidRPr="00373204">
        <w:t xml:space="preserve"> </w:t>
      </w:r>
      <w:r w:rsidR="007B1262" w:rsidRPr="00373204">
        <w:lastRenderedPageBreak/>
        <w:t>stále široce využívána</w:t>
      </w:r>
      <w:r w:rsidR="007B1262" w:rsidRPr="00373204">
        <w:rPr>
          <w:rStyle w:val="Znakapoznpodarou"/>
        </w:rPr>
        <w:footnoteReference w:id="9"/>
      </w:r>
      <w:r w:rsidR="007B1262" w:rsidRPr="00373204">
        <w:t xml:space="preserve">, </w:t>
      </w:r>
      <w:r w:rsidR="0055745D" w:rsidRPr="00373204">
        <w:t xml:space="preserve">v průběhu let byly představeny některé modernější a efektivnější řešení vyvinuty v rámci individuálních programátorských týmů či velkých technologických komunit. Ve světě .NET to jsou např. návrhové vzory Repository nebo Unit of Work. </w:t>
      </w:r>
      <w:r w:rsidRPr="00373204">
        <w:t xml:space="preserve">Pro účely praktického použití v rámci této bakalářské práce se </w:t>
      </w:r>
      <w:r w:rsidR="002E650A" w:rsidRPr="00373204">
        <w:t xml:space="preserve">v následujících kapitolách </w:t>
      </w:r>
      <w:r w:rsidRPr="00373204">
        <w:t>zaměříme</w:t>
      </w:r>
      <w:r w:rsidR="002E650A" w:rsidRPr="00373204">
        <w:t xml:space="preserve"> pouze na některé příklady těch návrhových vzorů</w:t>
      </w:r>
      <w:r w:rsidRPr="00373204">
        <w:t xml:space="preserve">, které jsou relevantní pro UI a MVVM architekturu. </w:t>
      </w:r>
      <w:r w:rsidR="00DE6844" w:rsidRPr="00373204">
        <w:t xml:space="preserve">Výše zmíněné rozdíly mezi architektonickými a návrhovými vzory ilustruje tabulka 1.2. </w:t>
      </w:r>
    </w:p>
    <w:p w14:paraId="3B2D71DD" w14:textId="787E9C04" w:rsidR="00BF3BC9" w:rsidRPr="00373204" w:rsidRDefault="00BF3BC9" w:rsidP="007A5DBC">
      <w:pPr>
        <w:pStyle w:val="Titulek"/>
        <w:keepNext/>
      </w:pPr>
      <w:r w:rsidRPr="00373204">
        <w:t xml:space="preserve">Tabulka </w:t>
      </w:r>
      <w:r w:rsidRPr="00373204">
        <w:fldChar w:fldCharType="begin"/>
      </w:r>
      <w:r w:rsidRPr="00373204">
        <w:instrText xml:space="preserve"> SEQ Tabulka \* ARABIC </w:instrText>
      </w:r>
      <w:r w:rsidRPr="00373204">
        <w:fldChar w:fldCharType="separate"/>
      </w:r>
      <w:r w:rsidRPr="00373204">
        <w:t>1</w:t>
      </w:r>
      <w:r w:rsidRPr="00373204">
        <w:fldChar w:fldCharType="end"/>
      </w:r>
      <w:r w:rsidRPr="00373204">
        <w:t>.</w:t>
      </w:r>
      <w:r w:rsidR="0034349F" w:rsidRPr="00373204">
        <w:t>2</w:t>
      </w:r>
      <w:r w:rsidRPr="00373204">
        <w:t xml:space="preserve"> Rozdíl mezi architektonickými a návrhovými vzory</w:t>
      </w:r>
    </w:p>
    <w:tbl>
      <w:tblPr>
        <w:tblW w:w="8781" w:type="dxa"/>
        <w:jc w:val="center"/>
        <w:tblLayout w:type="fixed"/>
        <w:tblCellMar>
          <w:left w:w="40" w:type="dxa"/>
          <w:right w:w="40" w:type="dxa"/>
        </w:tblCellMar>
        <w:tblLook w:val="0000" w:firstRow="0" w:lastRow="0" w:firstColumn="0" w:lastColumn="0" w:noHBand="0" w:noVBand="0"/>
      </w:tblPr>
      <w:tblGrid>
        <w:gridCol w:w="1552"/>
        <w:gridCol w:w="3543"/>
        <w:gridCol w:w="3686"/>
      </w:tblGrid>
      <w:tr w:rsidR="00BF3BC9" w:rsidRPr="00373204" w14:paraId="46697A6C" w14:textId="77777777" w:rsidTr="003A7D72">
        <w:trPr>
          <w:trHeight w:hRule="exact" w:val="542"/>
          <w:jc w:val="center"/>
        </w:trPr>
        <w:tc>
          <w:tcPr>
            <w:tcW w:w="1552" w:type="dxa"/>
            <w:tcBorders>
              <w:top w:val="single" w:sz="6" w:space="0" w:color="auto"/>
              <w:left w:val="single" w:sz="6" w:space="0" w:color="auto"/>
              <w:bottom w:val="single" w:sz="6" w:space="0" w:color="auto"/>
              <w:right w:val="single" w:sz="6" w:space="0" w:color="auto"/>
            </w:tcBorders>
            <w:shd w:val="clear" w:color="auto" w:fill="FFFFFF"/>
          </w:tcPr>
          <w:p w14:paraId="5975EF65" w14:textId="77777777" w:rsidR="00BF3BC9" w:rsidRPr="00373204" w:rsidRDefault="00BF3BC9" w:rsidP="003A7D72">
            <w:pPr>
              <w:shd w:val="clear" w:color="auto" w:fill="FFFFFF"/>
              <w:spacing w:line="283" w:lineRule="exact"/>
              <w:jc w:val="center"/>
              <w:rPr>
                <w:b/>
                <w:bCs/>
              </w:rPr>
            </w:pPr>
            <w:r w:rsidRPr="00373204">
              <w:rPr>
                <w:b/>
                <w:bCs/>
                <w:spacing w:val="-3"/>
              </w:rPr>
              <w:t>Aspekt</w:t>
            </w:r>
          </w:p>
        </w:tc>
        <w:tc>
          <w:tcPr>
            <w:tcW w:w="3543" w:type="dxa"/>
            <w:tcBorders>
              <w:top w:val="single" w:sz="6" w:space="0" w:color="auto"/>
              <w:left w:val="single" w:sz="6" w:space="0" w:color="auto"/>
              <w:bottom w:val="single" w:sz="6" w:space="0" w:color="auto"/>
              <w:right w:val="single" w:sz="6" w:space="0" w:color="auto"/>
            </w:tcBorders>
            <w:shd w:val="clear" w:color="auto" w:fill="FFFFFF"/>
          </w:tcPr>
          <w:p w14:paraId="1C6DD3CE" w14:textId="77777777" w:rsidR="00BF3BC9" w:rsidRPr="00373204" w:rsidRDefault="00BF3BC9" w:rsidP="003A7D72">
            <w:pPr>
              <w:shd w:val="clear" w:color="auto" w:fill="FFFFFF"/>
              <w:spacing w:line="283" w:lineRule="exact"/>
              <w:ind w:left="34" w:right="48"/>
              <w:jc w:val="center"/>
            </w:pPr>
            <w:r w:rsidRPr="00373204">
              <w:rPr>
                <w:b/>
                <w:bCs/>
                <w:spacing w:val="-3"/>
              </w:rPr>
              <w:t>Architektonický vzor</w:t>
            </w:r>
          </w:p>
        </w:tc>
        <w:tc>
          <w:tcPr>
            <w:tcW w:w="3686" w:type="dxa"/>
            <w:tcBorders>
              <w:top w:val="single" w:sz="6" w:space="0" w:color="auto"/>
              <w:left w:val="single" w:sz="6" w:space="0" w:color="auto"/>
              <w:bottom w:val="single" w:sz="6" w:space="0" w:color="auto"/>
              <w:right w:val="single" w:sz="6" w:space="0" w:color="auto"/>
            </w:tcBorders>
            <w:shd w:val="clear" w:color="auto" w:fill="FFFFFF"/>
          </w:tcPr>
          <w:p w14:paraId="3C633EB5" w14:textId="77777777" w:rsidR="00BF3BC9" w:rsidRPr="00373204" w:rsidRDefault="00BF3BC9" w:rsidP="003A7D72">
            <w:pPr>
              <w:shd w:val="clear" w:color="auto" w:fill="FFFFFF"/>
              <w:spacing w:line="283" w:lineRule="exact"/>
              <w:ind w:left="475" w:hanging="480"/>
              <w:jc w:val="center"/>
            </w:pPr>
            <w:r w:rsidRPr="00373204">
              <w:rPr>
                <w:b/>
                <w:bCs/>
                <w:spacing w:val="-3"/>
              </w:rPr>
              <w:t>Návrhový vzor</w:t>
            </w:r>
          </w:p>
        </w:tc>
      </w:tr>
      <w:tr w:rsidR="00BF3BC9" w:rsidRPr="00373204" w14:paraId="44719568" w14:textId="77777777" w:rsidTr="003A7D72">
        <w:trPr>
          <w:trHeight w:hRule="exact" w:val="423"/>
          <w:jc w:val="center"/>
        </w:trPr>
        <w:tc>
          <w:tcPr>
            <w:tcW w:w="1552" w:type="dxa"/>
            <w:tcBorders>
              <w:top w:val="single" w:sz="6" w:space="0" w:color="auto"/>
              <w:left w:val="single" w:sz="6" w:space="0" w:color="auto"/>
              <w:bottom w:val="single" w:sz="6" w:space="0" w:color="auto"/>
              <w:right w:val="single" w:sz="6" w:space="0" w:color="auto"/>
            </w:tcBorders>
            <w:shd w:val="clear" w:color="auto" w:fill="FFFFFF"/>
          </w:tcPr>
          <w:p w14:paraId="578A64D0" w14:textId="77777777" w:rsidR="00BF3BC9" w:rsidRPr="00373204" w:rsidRDefault="00BF3BC9" w:rsidP="003A7D72">
            <w:pPr>
              <w:shd w:val="clear" w:color="auto" w:fill="FFFFFF"/>
              <w:jc w:val="center"/>
            </w:pPr>
            <w:r w:rsidRPr="00373204">
              <w:t>Účel</w:t>
            </w:r>
          </w:p>
        </w:tc>
        <w:tc>
          <w:tcPr>
            <w:tcW w:w="3543" w:type="dxa"/>
            <w:tcBorders>
              <w:top w:val="single" w:sz="6" w:space="0" w:color="auto"/>
              <w:left w:val="single" w:sz="6" w:space="0" w:color="auto"/>
              <w:bottom w:val="single" w:sz="6" w:space="0" w:color="auto"/>
              <w:right w:val="single" w:sz="6" w:space="0" w:color="auto"/>
            </w:tcBorders>
            <w:shd w:val="clear" w:color="auto" w:fill="FFFFFF"/>
          </w:tcPr>
          <w:p w14:paraId="734A68C2" w14:textId="77777777" w:rsidR="00BF3BC9" w:rsidRPr="00373204" w:rsidRDefault="00BF3BC9" w:rsidP="003A7D72">
            <w:pPr>
              <w:shd w:val="clear" w:color="auto" w:fill="FFFFFF"/>
              <w:jc w:val="center"/>
            </w:pPr>
            <w:r w:rsidRPr="00373204">
              <w:t>Struktura celého systému/Aplikace</w:t>
            </w:r>
          </w:p>
        </w:tc>
        <w:tc>
          <w:tcPr>
            <w:tcW w:w="3686" w:type="dxa"/>
            <w:tcBorders>
              <w:top w:val="single" w:sz="6" w:space="0" w:color="auto"/>
              <w:left w:val="single" w:sz="6" w:space="0" w:color="auto"/>
              <w:bottom w:val="single" w:sz="6" w:space="0" w:color="auto"/>
              <w:right w:val="single" w:sz="6" w:space="0" w:color="auto"/>
            </w:tcBorders>
            <w:shd w:val="clear" w:color="auto" w:fill="FFFFFF"/>
          </w:tcPr>
          <w:p w14:paraId="08A1DB95" w14:textId="77777777" w:rsidR="00BF3BC9" w:rsidRPr="00373204" w:rsidRDefault="00BF3BC9" w:rsidP="003A7D72">
            <w:pPr>
              <w:shd w:val="clear" w:color="auto" w:fill="FFFFFF"/>
              <w:jc w:val="center"/>
            </w:pPr>
            <w:r w:rsidRPr="00373204">
              <w:t>Řešení konkrétních problémů</w:t>
            </w:r>
          </w:p>
        </w:tc>
      </w:tr>
      <w:tr w:rsidR="00BF3BC9" w:rsidRPr="00373204" w14:paraId="737B2A56" w14:textId="77777777" w:rsidTr="003A7D72">
        <w:trPr>
          <w:trHeight w:hRule="exact" w:val="428"/>
          <w:jc w:val="center"/>
        </w:trPr>
        <w:tc>
          <w:tcPr>
            <w:tcW w:w="1552" w:type="dxa"/>
            <w:tcBorders>
              <w:top w:val="single" w:sz="6" w:space="0" w:color="auto"/>
              <w:left w:val="single" w:sz="6" w:space="0" w:color="auto"/>
              <w:bottom w:val="single" w:sz="6" w:space="0" w:color="auto"/>
              <w:right w:val="single" w:sz="6" w:space="0" w:color="auto"/>
            </w:tcBorders>
            <w:shd w:val="clear" w:color="auto" w:fill="FFFFFF"/>
          </w:tcPr>
          <w:p w14:paraId="547D8C0C" w14:textId="77777777" w:rsidR="00BF3BC9" w:rsidRPr="00373204" w:rsidRDefault="00BF3BC9" w:rsidP="003A7D72">
            <w:pPr>
              <w:shd w:val="clear" w:color="auto" w:fill="FFFFFF"/>
              <w:ind w:left="24"/>
              <w:jc w:val="center"/>
            </w:pPr>
            <w:r w:rsidRPr="00373204">
              <w:rPr>
                <w:spacing w:val="-3"/>
              </w:rPr>
              <w:t>Rozsah</w:t>
            </w:r>
          </w:p>
        </w:tc>
        <w:tc>
          <w:tcPr>
            <w:tcW w:w="3543" w:type="dxa"/>
            <w:tcBorders>
              <w:top w:val="single" w:sz="6" w:space="0" w:color="auto"/>
              <w:left w:val="single" w:sz="6" w:space="0" w:color="auto"/>
              <w:bottom w:val="single" w:sz="6" w:space="0" w:color="auto"/>
              <w:right w:val="single" w:sz="6" w:space="0" w:color="auto"/>
            </w:tcBorders>
            <w:shd w:val="clear" w:color="auto" w:fill="FFFFFF"/>
          </w:tcPr>
          <w:p w14:paraId="6F729D52" w14:textId="77777777" w:rsidR="00BF3BC9" w:rsidRPr="00373204" w:rsidRDefault="00BF3BC9" w:rsidP="003A7D72">
            <w:pPr>
              <w:shd w:val="clear" w:color="auto" w:fill="FFFFFF"/>
              <w:jc w:val="center"/>
            </w:pPr>
            <w:r w:rsidRPr="00373204">
              <w:t>Makro-úroveň</w:t>
            </w:r>
          </w:p>
        </w:tc>
        <w:tc>
          <w:tcPr>
            <w:tcW w:w="3686" w:type="dxa"/>
            <w:tcBorders>
              <w:top w:val="single" w:sz="6" w:space="0" w:color="auto"/>
              <w:left w:val="single" w:sz="6" w:space="0" w:color="auto"/>
              <w:bottom w:val="single" w:sz="6" w:space="0" w:color="auto"/>
              <w:right w:val="single" w:sz="6" w:space="0" w:color="auto"/>
            </w:tcBorders>
            <w:shd w:val="clear" w:color="auto" w:fill="FFFFFF"/>
          </w:tcPr>
          <w:p w14:paraId="1B0A4163" w14:textId="77777777" w:rsidR="00BF3BC9" w:rsidRPr="00373204" w:rsidRDefault="00BF3BC9" w:rsidP="003A7D72">
            <w:pPr>
              <w:shd w:val="clear" w:color="auto" w:fill="FFFFFF"/>
              <w:jc w:val="center"/>
            </w:pPr>
            <w:r w:rsidRPr="00373204">
              <w:t>Mikro-úroveň</w:t>
            </w:r>
          </w:p>
        </w:tc>
      </w:tr>
      <w:tr w:rsidR="00BF3BC9" w:rsidRPr="00373204" w14:paraId="482EBAEC" w14:textId="77777777" w:rsidTr="003A7D72">
        <w:trPr>
          <w:trHeight w:hRule="exact" w:val="428"/>
          <w:jc w:val="center"/>
        </w:trPr>
        <w:tc>
          <w:tcPr>
            <w:tcW w:w="1552" w:type="dxa"/>
            <w:tcBorders>
              <w:top w:val="single" w:sz="6" w:space="0" w:color="auto"/>
              <w:left w:val="single" w:sz="6" w:space="0" w:color="auto"/>
              <w:bottom w:val="single" w:sz="6" w:space="0" w:color="auto"/>
              <w:right w:val="single" w:sz="6" w:space="0" w:color="auto"/>
            </w:tcBorders>
            <w:shd w:val="clear" w:color="auto" w:fill="FFFFFF"/>
          </w:tcPr>
          <w:p w14:paraId="571407FF" w14:textId="77777777" w:rsidR="00BF3BC9" w:rsidRPr="00373204" w:rsidRDefault="00BF3BC9" w:rsidP="003A7D72">
            <w:pPr>
              <w:shd w:val="clear" w:color="auto" w:fill="FFFFFF"/>
              <w:ind w:left="24"/>
              <w:jc w:val="center"/>
              <w:rPr>
                <w:spacing w:val="-3"/>
              </w:rPr>
            </w:pPr>
            <w:r w:rsidRPr="00373204">
              <w:rPr>
                <w:spacing w:val="-3"/>
              </w:rPr>
              <w:t>Zaměření</w:t>
            </w:r>
          </w:p>
        </w:tc>
        <w:tc>
          <w:tcPr>
            <w:tcW w:w="3543" w:type="dxa"/>
            <w:tcBorders>
              <w:top w:val="single" w:sz="6" w:space="0" w:color="auto"/>
              <w:left w:val="single" w:sz="6" w:space="0" w:color="auto"/>
              <w:bottom w:val="single" w:sz="6" w:space="0" w:color="auto"/>
              <w:right w:val="single" w:sz="6" w:space="0" w:color="auto"/>
            </w:tcBorders>
            <w:shd w:val="clear" w:color="auto" w:fill="FFFFFF"/>
          </w:tcPr>
          <w:p w14:paraId="3683AB10" w14:textId="77777777" w:rsidR="00BF3BC9" w:rsidRPr="00373204" w:rsidRDefault="00BF3BC9" w:rsidP="003A7D72">
            <w:pPr>
              <w:shd w:val="clear" w:color="auto" w:fill="FFFFFF"/>
              <w:jc w:val="center"/>
            </w:pPr>
            <w:r w:rsidRPr="00373204">
              <w:t>Interakce mezi komponentami</w:t>
            </w:r>
          </w:p>
        </w:tc>
        <w:tc>
          <w:tcPr>
            <w:tcW w:w="3686" w:type="dxa"/>
            <w:tcBorders>
              <w:top w:val="single" w:sz="6" w:space="0" w:color="auto"/>
              <w:left w:val="single" w:sz="6" w:space="0" w:color="auto"/>
              <w:bottom w:val="single" w:sz="6" w:space="0" w:color="auto"/>
              <w:right w:val="single" w:sz="6" w:space="0" w:color="auto"/>
            </w:tcBorders>
            <w:shd w:val="clear" w:color="auto" w:fill="FFFFFF"/>
          </w:tcPr>
          <w:p w14:paraId="74464E17" w14:textId="77777777" w:rsidR="00BF3BC9" w:rsidRPr="00373204" w:rsidRDefault="00BF3BC9" w:rsidP="003A7D72">
            <w:pPr>
              <w:shd w:val="clear" w:color="auto" w:fill="FFFFFF"/>
              <w:jc w:val="center"/>
            </w:pPr>
            <w:r w:rsidRPr="00373204">
              <w:t>Interakce mezi objekty</w:t>
            </w:r>
          </w:p>
        </w:tc>
      </w:tr>
      <w:tr w:rsidR="00BF3BC9" w:rsidRPr="00373204" w14:paraId="6F8AC77D" w14:textId="77777777" w:rsidTr="003A7D72">
        <w:trPr>
          <w:trHeight w:hRule="exact" w:val="428"/>
          <w:jc w:val="center"/>
        </w:trPr>
        <w:tc>
          <w:tcPr>
            <w:tcW w:w="1552" w:type="dxa"/>
            <w:tcBorders>
              <w:top w:val="single" w:sz="6" w:space="0" w:color="auto"/>
              <w:left w:val="single" w:sz="6" w:space="0" w:color="auto"/>
              <w:bottom w:val="single" w:sz="6" w:space="0" w:color="auto"/>
              <w:right w:val="single" w:sz="6" w:space="0" w:color="auto"/>
            </w:tcBorders>
            <w:shd w:val="clear" w:color="auto" w:fill="FFFFFF"/>
          </w:tcPr>
          <w:p w14:paraId="43C5BF3C" w14:textId="77777777" w:rsidR="00BF3BC9" w:rsidRPr="00373204" w:rsidRDefault="00BF3BC9" w:rsidP="003A7D72">
            <w:pPr>
              <w:shd w:val="clear" w:color="auto" w:fill="FFFFFF"/>
              <w:ind w:left="24"/>
              <w:jc w:val="center"/>
              <w:rPr>
                <w:spacing w:val="-3"/>
              </w:rPr>
            </w:pPr>
            <w:r w:rsidRPr="00373204">
              <w:rPr>
                <w:spacing w:val="-3"/>
              </w:rPr>
              <w:t>Implementace</w:t>
            </w:r>
          </w:p>
        </w:tc>
        <w:tc>
          <w:tcPr>
            <w:tcW w:w="3543" w:type="dxa"/>
            <w:tcBorders>
              <w:top w:val="single" w:sz="6" w:space="0" w:color="auto"/>
              <w:left w:val="single" w:sz="6" w:space="0" w:color="auto"/>
              <w:bottom w:val="single" w:sz="6" w:space="0" w:color="auto"/>
              <w:right w:val="single" w:sz="6" w:space="0" w:color="auto"/>
            </w:tcBorders>
            <w:shd w:val="clear" w:color="auto" w:fill="FFFFFF"/>
          </w:tcPr>
          <w:p w14:paraId="14462FED" w14:textId="77777777" w:rsidR="00BF3BC9" w:rsidRPr="00373204" w:rsidRDefault="00BF3BC9" w:rsidP="003A7D72">
            <w:pPr>
              <w:shd w:val="clear" w:color="auto" w:fill="FFFFFF"/>
              <w:jc w:val="center"/>
            </w:pPr>
            <w:r w:rsidRPr="00373204">
              <w:t>Technologicky závislá</w:t>
            </w:r>
          </w:p>
        </w:tc>
        <w:tc>
          <w:tcPr>
            <w:tcW w:w="3686" w:type="dxa"/>
            <w:tcBorders>
              <w:top w:val="single" w:sz="6" w:space="0" w:color="auto"/>
              <w:left w:val="single" w:sz="6" w:space="0" w:color="auto"/>
              <w:bottom w:val="single" w:sz="6" w:space="0" w:color="auto"/>
              <w:right w:val="single" w:sz="6" w:space="0" w:color="auto"/>
            </w:tcBorders>
            <w:shd w:val="clear" w:color="auto" w:fill="FFFFFF"/>
          </w:tcPr>
          <w:p w14:paraId="63A94361" w14:textId="77777777" w:rsidR="00BF3BC9" w:rsidRPr="00373204" w:rsidRDefault="00BF3BC9" w:rsidP="003A7D72">
            <w:pPr>
              <w:shd w:val="clear" w:color="auto" w:fill="FFFFFF"/>
              <w:jc w:val="center"/>
            </w:pPr>
            <w:r w:rsidRPr="00373204">
              <w:t>Technologicky nezávislá</w:t>
            </w:r>
          </w:p>
        </w:tc>
      </w:tr>
      <w:tr w:rsidR="00BF3BC9" w:rsidRPr="00373204" w14:paraId="3EB145F8" w14:textId="77777777" w:rsidTr="003A7D72">
        <w:trPr>
          <w:trHeight w:hRule="exact" w:val="428"/>
          <w:jc w:val="center"/>
        </w:trPr>
        <w:tc>
          <w:tcPr>
            <w:tcW w:w="1552" w:type="dxa"/>
            <w:tcBorders>
              <w:top w:val="single" w:sz="6" w:space="0" w:color="auto"/>
              <w:left w:val="single" w:sz="6" w:space="0" w:color="auto"/>
              <w:bottom w:val="single" w:sz="6" w:space="0" w:color="auto"/>
              <w:right w:val="single" w:sz="6" w:space="0" w:color="auto"/>
            </w:tcBorders>
            <w:shd w:val="clear" w:color="auto" w:fill="FFFFFF"/>
          </w:tcPr>
          <w:p w14:paraId="3A13EBCA" w14:textId="77777777" w:rsidR="00BF3BC9" w:rsidRPr="00373204" w:rsidRDefault="00BF3BC9" w:rsidP="003A7D72">
            <w:pPr>
              <w:shd w:val="clear" w:color="auto" w:fill="FFFFFF"/>
              <w:ind w:left="24"/>
              <w:jc w:val="center"/>
              <w:rPr>
                <w:spacing w:val="-3"/>
              </w:rPr>
            </w:pPr>
            <w:r w:rsidRPr="00373204">
              <w:rPr>
                <w:spacing w:val="-3"/>
              </w:rPr>
              <w:t>Cíl</w:t>
            </w:r>
          </w:p>
        </w:tc>
        <w:tc>
          <w:tcPr>
            <w:tcW w:w="3543" w:type="dxa"/>
            <w:tcBorders>
              <w:top w:val="single" w:sz="6" w:space="0" w:color="auto"/>
              <w:left w:val="single" w:sz="6" w:space="0" w:color="auto"/>
              <w:bottom w:val="single" w:sz="6" w:space="0" w:color="auto"/>
              <w:right w:val="single" w:sz="6" w:space="0" w:color="auto"/>
            </w:tcBorders>
            <w:shd w:val="clear" w:color="auto" w:fill="FFFFFF"/>
          </w:tcPr>
          <w:p w14:paraId="29497515" w14:textId="77777777" w:rsidR="00BF3BC9" w:rsidRPr="00373204" w:rsidRDefault="00BF3BC9" w:rsidP="003A7D72">
            <w:pPr>
              <w:shd w:val="clear" w:color="auto" w:fill="FFFFFF"/>
              <w:jc w:val="center"/>
            </w:pPr>
            <w:r w:rsidRPr="00373204">
              <w:t>Škálovatelnost, udržitelnost..</w:t>
            </w:r>
          </w:p>
        </w:tc>
        <w:tc>
          <w:tcPr>
            <w:tcW w:w="3686" w:type="dxa"/>
            <w:tcBorders>
              <w:top w:val="single" w:sz="6" w:space="0" w:color="auto"/>
              <w:left w:val="single" w:sz="6" w:space="0" w:color="auto"/>
              <w:bottom w:val="single" w:sz="6" w:space="0" w:color="auto"/>
              <w:right w:val="single" w:sz="6" w:space="0" w:color="auto"/>
            </w:tcBorders>
            <w:shd w:val="clear" w:color="auto" w:fill="FFFFFF"/>
          </w:tcPr>
          <w:p w14:paraId="021D7229" w14:textId="77777777" w:rsidR="00BF3BC9" w:rsidRPr="00373204" w:rsidRDefault="00BF3BC9" w:rsidP="003A7D72">
            <w:pPr>
              <w:shd w:val="clear" w:color="auto" w:fill="FFFFFF"/>
              <w:jc w:val="center"/>
            </w:pPr>
            <w:r w:rsidRPr="00373204">
              <w:t>Jednoduchost, opětovná použitelnost</w:t>
            </w:r>
          </w:p>
        </w:tc>
      </w:tr>
      <w:tr w:rsidR="00BF3BC9" w:rsidRPr="00373204" w14:paraId="00B9157B" w14:textId="77777777" w:rsidTr="003A7D72">
        <w:trPr>
          <w:trHeight w:hRule="exact" w:val="428"/>
          <w:jc w:val="center"/>
        </w:trPr>
        <w:tc>
          <w:tcPr>
            <w:tcW w:w="1552" w:type="dxa"/>
            <w:tcBorders>
              <w:top w:val="single" w:sz="6" w:space="0" w:color="auto"/>
              <w:left w:val="single" w:sz="6" w:space="0" w:color="auto"/>
              <w:bottom w:val="single" w:sz="6" w:space="0" w:color="auto"/>
              <w:right w:val="single" w:sz="6" w:space="0" w:color="auto"/>
            </w:tcBorders>
            <w:shd w:val="clear" w:color="auto" w:fill="FFFFFF"/>
          </w:tcPr>
          <w:p w14:paraId="31D601FB" w14:textId="77777777" w:rsidR="00BF3BC9" w:rsidRPr="00373204" w:rsidRDefault="00BF3BC9" w:rsidP="003A7D72">
            <w:pPr>
              <w:shd w:val="clear" w:color="auto" w:fill="FFFFFF"/>
              <w:ind w:left="24"/>
              <w:jc w:val="center"/>
              <w:rPr>
                <w:spacing w:val="-3"/>
              </w:rPr>
            </w:pPr>
            <w:r w:rsidRPr="00373204">
              <w:rPr>
                <w:spacing w:val="-3"/>
              </w:rPr>
              <w:t>Vztah</w:t>
            </w:r>
          </w:p>
        </w:tc>
        <w:tc>
          <w:tcPr>
            <w:tcW w:w="3543" w:type="dxa"/>
            <w:tcBorders>
              <w:top w:val="single" w:sz="6" w:space="0" w:color="auto"/>
              <w:left w:val="single" w:sz="6" w:space="0" w:color="auto"/>
              <w:bottom w:val="single" w:sz="6" w:space="0" w:color="auto"/>
              <w:right w:val="single" w:sz="6" w:space="0" w:color="auto"/>
            </w:tcBorders>
            <w:shd w:val="clear" w:color="auto" w:fill="FFFFFF"/>
          </w:tcPr>
          <w:p w14:paraId="7A16BE37" w14:textId="77777777" w:rsidR="00BF3BC9" w:rsidRPr="00373204" w:rsidRDefault="00BF3BC9" w:rsidP="003A7D72">
            <w:pPr>
              <w:shd w:val="clear" w:color="auto" w:fill="FFFFFF"/>
              <w:jc w:val="center"/>
            </w:pPr>
            <w:r w:rsidRPr="00373204">
              <w:t>Struktura pro návrhové vzory</w:t>
            </w:r>
          </w:p>
        </w:tc>
        <w:tc>
          <w:tcPr>
            <w:tcW w:w="3686" w:type="dxa"/>
            <w:tcBorders>
              <w:top w:val="single" w:sz="6" w:space="0" w:color="auto"/>
              <w:left w:val="single" w:sz="6" w:space="0" w:color="auto"/>
              <w:bottom w:val="single" w:sz="6" w:space="0" w:color="auto"/>
              <w:right w:val="single" w:sz="6" w:space="0" w:color="auto"/>
            </w:tcBorders>
            <w:shd w:val="clear" w:color="auto" w:fill="FFFFFF"/>
          </w:tcPr>
          <w:p w14:paraId="558C417C" w14:textId="77777777" w:rsidR="00BF3BC9" w:rsidRPr="00373204" w:rsidRDefault="00BF3BC9" w:rsidP="003A7D72">
            <w:pPr>
              <w:shd w:val="clear" w:color="auto" w:fill="FFFFFF"/>
              <w:jc w:val="center"/>
            </w:pPr>
            <w:r w:rsidRPr="00373204">
              <w:t>Použití v rámci architektury</w:t>
            </w:r>
          </w:p>
        </w:tc>
      </w:tr>
      <w:tr w:rsidR="00BF3BC9" w:rsidRPr="00373204" w14:paraId="3332D38B" w14:textId="77777777" w:rsidTr="003A7D72">
        <w:trPr>
          <w:trHeight w:hRule="exact" w:val="428"/>
          <w:jc w:val="center"/>
        </w:trPr>
        <w:tc>
          <w:tcPr>
            <w:tcW w:w="1552" w:type="dxa"/>
            <w:tcBorders>
              <w:top w:val="single" w:sz="6" w:space="0" w:color="auto"/>
              <w:left w:val="single" w:sz="6" w:space="0" w:color="auto"/>
              <w:bottom w:val="single" w:sz="6" w:space="0" w:color="auto"/>
              <w:right w:val="single" w:sz="6" w:space="0" w:color="auto"/>
            </w:tcBorders>
            <w:shd w:val="clear" w:color="auto" w:fill="FFFFFF"/>
          </w:tcPr>
          <w:p w14:paraId="5779C495" w14:textId="77777777" w:rsidR="00BF3BC9" w:rsidRPr="00373204" w:rsidRDefault="00BF3BC9" w:rsidP="003A7D72">
            <w:pPr>
              <w:shd w:val="clear" w:color="auto" w:fill="FFFFFF"/>
              <w:ind w:left="24"/>
              <w:jc w:val="center"/>
              <w:rPr>
                <w:spacing w:val="-3"/>
              </w:rPr>
            </w:pPr>
            <w:r w:rsidRPr="00373204">
              <w:rPr>
                <w:spacing w:val="-3"/>
              </w:rPr>
              <w:t>Příklady</w:t>
            </w:r>
          </w:p>
        </w:tc>
        <w:tc>
          <w:tcPr>
            <w:tcW w:w="3543" w:type="dxa"/>
            <w:tcBorders>
              <w:top w:val="single" w:sz="6" w:space="0" w:color="auto"/>
              <w:left w:val="single" w:sz="6" w:space="0" w:color="auto"/>
              <w:bottom w:val="single" w:sz="6" w:space="0" w:color="auto"/>
              <w:right w:val="single" w:sz="6" w:space="0" w:color="auto"/>
            </w:tcBorders>
            <w:shd w:val="clear" w:color="auto" w:fill="FFFFFF"/>
          </w:tcPr>
          <w:p w14:paraId="75776B1B" w14:textId="77777777" w:rsidR="00BF3BC9" w:rsidRPr="00373204" w:rsidRDefault="00BF3BC9" w:rsidP="003A7D72">
            <w:pPr>
              <w:shd w:val="clear" w:color="auto" w:fill="FFFFFF"/>
              <w:jc w:val="center"/>
            </w:pPr>
            <w:r w:rsidRPr="00373204">
              <w:t>MVC, MVVM, EDA, DDM</w:t>
            </w:r>
          </w:p>
        </w:tc>
        <w:tc>
          <w:tcPr>
            <w:tcW w:w="3686" w:type="dxa"/>
            <w:tcBorders>
              <w:top w:val="single" w:sz="6" w:space="0" w:color="auto"/>
              <w:left w:val="single" w:sz="6" w:space="0" w:color="auto"/>
              <w:bottom w:val="single" w:sz="6" w:space="0" w:color="auto"/>
              <w:right w:val="single" w:sz="6" w:space="0" w:color="auto"/>
            </w:tcBorders>
            <w:shd w:val="clear" w:color="auto" w:fill="FFFFFF"/>
          </w:tcPr>
          <w:p w14:paraId="0154F475" w14:textId="77777777" w:rsidR="00BF3BC9" w:rsidRPr="00373204" w:rsidRDefault="00BF3BC9" w:rsidP="003A7D72">
            <w:pPr>
              <w:shd w:val="clear" w:color="auto" w:fill="FFFFFF"/>
              <w:jc w:val="center"/>
            </w:pPr>
            <w:r w:rsidRPr="00373204">
              <w:t xml:space="preserve">Factory, </w:t>
            </w:r>
            <w:proofErr w:type="spellStart"/>
            <w:r w:rsidRPr="00373204">
              <w:t>Observer</w:t>
            </w:r>
            <w:proofErr w:type="spellEnd"/>
            <w:r w:rsidRPr="00373204">
              <w:t xml:space="preserve">, </w:t>
            </w:r>
            <w:proofErr w:type="spellStart"/>
            <w:r w:rsidRPr="00373204">
              <w:t>Singleton</w:t>
            </w:r>
            <w:proofErr w:type="spellEnd"/>
          </w:p>
        </w:tc>
      </w:tr>
    </w:tbl>
    <w:p w14:paraId="150D52C8" w14:textId="77777777" w:rsidR="00BF3BC9" w:rsidRPr="00373204" w:rsidRDefault="00BF3BC9" w:rsidP="00BF3BC9">
      <w:pPr>
        <w:pStyle w:val="Textprce"/>
      </w:pPr>
    </w:p>
    <w:p w14:paraId="2119A6A2" w14:textId="057AD9CB" w:rsidR="006F012C" w:rsidRPr="00373204" w:rsidRDefault="00A6446C" w:rsidP="006F012C">
      <w:pPr>
        <w:pStyle w:val="Nadpis3text"/>
      </w:pPr>
      <w:r w:rsidRPr="00373204">
        <w:t>Repository</w:t>
      </w:r>
      <w:r w:rsidR="00EA3E9B" w:rsidRPr="00373204">
        <w:t xml:space="preserve"> Pattern</w:t>
      </w:r>
    </w:p>
    <w:p w14:paraId="65244E30" w14:textId="1B4AF7C5" w:rsidR="00DE6844" w:rsidRPr="00373204" w:rsidRDefault="00A6446C" w:rsidP="00DE6844">
      <w:pPr>
        <w:pStyle w:val="Textprce"/>
        <w:ind w:firstLine="432"/>
      </w:pPr>
      <w:r w:rsidRPr="00373204">
        <w:t xml:space="preserve">Prvním představeným návrhovým vzorem v rámci této práce bude tzv. Repository Pattern. </w:t>
      </w:r>
      <w:r w:rsidR="00DE7C78" w:rsidRPr="00373204">
        <w:t>Tento návrhový vzor bývá</w:t>
      </w:r>
      <w:r w:rsidR="00595D9F" w:rsidRPr="00373204">
        <w:t xml:space="preserve"> </w:t>
      </w:r>
      <w:r w:rsidR="00DE7C78" w:rsidRPr="00373204">
        <w:t xml:space="preserve">zpravidla </w:t>
      </w:r>
      <w:r w:rsidR="0043338E" w:rsidRPr="00373204">
        <w:t>implementován v rámci softwarové filozofie DDD (</w:t>
      </w:r>
      <w:r w:rsidR="00456E2C" w:rsidRPr="00373204">
        <w:t>Domain-</w:t>
      </w:r>
      <w:proofErr w:type="spellStart"/>
      <w:r w:rsidR="00456E2C" w:rsidRPr="00373204">
        <w:t>Driven</w:t>
      </w:r>
      <w:proofErr w:type="spellEnd"/>
      <w:r w:rsidR="00456E2C" w:rsidRPr="00373204">
        <w:t xml:space="preserve"> </w:t>
      </w:r>
      <w:proofErr w:type="spellStart"/>
      <w:r w:rsidR="00456E2C" w:rsidRPr="00373204">
        <w:t>Desing</w:t>
      </w:r>
      <w:proofErr w:type="spellEnd"/>
      <w:r w:rsidR="00456E2C" w:rsidRPr="00373204">
        <w:t>), která se soustředí na pochopení a následném modelování tzv. domény</w:t>
      </w:r>
      <w:r w:rsidR="00DE7C78" w:rsidRPr="00373204">
        <w:t>.</w:t>
      </w:r>
      <w:r w:rsidR="0001298E" w:rsidRPr="00373204">
        <w:t xml:space="preserve"> </w:t>
      </w:r>
      <w:proofErr w:type="spellStart"/>
      <w:r w:rsidR="00456E2C" w:rsidRPr="00373204">
        <w:t>Domenou</w:t>
      </w:r>
      <w:proofErr w:type="spellEnd"/>
      <w:r w:rsidR="00456E2C" w:rsidRPr="00373204">
        <w:t xml:space="preserve"> v tomto pohledu rozumíme specifický problém, na který</w:t>
      </w:r>
      <w:r w:rsidR="001A4721" w:rsidRPr="00373204">
        <w:t xml:space="preserve"> </w:t>
      </w:r>
      <w:r w:rsidR="00456E2C" w:rsidRPr="00373204">
        <w:t>se</w:t>
      </w:r>
      <w:r w:rsidR="001A4721" w:rsidRPr="00373204">
        <w:t xml:space="preserve"> software zaměřuje. Modelem takové domény jsou pak v OOP doménové objekty, které reprezentují jednotlivé entity, jejich vztahy a </w:t>
      </w:r>
      <w:r w:rsidR="00845877" w:rsidRPr="00373204">
        <w:t>pravidla řízení.</w:t>
      </w:r>
      <w:r w:rsidR="0001298E" w:rsidRPr="00373204">
        <w:t xml:space="preserve"> </w:t>
      </w:r>
      <w:r w:rsidR="00595D9F" w:rsidRPr="00373204">
        <w:t>K oddělení doménové logiky od externích technologií určených pro specifické datové operace s doménovými objekty (UI, Databázová systém…) používá DDD vrstevnaté architektury (viz kap. 1). Myšlenka návrhové vzoru Repository pak slouží k</w:t>
      </w:r>
      <w:r w:rsidR="00EA42ED" w:rsidRPr="00373204">
        <w:t xml:space="preserve">e zjednodušení doménové logiky </w:t>
      </w:r>
      <w:r w:rsidR="00E7345F" w:rsidRPr="00373204">
        <w:t>tím</w:t>
      </w:r>
      <w:r w:rsidR="00EA42ED" w:rsidRPr="00373204">
        <w:t xml:space="preserve">, </w:t>
      </w:r>
      <w:r w:rsidR="00E7345F" w:rsidRPr="00373204">
        <w:t>že poskytuje abstrakci pro přístup k datům doménového modelu. J</w:t>
      </w:r>
      <w:r w:rsidR="00EA42ED" w:rsidRPr="00373204">
        <w:t xml:space="preserve">ednotlivé </w:t>
      </w:r>
      <w:r w:rsidR="00B75507" w:rsidRPr="00373204">
        <w:t>doménová modely</w:t>
      </w:r>
      <w:r w:rsidR="00EA42ED" w:rsidRPr="00373204">
        <w:t xml:space="preserve"> </w:t>
      </w:r>
      <w:r w:rsidR="00E7345F" w:rsidRPr="00373204">
        <w:t>tak zůstávají</w:t>
      </w:r>
      <w:r w:rsidR="00EA42ED" w:rsidRPr="00373204">
        <w:t xml:space="preserve"> nezávislé na konkrétním mechanismu zpracování dat</w:t>
      </w:r>
      <w:r w:rsidR="00E7345F" w:rsidRPr="00373204">
        <w:t xml:space="preserve"> a umožňují vývojářům vytvářet složité domény bez nutnosti řešit technické detaily práce s </w:t>
      </w:r>
      <w:r w:rsidR="00DE6844" w:rsidRPr="00373204">
        <w:t>d</w:t>
      </w:r>
      <w:r w:rsidR="00E7345F" w:rsidRPr="00373204">
        <w:t>a</w:t>
      </w:r>
      <w:r w:rsidR="00DE6844" w:rsidRPr="00373204">
        <w:t>t</w:t>
      </w:r>
      <w:r w:rsidR="00E7345F" w:rsidRPr="00373204">
        <w:t xml:space="preserve">y. </w:t>
      </w:r>
    </w:p>
    <w:p w14:paraId="7698C8E2" w14:textId="5E5F8C39" w:rsidR="00040094" w:rsidRPr="00373204" w:rsidRDefault="00EA42ED" w:rsidP="00040094">
      <w:pPr>
        <w:pStyle w:val="Textprce"/>
        <w:ind w:firstLine="432"/>
      </w:pPr>
      <w:r w:rsidRPr="00373204">
        <w:lastRenderedPageBreak/>
        <w:t>V kontextu př</w:t>
      </w:r>
      <w:r w:rsidR="00E7345F" w:rsidRPr="00373204">
        <w:t xml:space="preserve">edstavené aplikace je návrhový vzor Repository implementován jako </w:t>
      </w:r>
      <w:r w:rsidR="00DE6844" w:rsidRPr="00373204">
        <w:t xml:space="preserve">rozhraní, kterým jsou data ukládána a načítána z databázového systému. Toto rozhraní definuje </w:t>
      </w:r>
      <w:r w:rsidR="00595D9F" w:rsidRPr="00373204">
        <w:t>základní CRUD</w:t>
      </w:r>
      <w:r w:rsidR="00595D9F" w:rsidRPr="00373204">
        <w:rPr>
          <w:rStyle w:val="Znakapoznpodarou"/>
        </w:rPr>
        <w:footnoteReference w:id="10"/>
      </w:r>
      <w:r w:rsidR="00595D9F" w:rsidRPr="00373204">
        <w:t xml:space="preserve"> operace</w:t>
      </w:r>
      <w:r w:rsidR="00DE6844" w:rsidRPr="00373204">
        <w:t xml:space="preserve">, které jsou </w:t>
      </w:r>
      <w:r w:rsidR="00595D9F" w:rsidRPr="00373204">
        <w:t>prováděny prostřednictvím jednoduchých metod daného jazyka</w:t>
      </w:r>
      <w:r w:rsidR="00DE6844" w:rsidRPr="00373204">
        <w:t xml:space="preserve"> C#</w:t>
      </w:r>
      <w:r w:rsidR="00595D9F" w:rsidRPr="00373204">
        <w:t>, aniž by se zabývaly</w:t>
      </w:r>
      <w:r w:rsidR="008F786B" w:rsidRPr="00373204">
        <w:t xml:space="preserve"> </w:t>
      </w:r>
      <w:r w:rsidR="00595D9F" w:rsidRPr="00373204">
        <w:t xml:space="preserve">problematikou </w:t>
      </w:r>
      <w:r w:rsidR="00DE6844" w:rsidRPr="00373204">
        <w:t>databázového systému</w:t>
      </w:r>
      <w:r w:rsidR="008F786B" w:rsidRPr="00373204">
        <w:t xml:space="preserve"> obecně</w:t>
      </w:r>
      <w:r w:rsidR="00BE42D7" w:rsidRPr="00373204">
        <w:t xml:space="preserve">. </w:t>
      </w:r>
      <w:r w:rsidR="00634B05" w:rsidRPr="00373204">
        <w:t xml:space="preserve">Infrastrukturu pro </w:t>
      </w:r>
      <w:r w:rsidR="00440265" w:rsidRPr="00373204">
        <w:t>implementac</w:t>
      </w:r>
      <w:r w:rsidR="000F6793" w:rsidRPr="00373204">
        <w:t xml:space="preserve">i repozitáře v rámci </w:t>
      </w:r>
      <w:r w:rsidR="008F786B" w:rsidRPr="00373204">
        <w:t xml:space="preserve">této </w:t>
      </w:r>
      <w:r w:rsidR="000F6793" w:rsidRPr="00373204">
        <w:t>aplikace</w:t>
      </w:r>
      <w:r w:rsidR="008F786B" w:rsidRPr="00373204">
        <w:t xml:space="preserve"> a </w:t>
      </w:r>
      <w:r w:rsidR="00115D08" w:rsidRPr="00373204">
        <w:t xml:space="preserve">celého </w:t>
      </w:r>
      <w:r w:rsidR="008F786B" w:rsidRPr="00373204">
        <w:t xml:space="preserve">světa .NET vůbec </w:t>
      </w:r>
      <w:r w:rsidR="00634B05" w:rsidRPr="00373204">
        <w:t>poskytuje</w:t>
      </w:r>
      <w:r w:rsidR="00BE42D7" w:rsidRPr="00373204">
        <w:t xml:space="preserve"> ORM (Object</w:t>
      </w:r>
      <w:r w:rsidR="008F786B" w:rsidRPr="00373204">
        <w:t>-</w:t>
      </w:r>
      <w:r w:rsidR="00BE42D7" w:rsidRPr="00373204">
        <w:t>Relational Mapping) nástroj</w:t>
      </w:r>
      <w:r w:rsidR="000F6793" w:rsidRPr="00373204">
        <w:t xml:space="preserve"> </w:t>
      </w:r>
      <w:r w:rsidR="00634B05" w:rsidRPr="00373204">
        <w:t>Entity Framework</w:t>
      </w:r>
      <w:r w:rsidR="00E97FCD" w:rsidRPr="00373204">
        <w:t xml:space="preserve"> (EF)</w:t>
      </w:r>
      <w:r w:rsidR="000F6793" w:rsidRPr="00373204">
        <w:t>, a to</w:t>
      </w:r>
      <w:r w:rsidR="00BE42D7" w:rsidRPr="00373204">
        <w:t xml:space="preserve"> </w:t>
      </w:r>
      <w:r w:rsidR="00115D08" w:rsidRPr="00373204">
        <w:t xml:space="preserve">pomocí </w:t>
      </w:r>
      <w:r w:rsidR="00BE42D7" w:rsidRPr="00373204">
        <w:t xml:space="preserve">třídy </w:t>
      </w:r>
      <w:proofErr w:type="spellStart"/>
      <w:r w:rsidR="00BE42D7" w:rsidRPr="00373204">
        <w:t>DbContext</w:t>
      </w:r>
      <w:proofErr w:type="spellEnd"/>
      <w:r w:rsidR="00BE42D7" w:rsidRPr="00373204">
        <w:t xml:space="preserve">. </w:t>
      </w:r>
      <w:r w:rsidR="00B75507" w:rsidRPr="00373204">
        <w:t>Ve složitějších</w:t>
      </w:r>
      <w:r w:rsidR="00115D08" w:rsidRPr="00373204">
        <w:t xml:space="preserve"> </w:t>
      </w:r>
      <w:r w:rsidR="00B75507" w:rsidRPr="00373204">
        <w:t xml:space="preserve">aplikacích je často požadováno, aby byla </w:t>
      </w:r>
      <w:r w:rsidR="00115D08" w:rsidRPr="00373204">
        <w:t>datová</w:t>
      </w:r>
      <w:r w:rsidR="00B75507" w:rsidRPr="00373204">
        <w:t xml:space="preserve"> operace provedena přes více doménových modelů, resp. entit. V </w:t>
      </w:r>
      <w:r w:rsidR="00C72FB3" w:rsidRPr="00373204">
        <w:t>tom</w:t>
      </w:r>
      <w:r w:rsidR="00B75507" w:rsidRPr="00373204">
        <w:t xml:space="preserve"> případě mohou být</w:t>
      </w:r>
      <w:r w:rsidR="00C72FB3" w:rsidRPr="00373204">
        <w:t xml:space="preserve"> dvě nebo více operací z konkr</w:t>
      </w:r>
      <w:r w:rsidR="0013380D" w:rsidRPr="00373204">
        <w:t>é</w:t>
      </w:r>
      <w:r w:rsidR="00C72FB3" w:rsidRPr="00373204">
        <w:t>tních repozitářů</w:t>
      </w:r>
      <w:r w:rsidR="00B75507" w:rsidRPr="00373204">
        <w:t xml:space="preserve"> </w:t>
      </w:r>
      <w:r w:rsidR="00C72FB3" w:rsidRPr="00373204">
        <w:t>propojeny do jedné transakce</w:t>
      </w:r>
      <w:r w:rsidR="00B75507" w:rsidRPr="00373204">
        <w:t xml:space="preserve"> </w:t>
      </w:r>
      <w:r w:rsidR="00C72FB3" w:rsidRPr="00373204">
        <w:t>v návrhovém vzoru</w:t>
      </w:r>
      <w:r w:rsidR="00B75507" w:rsidRPr="00373204">
        <w:t xml:space="preserve"> Unit of Work. </w:t>
      </w:r>
      <w:r w:rsidR="00C72FB3" w:rsidRPr="00373204">
        <w:t>To mimo jiné zajistí, aby při selhaní operace na jakékoli entitě došlo k selhání celé transakce. Myšlenkový koncept návrhov</w:t>
      </w:r>
      <w:r w:rsidR="00040094" w:rsidRPr="00373204">
        <w:t>ého</w:t>
      </w:r>
      <w:r w:rsidR="00C72FB3" w:rsidRPr="00373204">
        <w:t xml:space="preserve"> vzor</w:t>
      </w:r>
      <w:r w:rsidR="00040094" w:rsidRPr="00373204">
        <w:t>u</w:t>
      </w:r>
      <w:r w:rsidR="00C72FB3" w:rsidRPr="00373204">
        <w:t xml:space="preserve"> Repository shrnuje obr. 2.2. </w:t>
      </w:r>
    </w:p>
    <w:p w14:paraId="36EF0338" w14:textId="7F22CEAB" w:rsidR="00040094" w:rsidRPr="00373204" w:rsidRDefault="00040094" w:rsidP="00040094">
      <w:pPr>
        <w:pStyle w:val="Textprce"/>
        <w:ind w:firstLine="432"/>
      </w:pPr>
      <w:r w:rsidRPr="00373204">
        <w:rPr>
          <w:noProof/>
        </w:rPr>
        <mc:AlternateContent>
          <mc:Choice Requires="wpg">
            <w:drawing>
              <wp:anchor distT="0" distB="0" distL="114300" distR="114300" simplePos="0" relativeHeight="251760640" behindDoc="0" locked="0" layoutInCell="1" allowOverlap="1" wp14:anchorId="3070472F" wp14:editId="623F15E6">
                <wp:simplePos x="0" y="0"/>
                <wp:positionH relativeFrom="margin">
                  <wp:align>center</wp:align>
                </wp:positionH>
                <wp:positionV relativeFrom="paragraph">
                  <wp:posOffset>118111</wp:posOffset>
                </wp:positionV>
                <wp:extent cx="5036820" cy="1783080"/>
                <wp:effectExtent l="0" t="0" r="11430" b="26670"/>
                <wp:wrapNone/>
                <wp:docPr id="1672345947" name="Skupina 26"/>
                <wp:cNvGraphicFramePr/>
                <a:graphic xmlns:a="http://schemas.openxmlformats.org/drawingml/2006/main">
                  <a:graphicData uri="http://schemas.microsoft.com/office/word/2010/wordprocessingGroup">
                    <wpg:wgp>
                      <wpg:cNvGrpSpPr/>
                      <wpg:grpSpPr>
                        <a:xfrm>
                          <a:off x="0" y="0"/>
                          <a:ext cx="5036820" cy="1783080"/>
                          <a:chOff x="0" y="0"/>
                          <a:chExt cx="5044440" cy="1402080"/>
                        </a:xfrm>
                      </wpg:grpSpPr>
                      <wpg:grpSp>
                        <wpg:cNvPr id="1143191859" name="Skupina 2"/>
                        <wpg:cNvGrpSpPr/>
                        <wpg:grpSpPr>
                          <a:xfrm>
                            <a:off x="0" y="0"/>
                            <a:ext cx="998220" cy="1363980"/>
                            <a:chOff x="0" y="0"/>
                            <a:chExt cx="998220" cy="525780"/>
                          </a:xfrm>
                        </wpg:grpSpPr>
                        <wps:wsp>
                          <wps:cNvPr id="1023461109" name="Obdélník 1"/>
                          <wps:cNvSpPr/>
                          <wps:spPr>
                            <a:xfrm>
                              <a:off x="0" y="0"/>
                              <a:ext cx="998220" cy="5257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ové pole 2"/>
                          <wps:cNvSpPr txBox="1">
                            <a:spLocks noChangeArrowheads="1"/>
                          </wps:cNvSpPr>
                          <wps:spPr bwMode="auto">
                            <a:xfrm>
                              <a:off x="68580" y="15241"/>
                              <a:ext cx="861060" cy="290241"/>
                            </a:xfrm>
                            <a:prstGeom prst="rect">
                              <a:avLst/>
                            </a:prstGeom>
                            <a:noFill/>
                            <a:ln w="9525">
                              <a:noFill/>
                              <a:miter lim="800000"/>
                              <a:headEnd/>
                              <a:tailEnd/>
                            </a:ln>
                          </wps:spPr>
                          <wps:txbx>
                            <w:txbxContent>
                              <w:p w14:paraId="2793C91C" w14:textId="760A1368" w:rsidR="0095114B" w:rsidRPr="00373204" w:rsidRDefault="0095114B" w:rsidP="0095114B">
                                <w:pPr>
                                  <w:jc w:val="center"/>
                                  <w:rPr>
                                    <w:color w:val="FFFFFF" w:themeColor="background1"/>
                                  </w:rPr>
                                </w:pPr>
                                <w:r w:rsidRPr="00373204">
                                  <w:rPr>
                                    <w:color w:val="FFFFFF" w:themeColor="background1"/>
                                  </w:rPr>
                                  <w:t>Business Layer</w:t>
                                </w:r>
                              </w:p>
                            </w:txbxContent>
                          </wps:txbx>
                          <wps:bodyPr rot="0" vert="horz" wrap="square" lIns="91440" tIns="45720" rIns="91440" bIns="45720" anchor="t" anchorCtr="0">
                            <a:noAutofit/>
                          </wps:bodyPr>
                        </wps:wsp>
                      </wpg:grpSp>
                      <wpg:grpSp>
                        <wpg:cNvPr id="1578939476" name="Skupina 2"/>
                        <wpg:cNvGrpSpPr/>
                        <wpg:grpSpPr>
                          <a:xfrm>
                            <a:off x="4046220" y="0"/>
                            <a:ext cx="998220" cy="1402080"/>
                            <a:chOff x="106680" y="-8390"/>
                            <a:chExt cx="998220" cy="525780"/>
                          </a:xfrm>
                        </wpg:grpSpPr>
                        <wps:wsp>
                          <wps:cNvPr id="1079596168" name="Obdélník 1"/>
                          <wps:cNvSpPr/>
                          <wps:spPr>
                            <a:xfrm>
                              <a:off x="106680" y="-8390"/>
                              <a:ext cx="998220" cy="5257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237038" name="Textové pole 2"/>
                          <wps:cNvSpPr txBox="1">
                            <a:spLocks noChangeArrowheads="1"/>
                          </wps:cNvSpPr>
                          <wps:spPr bwMode="auto">
                            <a:xfrm>
                              <a:off x="175260" y="6850"/>
                              <a:ext cx="861060" cy="317568"/>
                            </a:xfrm>
                            <a:prstGeom prst="rect">
                              <a:avLst/>
                            </a:prstGeom>
                            <a:noFill/>
                            <a:ln w="9525">
                              <a:noFill/>
                              <a:miter lim="800000"/>
                              <a:headEnd/>
                              <a:tailEnd/>
                            </a:ln>
                          </wps:spPr>
                          <wps:txbx>
                            <w:txbxContent>
                              <w:p w14:paraId="57CE1107" w14:textId="0A041EA8" w:rsidR="00CC133C" w:rsidRPr="00373204" w:rsidRDefault="00CC133C" w:rsidP="00CC133C">
                                <w:pPr>
                                  <w:jc w:val="center"/>
                                  <w:rPr>
                                    <w:color w:val="FFFFFF" w:themeColor="background1"/>
                                  </w:rPr>
                                </w:pPr>
                                <w:r w:rsidRPr="00373204">
                                  <w:rPr>
                                    <w:color w:val="FFFFFF" w:themeColor="background1"/>
                                  </w:rPr>
                                  <w:t>Data Access Layer</w:t>
                                </w:r>
                              </w:p>
                            </w:txbxContent>
                          </wps:txbx>
                          <wps:bodyPr rot="0" vert="horz" wrap="square" lIns="91440" tIns="45720" rIns="91440" bIns="45720" anchor="t" anchorCtr="0">
                            <a:noAutofit/>
                          </wps:bodyPr>
                        </wps:wsp>
                      </wpg:grpSp>
                      <wpg:grpSp>
                        <wpg:cNvPr id="835274487" name="Skupina 12"/>
                        <wpg:cNvGrpSpPr/>
                        <wpg:grpSpPr>
                          <a:xfrm>
                            <a:off x="1287780" y="106680"/>
                            <a:ext cx="1082040" cy="335280"/>
                            <a:chOff x="0" y="0"/>
                            <a:chExt cx="1082040" cy="335280"/>
                          </a:xfrm>
                        </wpg:grpSpPr>
                        <wps:wsp>
                          <wps:cNvPr id="306731333" name="Obdélník: se zakulacenými rohy 3"/>
                          <wps:cNvSpPr/>
                          <wps:spPr>
                            <a:xfrm>
                              <a:off x="0" y="0"/>
                              <a:ext cx="1082040" cy="335280"/>
                            </a:xfrm>
                            <a:prstGeom prst="roundRect">
                              <a:avLst/>
                            </a:prstGeom>
                            <a:solidFill>
                              <a:srgbClr val="FF7C8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735942" name="Textové pole 2"/>
                          <wps:cNvSpPr txBox="1">
                            <a:spLocks noChangeArrowheads="1"/>
                          </wps:cNvSpPr>
                          <wps:spPr bwMode="auto">
                            <a:xfrm>
                              <a:off x="68580" y="38100"/>
                              <a:ext cx="960120" cy="259080"/>
                            </a:xfrm>
                            <a:prstGeom prst="rect">
                              <a:avLst/>
                            </a:prstGeom>
                            <a:noFill/>
                            <a:ln w="9525">
                              <a:noFill/>
                              <a:miter lim="800000"/>
                              <a:headEnd/>
                              <a:tailEnd/>
                            </a:ln>
                          </wps:spPr>
                          <wps:txbx>
                            <w:txbxContent>
                              <w:p w14:paraId="57B1C49F" w14:textId="3BA9349B" w:rsidR="00CC133C" w:rsidRPr="00373204" w:rsidRDefault="00CC133C">
                                <w:pPr>
                                  <w:rPr>
                                    <w:color w:val="FFFFFF" w:themeColor="background1"/>
                                    <w:sz w:val="20"/>
                                    <w:szCs w:val="20"/>
                                  </w:rPr>
                                </w:pPr>
                                <w:r w:rsidRPr="00373204">
                                  <w:rPr>
                                    <w:color w:val="FFFFFF" w:themeColor="background1"/>
                                    <w:sz w:val="20"/>
                                    <w:szCs w:val="20"/>
                                  </w:rPr>
                                  <w:t>Domain model</w:t>
                                </w:r>
                              </w:p>
                            </w:txbxContent>
                          </wps:txbx>
                          <wps:bodyPr rot="0" vert="horz" wrap="square" lIns="91440" tIns="45720" rIns="91440" bIns="45720" anchor="t" anchorCtr="0">
                            <a:noAutofit/>
                          </wps:bodyPr>
                        </wps:wsp>
                      </wpg:grpSp>
                      <wpg:grpSp>
                        <wpg:cNvPr id="829037706" name="Skupina 11"/>
                        <wpg:cNvGrpSpPr/>
                        <wpg:grpSpPr>
                          <a:xfrm>
                            <a:off x="2583180" y="0"/>
                            <a:ext cx="1005840" cy="1386840"/>
                            <a:chOff x="0" y="0"/>
                            <a:chExt cx="998220" cy="1386840"/>
                          </a:xfrm>
                        </wpg:grpSpPr>
                        <wpg:grpSp>
                          <wpg:cNvPr id="1785529089" name="Skupina 10"/>
                          <wpg:cNvGrpSpPr/>
                          <wpg:grpSpPr>
                            <a:xfrm>
                              <a:off x="0" y="0"/>
                              <a:ext cx="998220" cy="1386840"/>
                              <a:chOff x="0" y="0"/>
                              <a:chExt cx="998220" cy="1386840"/>
                            </a:xfrm>
                          </wpg:grpSpPr>
                          <wpg:grpSp>
                            <wpg:cNvPr id="1318115795" name="Skupina 2"/>
                            <wpg:cNvGrpSpPr/>
                            <wpg:grpSpPr>
                              <a:xfrm>
                                <a:off x="0" y="0"/>
                                <a:ext cx="998220" cy="1386840"/>
                                <a:chOff x="0" y="0"/>
                                <a:chExt cx="998220" cy="525780"/>
                              </a:xfrm>
                            </wpg:grpSpPr>
                            <wps:wsp>
                              <wps:cNvPr id="279486042" name="Obdélník 1"/>
                              <wps:cNvSpPr/>
                              <wps:spPr>
                                <a:xfrm>
                                  <a:off x="0" y="0"/>
                                  <a:ext cx="998220" cy="5257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4312138" name="Textové pole 2"/>
                              <wps:cNvSpPr txBox="1">
                                <a:spLocks noChangeArrowheads="1"/>
                              </wps:cNvSpPr>
                              <wps:spPr bwMode="auto">
                                <a:xfrm>
                                  <a:off x="68580" y="15240"/>
                                  <a:ext cx="861060" cy="495300"/>
                                </a:xfrm>
                                <a:prstGeom prst="rect">
                                  <a:avLst/>
                                </a:prstGeom>
                                <a:noFill/>
                                <a:ln w="9525">
                                  <a:noFill/>
                                  <a:miter lim="800000"/>
                                  <a:headEnd/>
                                  <a:tailEnd/>
                                </a:ln>
                              </wps:spPr>
                              <wps:txbx>
                                <w:txbxContent>
                                  <w:p w14:paraId="4C59C673" w14:textId="73E32BAC" w:rsidR="00CC133C" w:rsidRPr="00373204" w:rsidRDefault="00CC133C" w:rsidP="00CC133C">
                                    <w:pPr>
                                      <w:jc w:val="center"/>
                                      <w:rPr>
                                        <w:color w:val="FFFFFF" w:themeColor="background1"/>
                                      </w:rPr>
                                    </w:pPr>
                                    <w:r w:rsidRPr="00373204">
                                      <w:rPr>
                                        <w:color w:val="FFFFFF" w:themeColor="background1"/>
                                      </w:rPr>
                                      <w:t>Repository</w:t>
                                    </w:r>
                                  </w:p>
                                </w:txbxContent>
                              </wps:txbx>
                              <wps:bodyPr rot="0" vert="horz" wrap="square" lIns="91440" tIns="45720" rIns="91440" bIns="45720" anchor="t" anchorCtr="0">
                                <a:noAutofit/>
                              </wps:bodyPr>
                            </wps:wsp>
                          </wpg:grpSp>
                          <wps:wsp>
                            <wps:cNvPr id="1678973402" name="Textové pole 2"/>
                            <wps:cNvSpPr txBox="1">
                              <a:spLocks noChangeArrowheads="1"/>
                            </wps:cNvSpPr>
                            <wps:spPr bwMode="auto">
                              <a:xfrm>
                                <a:off x="83820" y="640080"/>
                                <a:ext cx="861060" cy="259080"/>
                              </a:xfrm>
                              <a:prstGeom prst="rect">
                                <a:avLst/>
                              </a:prstGeom>
                              <a:noFill/>
                              <a:ln w="9525">
                                <a:noFill/>
                                <a:miter lim="800000"/>
                                <a:headEnd/>
                                <a:tailEnd/>
                              </a:ln>
                              <a:effectLst/>
                            </wps:spPr>
                            <wps:txbx>
                              <w:txbxContent>
                                <w:p w14:paraId="4D049A14" w14:textId="2975AA8C" w:rsidR="00CC133C" w:rsidRPr="00373204" w:rsidRDefault="00CC133C" w:rsidP="00CC133C">
                                  <w:pPr>
                                    <w:rPr>
                                      <w:color w:val="FFFFFF" w:themeColor="background1"/>
                                      <w:sz w:val="20"/>
                                      <w:szCs w:val="20"/>
                                    </w:rPr>
                                  </w:pPr>
                                  <w:r w:rsidRPr="00373204">
                                    <w:rPr>
                                      <w:color w:val="FFFFFF" w:themeColor="background1"/>
                                      <w:sz w:val="20"/>
                                      <w:szCs w:val="20"/>
                                    </w:rPr>
                                    <w:t>Da</w:t>
                                  </w:r>
                                  <w:r w:rsidR="00A921E9" w:rsidRPr="00373204">
                                    <w:rPr>
                                      <w:color w:val="FFFFFF" w:themeColor="background1"/>
                                      <w:sz w:val="20"/>
                                      <w:szCs w:val="20"/>
                                    </w:rPr>
                                    <w:t>t</w:t>
                                  </w:r>
                                  <w:r w:rsidRPr="00373204">
                                    <w:rPr>
                                      <w:color w:val="FFFFFF" w:themeColor="background1"/>
                                      <w:sz w:val="20"/>
                                      <w:szCs w:val="20"/>
                                    </w:rPr>
                                    <w:t>a</w:t>
                                  </w:r>
                                  <w:r w:rsidR="0013380D" w:rsidRPr="00373204">
                                    <w:rPr>
                                      <w:color w:val="FFFFFF" w:themeColor="background1"/>
                                      <w:sz w:val="20"/>
                                      <w:szCs w:val="20"/>
                                    </w:rPr>
                                    <w:t xml:space="preserve"> m</w:t>
                                  </w:r>
                                  <w:r w:rsidRPr="00373204">
                                    <w:rPr>
                                      <w:color w:val="FFFFFF" w:themeColor="background1"/>
                                      <w:sz w:val="20"/>
                                      <w:szCs w:val="20"/>
                                    </w:rPr>
                                    <w:t>apper</w:t>
                                  </w:r>
                                </w:p>
                              </w:txbxContent>
                            </wps:txbx>
                            <wps:bodyPr rot="0" vert="horz" wrap="square" lIns="91440" tIns="45720" rIns="91440" bIns="45720" anchor="t" anchorCtr="0">
                              <a:noAutofit/>
                            </wps:bodyPr>
                          </wps:wsp>
                          <wps:wsp>
                            <wps:cNvPr id="1386494296" name="Textové pole 2"/>
                            <wps:cNvSpPr txBox="1">
                              <a:spLocks noChangeArrowheads="1"/>
                            </wps:cNvSpPr>
                            <wps:spPr bwMode="auto">
                              <a:xfrm>
                                <a:off x="53340" y="952500"/>
                                <a:ext cx="906780" cy="266700"/>
                              </a:xfrm>
                              <a:prstGeom prst="rect">
                                <a:avLst/>
                              </a:prstGeom>
                              <a:noFill/>
                              <a:ln w="9525">
                                <a:noFill/>
                                <a:miter lim="800000"/>
                                <a:headEnd/>
                                <a:tailEnd/>
                              </a:ln>
                            </wps:spPr>
                            <wps:txbx>
                              <w:txbxContent>
                                <w:p w14:paraId="0395AD7C" w14:textId="0E050BA3" w:rsidR="00A921E9" w:rsidRPr="00373204" w:rsidRDefault="0013380D">
                                  <w:pPr>
                                    <w:rPr>
                                      <w:color w:val="FFFFFF" w:themeColor="background1"/>
                                      <w:sz w:val="20"/>
                                      <w:szCs w:val="20"/>
                                    </w:rPr>
                                  </w:pPr>
                                  <w:r w:rsidRPr="00373204">
                                    <w:rPr>
                                      <w:color w:val="FFFFFF" w:themeColor="background1"/>
                                      <w:sz w:val="20"/>
                                      <w:szCs w:val="20"/>
                                    </w:rPr>
                                    <w:t>Query Object</w:t>
                                  </w:r>
                                </w:p>
                              </w:txbxContent>
                            </wps:txbx>
                            <wps:bodyPr rot="0" vert="horz" wrap="square" lIns="91440" tIns="45720" rIns="91440" bIns="45720" anchor="t" anchorCtr="0">
                              <a:noAutofit/>
                            </wps:bodyPr>
                          </wps:wsp>
                        </wpg:grpSp>
                        <wps:wsp>
                          <wps:cNvPr id="1440792918" name="Obdélník: se zakulacenými rohy 8"/>
                          <wps:cNvSpPr/>
                          <wps:spPr>
                            <a:xfrm>
                              <a:off x="68580" y="655320"/>
                              <a:ext cx="868680" cy="25908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7321826" name="Obdélník: se zakulacenými rohy 5"/>
                          <wps:cNvSpPr/>
                          <wps:spPr>
                            <a:xfrm>
                              <a:off x="68580" y="952500"/>
                              <a:ext cx="868680" cy="27432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19259775" name="Skupina 12"/>
                        <wpg:cNvGrpSpPr/>
                        <wpg:grpSpPr>
                          <a:xfrm>
                            <a:off x="1280160" y="815340"/>
                            <a:ext cx="1082040" cy="335280"/>
                            <a:chOff x="0" y="0"/>
                            <a:chExt cx="1082040" cy="335280"/>
                          </a:xfrm>
                        </wpg:grpSpPr>
                        <wps:wsp>
                          <wps:cNvPr id="655898876" name="Obdélník: se zakulacenými rohy 3"/>
                          <wps:cNvSpPr/>
                          <wps:spPr>
                            <a:xfrm>
                              <a:off x="0" y="0"/>
                              <a:ext cx="1082040" cy="335280"/>
                            </a:xfrm>
                            <a:prstGeom prst="roundRect">
                              <a:avLst/>
                            </a:prstGeom>
                            <a:solidFill>
                              <a:srgbClr val="FF7C8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9778386" name="Textové pole 2"/>
                          <wps:cNvSpPr txBox="1">
                            <a:spLocks noChangeArrowheads="1"/>
                          </wps:cNvSpPr>
                          <wps:spPr bwMode="auto">
                            <a:xfrm>
                              <a:off x="68580" y="38100"/>
                              <a:ext cx="960120" cy="259080"/>
                            </a:xfrm>
                            <a:prstGeom prst="rect">
                              <a:avLst/>
                            </a:prstGeom>
                            <a:noFill/>
                            <a:ln w="9525">
                              <a:noFill/>
                              <a:miter lim="800000"/>
                              <a:headEnd/>
                              <a:tailEnd/>
                            </a:ln>
                          </wps:spPr>
                          <wps:txbx>
                            <w:txbxContent>
                              <w:p w14:paraId="53813D0F" w14:textId="11E1E467" w:rsidR="003E3EBF" w:rsidRPr="00373204" w:rsidRDefault="005B3F0D" w:rsidP="003E3EBF">
                                <w:pPr>
                                  <w:jc w:val="center"/>
                                  <w:rPr>
                                    <w:color w:val="FFFFFF" w:themeColor="background1"/>
                                    <w:sz w:val="20"/>
                                    <w:szCs w:val="20"/>
                                  </w:rPr>
                                </w:pPr>
                                <w:r w:rsidRPr="00373204">
                                  <w:rPr>
                                    <w:color w:val="FFFFFF" w:themeColor="background1"/>
                                    <w:sz w:val="20"/>
                                    <w:szCs w:val="20"/>
                                  </w:rPr>
                                  <w:t>Standard</w:t>
                                </w:r>
                              </w:p>
                            </w:txbxContent>
                          </wps:txbx>
                          <wps:bodyPr rot="0" vert="horz" wrap="square" lIns="91440" tIns="45720" rIns="91440" bIns="45720" anchor="t" anchorCtr="0">
                            <a:noAutofit/>
                          </wps:bodyPr>
                        </wps:wsp>
                      </wpg:grpSp>
                      <wps:wsp>
                        <wps:cNvPr id="1740088335" name="Přímá spojnice se šipkou 17"/>
                        <wps:cNvCnPr/>
                        <wps:spPr>
                          <a:xfrm>
                            <a:off x="982980" y="1223010"/>
                            <a:ext cx="1600200" cy="762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36734874" name="Přímá spojnice se šipkou 22"/>
                        <wps:cNvCnPr/>
                        <wps:spPr>
                          <a:xfrm flipV="1">
                            <a:off x="990600" y="502920"/>
                            <a:ext cx="160782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9024699" name="Přímá spojnice se šipkou 23"/>
                        <wps:cNvCnPr/>
                        <wps:spPr>
                          <a:xfrm>
                            <a:off x="3497580" y="754380"/>
                            <a:ext cx="56388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49425230" name="Přímá spojnice se šipkou 25"/>
                        <wps:cNvCnPr/>
                        <wps:spPr>
                          <a:xfrm>
                            <a:off x="3512820" y="1074420"/>
                            <a:ext cx="532935"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070472F" id="Skupina 26" o:spid="_x0000_s1096" style="position:absolute;left:0;text-align:left;margin-left:0;margin-top:9.3pt;width:396.6pt;height:140.4pt;z-index:251760640;mso-position-horizontal:center;mso-position-horizontal-relative:margin;mso-width-relative:margin;mso-height-relative:margin" coordsize="50444,1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">
                <v:group id="Skupina 2" o:spid="_x0000_s1097" style="position:absolute;width:9982;height:13639" coordsize="9982,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">
                  <v:rect id="Obdélník 1" o:spid="_x0000_s1098" style="position:absolute;width:9982;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" fillcolor="#5b9bd5 [3204]" strokecolor="#091723 [484]" strokeweight="1pt"/>
                  <v:shape id="Textové pole 2" o:spid="_x0000_s1099" type="#_x0000_t202" style="position:absolute;left:685;top:152;width:8611;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793C91C" w14:textId="760A1368" w:rsidR="0095114B" w:rsidRPr="00373204" w:rsidRDefault="0095114B" w:rsidP="0095114B">
                          <w:pPr>
                            <w:jc w:val="center"/>
                            <w:rPr>
                              <w:color w:val="FFFFFF" w:themeColor="background1"/>
                            </w:rPr>
                          </w:pPr>
                          <w:r w:rsidRPr="00373204">
                            <w:rPr>
                              <w:color w:val="FFFFFF" w:themeColor="background1"/>
                            </w:rPr>
                            <w:t>Business Layer</w:t>
                          </w:r>
                        </w:p>
                      </w:txbxContent>
                    </v:textbox>
                  </v:shape>
                </v:group>
                <v:group id="Skupina 2" o:spid="_x0000_s1100" style="position:absolute;left:40462;width:9982;height:14020" coordorigin="1066,-83" coordsize="9982,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">
                  <v:rect id="Obdélník 1" o:spid="_x0000_s1101" style="position:absolute;left:1066;top:-83;width:9983;height:5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" fillcolor="#5b9bd5 [3204]" strokecolor="#091723 [484]" strokeweight="1pt"/>
                  <v:shape id="Textové pole 2" o:spid="_x0000_s1102" type="#_x0000_t202" style="position:absolute;left:1752;top:68;width:8611;height:3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" filled="f" stroked="f">
                    <v:textbox>
                      <w:txbxContent>
                        <w:p w14:paraId="57CE1107" w14:textId="0A041EA8" w:rsidR="00CC133C" w:rsidRPr="00373204" w:rsidRDefault="00CC133C" w:rsidP="00CC133C">
                          <w:pPr>
                            <w:jc w:val="center"/>
                            <w:rPr>
                              <w:color w:val="FFFFFF" w:themeColor="background1"/>
                            </w:rPr>
                          </w:pPr>
                          <w:r w:rsidRPr="00373204">
                            <w:rPr>
                              <w:color w:val="FFFFFF" w:themeColor="background1"/>
                            </w:rPr>
                            <w:t>Data Access Layer</w:t>
                          </w:r>
                        </w:p>
                      </w:txbxContent>
                    </v:textbox>
                  </v:shape>
                </v:group>
                <v:group id="Skupina 12" o:spid="_x0000_s1103" style="position:absolute;left:12877;top:1066;width:10821;height:3353" coordsize="10820,3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">
                  <v:roundrect id="Obdélník: se zakulacenými rohy 3" o:spid="_x0000_s1104" style="position:absolute;width:10820;height:33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" fillcolor="#ff7c80" strokecolor="#091723 [484]" strokeweight="1pt">
                    <v:stroke joinstyle="miter"/>
                  </v:roundrect>
                  <v:shape id="Textové pole 2" o:spid="_x0000_s1105" type="#_x0000_t202" style="position:absolute;left:685;top:381;width:9602;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" filled="f" stroked="f">
                    <v:textbox>
                      <w:txbxContent>
                        <w:p w14:paraId="57B1C49F" w14:textId="3BA9349B" w:rsidR="00CC133C" w:rsidRPr="00373204" w:rsidRDefault="00CC133C">
                          <w:pPr>
                            <w:rPr>
                              <w:color w:val="FFFFFF" w:themeColor="background1"/>
                              <w:sz w:val="20"/>
                              <w:szCs w:val="20"/>
                            </w:rPr>
                          </w:pPr>
                          <w:r w:rsidRPr="00373204">
                            <w:rPr>
                              <w:color w:val="FFFFFF" w:themeColor="background1"/>
                              <w:sz w:val="20"/>
                              <w:szCs w:val="20"/>
                            </w:rPr>
                            <w:t>Domain model</w:t>
                          </w:r>
                        </w:p>
                      </w:txbxContent>
                    </v:textbox>
                  </v:shape>
                </v:group>
                <v:group id="Skupina 11" o:spid="_x0000_s1106" style="position:absolute;left:25831;width:10059;height:13868" coordsize="9982,13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">
                  <v:group id="Skupina 10" o:spid="_x0000_s1107" style="position:absolute;width:9982;height:13868" coordsize="9982,13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">
                    <v:group id="Skupina 2" o:spid="_x0000_s1108" style="position:absolute;width:9982;height:13868" coordsize="9982,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">
                      <v:rect id="Obdélník 1" o:spid="_x0000_s1109" style="position:absolute;width:9982;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" fillcolor="#5b9bd5 [3204]" strokecolor="#091723 [484]" strokeweight="1pt"/>
                      <v:shape id="Textové pole 2" o:spid="_x0000_s1110" type="#_x0000_t202" style="position:absolute;left:685;top:152;width:8611;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" filled="f" stroked="f">
                        <v:textbox>
                          <w:txbxContent>
                            <w:p w14:paraId="4C59C673" w14:textId="73E32BAC" w:rsidR="00CC133C" w:rsidRPr="00373204" w:rsidRDefault="00CC133C" w:rsidP="00CC133C">
                              <w:pPr>
                                <w:jc w:val="center"/>
                                <w:rPr>
                                  <w:color w:val="FFFFFF" w:themeColor="background1"/>
                                </w:rPr>
                              </w:pPr>
                              <w:r w:rsidRPr="00373204">
                                <w:rPr>
                                  <w:color w:val="FFFFFF" w:themeColor="background1"/>
                                </w:rPr>
                                <w:t>Repository</w:t>
                              </w:r>
                            </w:p>
                          </w:txbxContent>
                        </v:textbox>
                      </v:shape>
                    </v:group>
                    <v:shape id="Textové pole 2" o:spid="_x0000_s1111" type="#_x0000_t202" style="position:absolute;left:838;top:6400;width:861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" filled="f" stroked="f">
                      <v:textbox>
                        <w:txbxContent>
                          <w:p w14:paraId="4D049A14" w14:textId="2975AA8C" w:rsidR="00CC133C" w:rsidRPr="00373204" w:rsidRDefault="00CC133C" w:rsidP="00CC133C">
                            <w:pPr>
                              <w:rPr>
                                <w:color w:val="FFFFFF" w:themeColor="background1"/>
                                <w:sz w:val="20"/>
                                <w:szCs w:val="20"/>
                              </w:rPr>
                            </w:pPr>
                            <w:r w:rsidRPr="00373204">
                              <w:rPr>
                                <w:color w:val="FFFFFF" w:themeColor="background1"/>
                                <w:sz w:val="20"/>
                                <w:szCs w:val="20"/>
                              </w:rPr>
                              <w:t>Da</w:t>
                            </w:r>
                            <w:r w:rsidR="00A921E9" w:rsidRPr="00373204">
                              <w:rPr>
                                <w:color w:val="FFFFFF" w:themeColor="background1"/>
                                <w:sz w:val="20"/>
                                <w:szCs w:val="20"/>
                              </w:rPr>
                              <w:t>t</w:t>
                            </w:r>
                            <w:r w:rsidRPr="00373204">
                              <w:rPr>
                                <w:color w:val="FFFFFF" w:themeColor="background1"/>
                                <w:sz w:val="20"/>
                                <w:szCs w:val="20"/>
                              </w:rPr>
                              <w:t>a</w:t>
                            </w:r>
                            <w:r w:rsidR="0013380D" w:rsidRPr="00373204">
                              <w:rPr>
                                <w:color w:val="FFFFFF" w:themeColor="background1"/>
                                <w:sz w:val="20"/>
                                <w:szCs w:val="20"/>
                              </w:rPr>
                              <w:t xml:space="preserve"> m</w:t>
                            </w:r>
                            <w:r w:rsidRPr="00373204">
                              <w:rPr>
                                <w:color w:val="FFFFFF" w:themeColor="background1"/>
                                <w:sz w:val="20"/>
                                <w:szCs w:val="20"/>
                              </w:rPr>
                              <w:t>apper</w:t>
                            </w:r>
                          </w:p>
                        </w:txbxContent>
                      </v:textbox>
                    </v:shape>
                    <v:shape id="Textové pole 2" o:spid="_x0000_s1112" type="#_x0000_t202" style="position:absolute;left:533;top:9525;width:90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" filled="f" stroked="f">
                      <v:textbox>
                        <w:txbxContent>
                          <w:p w14:paraId="0395AD7C" w14:textId="0E050BA3" w:rsidR="00A921E9" w:rsidRPr="00373204" w:rsidRDefault="0013380D">
                            <w:pPr>
                              <w:rPr>
                                <w:color w:val="FFFFFF" w:themeColor="background1"/>
                                <w:sz w:val="20"/>
                                <w:szCs w:val="20"/>
                              </w:rPr>
                            </w:pPr>
                            <w:r w:rsidRPr="00373204">
                              <w:rPr>
                                <w:color w:val="FFFFFF" w:themeColor="background1"/>
                                <w:sz w:val="20"/>
                                <w:szCs w:val="20"/>
                              </w:rPr>
                              <w:t>Query Object</w:t>
                            </w:r>
                          </w:p>
                        </w:txbxContent>
                      </v:textbox>
                    </v:shape>
                  </v:group>
                  <v:roundrect id="Obdélník: se zakulacenými rohy 8" o:spid="_x0000_s1113" style="position:absolute;left:685;top:6553;width:8687;height:25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" filled="f" strokecolor="#091723 [484]" strokeweight="1pt">
                    <v:stroke joinstyle="miter"/>
                  </v:roundrect>
                  <v:roundrect id="Obdélník: se zakulacenými rohy 5" o:spid="_x0000_s1114" style="position:absolute;left:685;top:9525;width:8687;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" filled="f" strokecolor="#091723 [484]" strokeweight="1pt">
                    <v:stroke joinstyle="miter"/>
                  </v:roundrect>
                </v:group>
                <v:group id="Skupina 12" o:spid="_x0000_s1115" style="position:absolute;left:12801;top:8153;width:10821;height:3353" coordsize="10820,3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">
                  <v:roundrect id="Obdélník: se zakulacenými rohy 3" o:spid="_x0000_s1116" style="position:absolute;width:10820;height:33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" fillcolor="#ff7c80" strokecolor="#091723 [484]" strokeweight="1pt">
                    <v:stroke joinstyle="miter"/>
                  </v:roundrect>
                  <v:shape id="Textové pole 2" o:spid="_x0000_s1117" type="#_x0000_t202" style="position:absolute;left:685;top:381;width:9602;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" filled="f" stroked="f">
                    <v:textbox>
                      <w:txbxContent>
                        <w:p w14:paraId="53813D0F" w14:textId="11E1E467" w:rsidR="003E3EBF" w:rsidRPr="00373204" w:rsidRDefault="005B3F0D" w:rsidP="003E3EBF">
                          <w:pPr>
                            <w:jc w:val="center"/>
                            <w:rPr>
                              <w:color w:val="FFFFFF" w:themeColor="background1"/>
                              <w:sz w:val="20"/>
                              <w:szCs w:val="20"/>
                            </w:rPr>
                          </w:pPr>
                          <w:r w:rsidRPr="00373204">
                            <w:rPr>
                              <w:color w:val="FFFFFF" w:themeColor="background1"/>
                              <w:sz w:val="20"/>
                              <w:szCs w:val="20"/>
                            </w:rPr>
                            <w:t>Standard</w:t>
                          </w:r>
                        </w:p>
                      </w:txbxContent>
                    </v:textbox>
                  </v:shape>
                </v:group>
                <v:shape id="Přímá spojnice se šipkou 17" o:spid="_x0000_s1118" type="#_x0000_t32" style="position:absolute;left:9829;top:12230;width:16002;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" strokecolor="black [3213]" strokeweight=".5pt">
                  <v:stroke dashstyle="dash" endarrow="block" joinstyle="miter"/>
                </v:shape>
                <v:shape id="Přímá spojnice se šipkou 22" o:spid="_x0000_s1119" type="#_x0000_t32" style="position:absolute;left:9906;top:5029;width:16078;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" strokecolor="black [3213]" strokeweight=".5pt">
                  <v:stroke startarrow="block" endarrow="block" joinstyle="miter"/>
                </v:shape>
                <v:shape id="Přímá spojnice se šipkou 23" o:spid="_x0000_s1120" type="#_x0000_t32" style="position:absolute;left:34975;top:7543;width:5639;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" strokecolor="black [3213]" strokeweight=".5pt">
                  <v:stroke startarrow="block" endarrow="block" joinstyle="miter"/>
                </v:shape>
                <v:shape id="Přímá spojnice se šipkou 25" o:spid="_x0000_s1121" type="#_x0000_t32" style="position:absolute;left:35128;top:10744;width:53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" strokecolor="black [3213]" strokeweight=".5pt">
                  <v:stroke dashstyle="dash" startarrow="block" endarrow="block" joinstyle="miter"/>
                </v:shape>
                <w10:wrap anchorx="margin"/>
              </v:group>
            </w:pict>
          </mc:Fallback>
        </mc:AlternateContent>
      </w:r>
    </w:p>
    <w:p w14:paraId="17F5CAC6" w14:textId="69230279" w:rsidR="0095114B" w:rsidRPr="00373204" w:rsidRDefault="0095114B" w:rsidP="0095114B">
      <w:pPr>
        <w:pStyle w:val="Textprce"/>
        <w:ind w:firstLine="708"/>
      </w:pPr>
    </w:p>
    <w:p w14:paraId="4B70BFC2" w14:textId="0724A3CB" w:rsidR="0095114B" w:rsidRPr="00373204" w:rsidRDefault="0095114B" w:rsidP="0095114B">
      <w:pPr>
        <w:pStyle w:val="Textprce"/>
        <w:ind w:firstLine="708"/>
        <w:rPr>
          <w:u w:val="single"/>
        </w:rPr>
      </w:pPr>
    </w:p>
    <w:p w14:paraId="3F7952CD" w14:textId="23E4AE7C" w:rsidR="0095114B" w:rsidRPr="00373204" w:rsidRDefault="0095114B" w:rsidP="0095114B">
      <w:pPr>
        <w:pStyle w:val="Textprce"/>
        <w:ind w:firstLine="708"/>
      </w:pPr>
    </w:p>
    <w:p w14:paraId="2C6A520C" w14:textId="54D8F084" w:rsidR="0095114B" w:rsidRPr="00373204" w:rsidRDefault="0095114B" w:rsidP="0095114B">
      <w:pPr>
        <w:pStyle w:val="Textprce"/>
        <w:ind w:firstLine="708"/>
      </w:pPr>
    </w:p>
    <w:p w14:paraId="0656A11B" w14:textId="77777777" w:rsidR="00040094" w:rsidRPr="00373204" w:rsidRDefault="00040094" w:rsidP="00040094">
      <w:pPr>
        <w:pStyle w:val="Titulek"/>
        <w:spacing w:line="276" w:lineRule="auto"/>
      </w:pPr>
    </w:p>
    <w:p w14:paraId="64F1BD37" w14:textId="38112F76" w:rsidR="00040094" w:rsidRPr="00373204" w:rsidRDefault="0095114B" w:rsidP="00040094">
      <w:pPr>
        <w:pStyle w:val="Titulek"/>
        <w:spacing w:line="276" w:lineRule="auto"/>
      </w:pPr>
      <w:r w:rsidRPr="00373204">
        <w:t>Obrázek 2.</w:t>
      </w:r>
      <w:r w:rsidR="005B3F0D" w:rsidRPr="00373204">
        <w:t>2</w:t>
      </w:r>
      <w:r w:rsidRPr="00373204">
        <w:t>: Komponenta. Vlastní zpracování.</w:t>
      </w:r>
    </w:p>
    <w:p w14:paraId="70DFDF08" w14:textId="58B1B0FE" w:rsidR="00F6423A" w:rsidRPr="00373204" w:rsidRDefault="00040094" w:rsidP="00F6423A">
      <w:pPr>
        <w:pStyle w:val="Nadpis3text"/>
      </w:pPr>
      <w:r w:rsidRPr="00373204">
        <w:t>Dependency Injection</w:t>
      </w:r>
    </w:p>
    <w:p w14:paraId="2FE65225" w14:textId="0DBE461C" w:rsidR="0001298E" w:rsidRDefault="00B85691" w:rsidP="00A2655F">
      <w:pPr>
        <w:pStyle w:val="Textprce"/>
        <w:ind w:firstLine="432"/>
        <w:rPr>
          <w:color w:val="0D0D0D"/>
          <w:shd w:val="clear" w:color="auto" w:fill="FFFFFF"/>
        </w:rPr>
      </w:pPr>
      <w:r w:rsidRPr="00373204">
        <w:t>Pro hlubší pochopení smyslu existence návrhového vzoru dependency injection</w:t>
      </w:r>
      <w:r w:rsidR="00373204" w:rsidRPr="00373204">
        <w:t xml:space="preserve"> (DI)</w:t>
      </w:r>
      <w:r w:rsidRPr="00373204">
        <w:t xml:space="preserve"> je potřeba definovat nejprve princip IoC (Inversion of control). Ačkoli spolu tyto dva pojmy souvisí, jsou často </w:t>
      </w:r>
      <w:r w:rsidR="00373204" w:rsidRPr="00373204">
        <w:t>zaměňovány a mylně interpretovány.</w:t>
      </w:r>
      <w:r w:rsidRPr="00373204">
        <w:t xml:space="preserve"> </w:t>
      </w:r>
      <w:r w:rsidR="00373204" w:rsidRPr="00373204">
        <w:t>IoC je programovací princip, jehož cílem je snížení závislostí mezi komponentami softwaru. Jeho koncept představili [7] ve s</w:t>
      </w:r>
      <w:r w:rsidR="00373204">
        <w:t xml:space="preserve">vém článku </w:t>
      </w:r>
      <w:proofErr w:type="spellStart"/>
      <w:r w:rsidR="00373204" w:rsidRPr="00373204">
        <w:rPr>
          <w:i/>
          <w:iCs/>
          <w:color w:val="0D0D0D"/>
          <w:shd w:val="clear" w:color="auto" w:fill="FFFFFF"/>
        </w:rPr>
        <w:t>Designing</w:t>
      </w:r>
      <w:proofErr w:type="spellEnd"/>
      <w:r w:rsidR="00373204" w:rsidRPr="00373204">
        <w:rPr>
          <w:i/>
          <w:iCs/>
          <w:color w:val="0D0D0D"/>
          <w:shd w:val="clear" w:color="auto" w:fill="FFFFFF"/>
        </w:rPr>
        <w:t xml:space="preserve"> </w:t>
      </w:r>
      <w:proofErr w:type="spellStart"/>
      <w:r w:rsidR="00373204" w:rsidRPr="00373204">
        <w:rPr>
          <w:i/>
          <w:iCs/>
          <w:color w:val="0D0D0D"/>
          <w:shd w:val="clear" w:color="auto" w:fill="FFFFFF"/>
        </w:rPr>
        <w:t>Reusable</w:t>
      </w:r>
      <w:proofErr w:type="spellEnd"/>
      <w:r w:rsidR="00373204" w:rsidRPr="00373204">
        <w:rPr>
          <w:i/>
          <w:iCs/>
          <w:color w:val="0D0D0D"/>
          <w:shd w:val="clear" w:color="auto" w:fill="FFFFFF"/>
        </w:rPr>
        <w:t xml:space="preserve"> Class</w:t>
      </w:r>
      <w:r w:rsidR="007936F2">
        <w:rPr>
          <w:i/>
          <w:iCs/>
          <w:color w:val="0D0D0D"/>
          <w:shd w:val="clear" w:color="auto" w:fill="FFFFFF"/>
        </w:rPr>
        <w:t xml:space="preserve">. </w:t>
      </w:r>
      <w:r w:rsidR="000F2406">
        <w:rPr>
          <w:color w:val="0D0D0D"/>
          <w:shd w:val="clear" w:color="auto" w:fill="FFFFFF"/>
        </w:rPr>
        <w:t>Zde</w:t>
      </w:r>
      <w:r w:rsidR="007936F2">
        <w:rPr>
          <w:color w:val="0D0D0D"/>
          <w:shd w:val="clear" w:color="auto" w:fill="FFFFFF"/>
        </w:rPr>
        <w:t xml:space="preserve"> uvádějí, že jednou z nejdůležitějších vlastností  aplikačního frameworku je to, že metody definované uživatelem pro přizpůsobení daného frameworku budou často volány ne z uživatelova aplikačního kódu, ale</w:t>
      </w:r>
      <w:r w:rsidR="00D768EF">
        <w:rPr>
          <w:color w:val="0D0D0D"/>
          <w:shd w:val="clear" w:color="auto" w:fill="FFFFFF"/>
        </w:rPr>
        <w:t xml:space="preserve"> </w:t>
      </w:r>
      <w:r w:rsidR="007936F2">
        <w:rPr>
          <w:color w:val="0D0D0D"/>
          <w:shd w:val="clear" w:color="auto" w:fill="FFFFFF"/>
        </w:rPr>
        <w:t>z frameworku samotného.</w:t>
      </w:r>
      <w:r w:rsidR="00D768EF">
        <w:rPr>
          <w:color w:val="0D0D0D"/>
          <w:shd w:val="clear" w:color="auto" w:fill="FFFFFF"/>
        </w:rPr>
        <w:t xml:space="preserve"> </w:t>
      </w:r>
      <w:r w:rsidR="00A2655F">
        <w:rPr>
          <w:color w:val="0D0D0D"/>
          <w:shd w:val="clear" w:color="auto" w:fill="FFFFFF"/>
        </w:rPr>
        <w:t>Tento princip tedy odstraňuje potřebu toho, aby si komponenty softwaru samy vyráběly a vyhledávaly své závislosti. Namísto toho jsou jim</w:t>
      </w:r>
      <w:r w:rsidR="00D768EF">
        <w:rPr>
          <w:color w:val="0D0D0D"/>
          <w:shd w:val="clear" w:color="auto" w:fill="FFFFFF"/>
        </w:rPr>
        <w:t xml:space="preserve"> tyto</w:t>
      </w:r>
      <w:r w:rsidR="00A2655F">
        <w:rPr>
          <w:color w:val="0D0D0D"/>
          <w:shd w:val="clear" w:color="auto" w:fill="FFFFFF"/>
        </w:rPr>
        <w:t xml:space="preserve"> závislosti</w:t>
      </w:r>
      <w:r w:rsidR="00D768EF">
        <w:rPr>
          <w:color w:val="0D0D0D"/>
          <w:shd w:val="clear" w:color="auto" w:fill="FFFFFF"/>
        </w:rPr>
        <w:t xml:space="preserve"> poskytovány</w:t>
      </w:r>
      <w:r w:rsidR="00A2655F">
        <w:rPr>
          <w:color w:val="0D0D0D"/>
          <w:shd w:val="clear" w:color="auto" w:fill="FFFFFF"/>
        </w:rPr>
        <w:t xml:space="preserve"> </w:t>
      </w:r>
      <w:r w:rsidR="00D768EF">
        <w:rPr>
          <w:color w:val="0D0D0D"/>
          <w:shd w:val="clear" w:color="auto" w:fill="FFFFFF"/>
        </w:rPr>
        <w:t>zvnějšku nějakým externím systémem</w:t>
      </w:r>
      <w:r w:rsidR="000F2406">
        <w:rPr>
          <w:color w:val="0D0D0D"/>
          <w:shd w:val="clear" w:color="auto" w:fill="FFFFFF"/>
        </w:rPr>
        <w:t xml:space="preserve">. Návrhový vzor DI je </w:t>
      </w:r>
      <w:r w:rsidR="0078214F">
        <w:rPr>
          <w:color w:val="0D0D0D"/>
          <w:shd w:val="clear" w:color="auto" w:fill="FFFFFF"/>
        </w:rPr>
        <w:t>jedna</w:t>
      </w:r>
      <w:r w:rsidR="000F2406">
        <w:rPr>
          <w:color w:val="0D0D0D"/>
          <w:shd w:val="clear" w:color="auto" w:fill="FFFFFF"/>
        </w:rPr>
        <w:t xml:space="preserve"> </w:t>
      </w:r>
      <w:r w:rsidR="0078214F">
        <w:rPr>
          <w:color w:val="0D0D0D"/>
          <w:shd w:val="clear" w:color="auto" w:fill="FFFFFF"/>
        </w:rPr>
        <w:t xml:space="preserve">možných </w:t>
      </w:r>
      <w:r w:rsidR="000F2406">
        <w:rPr>
          <w:color w:val="0D0D0D"/>
          <w:shd w:val="clear" w:color="auto" w:fill="FFFFFF"/>
        </w:rPr>
        <w:t>implementací</w:t>
      </w:r>
      <w:r w:rsidR="00303F63">
        <w:rPr>
          <w:rStyle w:val="Znakapoznpodarou"/>
          <w:color w:val="0D0D0D"/>
          <w:shd w:val="clear" w:color="auto" w:fill="FFFFFF"/>
        </w:rPr>
        <w:footnoteReference w:id="11"/>
      </w:r>
      <w:r w:rsidR="000F2406">
        <w:rPr>
          <w:color w:val="0D0D0D"/>
          <w:shd w:val="clear" w:color="auto" w:fill="FFFFFF"/>
        </w:rPr>
        <w:t xml:space="preserve"> </w:t>
      </w:r>
      <w:r w:rsidR="000F2406">
        <w:rPr>
          <w:color w:val="0D0D0D"/>
          <w:shd w:val="clear" w:color="auto" w:fill="FFFFFF"/>
        </w:rPr>
        <w:lastRenderedPageBreak/>
        <w:t>představeného principu</w:t>
      </w:r>
      <w:r w:rsidR="00C45D21">
        <w:rPr>
          <w:color w:val="0D0D0D"/>
          <w:shd w:val="clear" w:color="auto" w:fill="FFFFFF"/>
        </w:rPr>
        <w:t>.</w:t>
      </w:r>
      <w:r w:rsidR="00303F63">
        <w:rPr>
          <w:color w:val="0D0D0D"/>
          <w:shd w:val="clear" w:color="auto" w:fill="FFFFFF"/>
        </w:rPr>
        <w:t xml:space="preserve"> Je</w:t>
      </w:r>
      <w:r w:rsidR="00C45D21">
        <w:rPr>
          <w:color w:val="0D0D0D"/>
          <w:shd w:val="clear" w:color="auto" w:fill="FFFFFF"/>
        </w:rPr>
        <w:t>dná</w:t>
      </w:r>
      <w:r w:rsidR="00303F63">
        <w:rPr>
          <w:color w:val="0D0D0D"/>
          <w:shd w:val="clear" w:color="auto" w:fill="FFFFFF"/>
        </w:rPr>
        <w:t xml:space="preserve"> se o </w:t>
      </w:r>
      <w:r w:rsidR="00C45D21">
        <w:rPr>
          <w:color w:val="0D0D0D"/>
          <w:shd w:val="clear" w:color="auto" w:fill="FFFFFF"/>
        </w:rPr>
        <w:t xml:space="preserve"> konkrétní techniku, pomocí které lze dosáhnout cíle IoC. </w:t>
      </w:r>
      <w:r w:rsidR="00303F63">
        <w:rPr>
          <w:color w:val="0D0D0D"/>
          <w:shd w:val="clear" w:color="auto" w:fill="FFFFFF"/>
        </w:rPr>
        <w:t>DI p</w:t>
      </w:r>
      <w:r w:rsidR="00C45D21">
        <w:rPr>
          <w:color w:val="0D0D0D"/>
          <w:shd w:val="clear" w:color="auto" w:fill="FFFFFF"/>
        </w:rPr>
        <w:t>oskytuje praktický způsob, jak tento princip implementovat v</w:t>
      </w:r>
      <w:r w:rsidR="00EC052C">
        <w:rPr>
          <w:color w:val="0D0D0D"/>
          <w:shd w:val="clear" w:color="auto" w:fill="FFFFFF"/>
        </w:rPr>
        <w:t> </w:t>
      </w:r>
      <w:r w:rsidR="00C45D21">
        <w:rPr>
          <w:color w:val="0D0D0D"/>
          <w:shd w:val="clear" w:color="auto" w:fill="FFFFFF"/>
        </w:rPr>
        <w:t>kódu</w:t>
      </w:r>
      <w:r w:rsidR="00EC052C">
        <w:rPr>
          <w:color w:val="0D0D0D"/>
          <w:shd w:val="clear" w:color="auto" w:fill="FFFFFF"/>
        </w:rPr>
        <w:t>. K tomu obvykle využívá tří hlavních metod, kterými jsou konstruktorová, setterová a interfaceová injektáž.</w:t>
      </w:r>
      <w:r w:rsidR="007D0462">
        <w:rPr>
          <w:color w:val="0D0D0D"/>
          <w:shd w:val="clear" w:color="auto" w:fill="FFFFFF"/>
        </w:rPr>
        <w:t xml:space="preserve"> Rozdíl mezi klasickým obraceným řízením životního cyklu komponent ilustruje obr. č 2. 1.  </w:t>
      </w:r>
    </w:p>
    <w:p w14:paraId="42426477" w14:textId="79560272" w:rsidR="00D20C51" w:rsidRDefault="000A7AD0" w:rsidP="00A2655F">
      <w:pPr>
        <w:pStyle w:val="Textprce"/>
        <w:ind w:firstLine="432"/>
        <w:rPr>
          <w:color w:val="0D0D0D"/>
          <w:shd w:val="clear" w:color="auto" w:fill="FFFFFF"/>
        </w:rPr>
      </w:pPr>
      <w:r>
        <w:rPr>
          <w:noProof/>
          <w:color w:val="0D0D0D"/>
        </w:rPr>
        <mc:AlternateContent>
          <mc:Choice Requires="wpg">
            <w:drawing>
              <wp:anchor distT="0" distB="0" distL="114300" distR="114300" simplePos="0" relativeHeight="251812864" behindDoc="0" locked="0" layoutInCell="1" allowOverlap="1" wp14:anchorId="73A8C366" wp14:editId="16103AEB">
                <wp:simplePos x="0" y="0"/>
                <wp:positionH relativeFrom="column">
                  <wp:posOffset>248285</wp:posOffset>
                </wp:positionH>
                <wp:positionV relativeFrom="paragraph">
                  <wp:posOffset>55245</wp:posOffset>
                </wp:positionV>
                <wp:extent cx="5122475" cy="2651760"/>
                <wp:effectExtent l="0" t="0" r="21590" b="0"/>
                <wp:wrapNone/>
                <wp:docPr id="1566185149" name="Skupina 17"/>
                <wp:cNvGraphicFramePr/>
                <a:graphic xmlns:a="http://schemas.openxmlformats.org/drawingml/2006/main">
                  <a:graphicData uri="http://schemas.microsoft.com/office/word/2010/wordprocessingGroup">
                    <wpg:wgp>
                      <wpg:cNvGrpSpPr/>
                      <wpg:grpSpPr>
                        <a:xfrm>
                          <a:off x="0" y="0"/>
                          <a:ext cx="5122475" cy="2651760"/>
                          <a:chOff x="0" y="0"/>
                          <a:chExt cx="5090160" cy="2545080"/>
                        </a:xfrm>
                      </wpg:grpSpPr>
                      <wpg:grpSp>
                        <wpg:cNvPr id="1213341833" name="Skupina 16"/>
                        <wpg:cNvGrpSpPr/>
                        <wpg:grpSpPr>
                          <a:xfrm>
                            <a:off x="0" y="0"/>
                            <a:ext cx="5090160" cy="2110740"/>
                            <a:chOff x="0" y="0"/>
                            <a:chExt cx="5090160" cy="1965960"/>
                          </a:xfrm>
                        </wpg:grpSpPr>
                        <wpg:grpSp>
                          <wpg:cNvPr id="1208020803" name="Skupina 15"/>
                          <wpg:cNvGrpSpPr/>
                          <wpg:grpSpPr>
                            <a:xfrm>
                              <a:off x="0" y="0"/>
                              <a:ext cx="5090160" cy="1965960"/>
                              <a:chOff x="0" y="0"/>
                              <a:chExt cx="5090160" cy="1958340"/>
                            </a:xfrm>
                          </wpg:grpSpPr>
                          <wpg:grpSp>
                            <wpg:cNvPr id="1476363630" name="Skupina 14"/>
                            <wpg:cNvGrpSpPr/>
                            <wpg:grpSpPr>
                              <a:xfrm>
                                <a:off x="0" y="45720"/>
                                <a:ext cx="2057400" cy="1897380"/>
                                <a:chOff x="0" y="0"/>
                                <a:chExt cx="2057400" cy="1897380"/>
                              </a:xfrm>
                            </wpg:grpSpPr>
                            <wpg:grpSp>
                              <wpg:cNvPr id="751094498" name="Skupina 2"/>
                              <wpg:cNvGrpSpPr/>
                              <wpg:grpSpPr>
                                <a:xfrm>
                                  <a:off x="579120" y="0"/>
                                  <a:ext cx="1013460" cy="403860"/>
                                  <a:chOff x="0" y="0"/>
                                  <a:chExt cx="1005840" cy="403860"/>
                                </a:xfrm>
                              </wpg:grpSpPr>
                              <wps:wsp>
                                <wps:cNvPr id="1014984763" name="Obdélník: se zakulacenými rohy 1"/>
                                <wps:cNvSpPr/>
                                <wps:spPr>
                                  <a:xfrm>
                                    <a:off x="0" y="0"/>
                                    <a:ext cx="1005840" cy="4038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1448124" name="Textové pole 2"/>
                                <wps:cNvSpPr txBox="1">
                                  <a:spLocks noChangeArrowheads="1"/>
                                </wps:cNvSpPr>
                                <wps:spPr bwMode="auto">
                                  <a:xfrm>
                                    <a:off x="53340" y="53340"/>
                                    <a:ext cx="876300" cy="289560"/>
                                  </a:xfrm>
                                  <a:prstGeom prst="rect">
                                    <a:avLst/>
                                  </a:prstGeom>
                                  <a:noFill/>
                                  <a:ln w="9525">
                                    <a:noFill/>
                                    <a:miter lim="800000"/>
                                    <a:headEnd/>
                                    <a:tailEnd/>
                                  </a:ln>
                                </wps:spPr>
                                <wps:txbx>
                                  <w:txbxContent>
                                    <w:p w14:paraId="5C54E1A5" w14:textId="3460FA6F" w:rsidR="001F665C" w:rsidRPr="001F665C" w:rsidRDefault="001F665C">
                                      <w:pPr>
                                        <w:rPr>
                                          <w:color w:val="FFFFFF" w:themeColor="background1"/>
                                        </w:rPr>
                                      </w:pPr>
                                      <w:r w:rsidRPr="001F665C">
                                        <w:rPr>
                                          <w:color w:val="FFFFFF" w:themeColor="background1"/>
                                        </w:rPr>
                                        <w:t>Main Class</w:t>
                                      </w:r>
                                    </w:p>
                                  </w:txbxContent>
                                </wps:txbx>
                                <wps:bodyPr rot="0" vert="horz" wrap="square" lIns="91440" tIns="45720" rIns="91440" bIns="45720" anchor="t" anchorCtr="0">
                                  <a:noAutofit/>
                                </wps:bodyPr>
                              </wps:wsp>
                            </wpg:grpSp>
                            <wpg:grpSp>
                              <wpg:cNvPr id="2053911475" name="Skupina 3"/>
                              <wpg:cNvGrpSpPr/>
                              <wpg:grpSpPr>
                                <a:xfrm>
                                  <a:off x="0" y="708660"/>
                                  <a:ext cx="2057400" cy="1188720"/>
                                  <a:chOff x="0" y="0"/>
                                  <a:chExt cx="2057400" cy="1188720"/>
                                </a:xfrm>
                              </wpg:grpSpPr>
                              <wpg:grpSp>
                                <wpg:cNvPr id="1753357514" name="Skupina 2"/>
                                <wpg:cNvGrpSpPr/>
                                <wpg:grpSpPr>
                                  <a:xfrm>
                                    <a:off x="0" y="0"/>
                                    <a:ext cx="792480" cy="403860"/>
                                    <a:chOff x="0" y="0"/>
                                    <a:chExt cx="1005840" cy="403860"/>
                                  </a:xfrm>
                                </wpg:grpSpPr>
                                <wps:wsp>
                                  <wps:cNvPr id="1985044170" name="Obdélník: se zakulacenými rohy 1"/>
                                  <wps:cNvSpPr/>
                                  <wps:spPr>
                                    <a:xfrm>
                                      <a:off x="0" y="0"/>
                                      <a:ext cx="1005840" cy="4038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1970138" name="Textové pole 2"/>
                                  <wps:cNvSpPr txBox="1">
                                    <a:spLocks noChangeArrowheads="1"/>
                                  </wps:cNvSpPr>
                                  <wps:spPr bwMode="auto">
                                    <a:xfrm>
                                      <a:off x="53338" y="53340"/>
                                      <a:ext cx="904143" cy="289560"/>
                                    </a:xfrm>
                                    <a:prstGeom prst="rect">
                                      <a:avLst/>
                                    </a:prstGeom>
                                    <a:noFill/>
                                    <a:ln w="9525">
                                      <a:noFill/>
                                      <a:miter lim="800000"/>
                                      <a:headEnd/>
                                      <a:tailEnd/>
                                    </a:ln>
                                  </wps:spPr>
                                  <wps:txbx>
                                    <w:txbxContent>
                                      <w:p w14:paraId="13F9D02D" w14:textId="35E8CCC0" w:rsidR="001F665C" w:rsidRPr="001F665C" w:rsidRDefault="00E472AA" w:rsidP="00E472AA">
                                        <w:pPr>
                                          <w:jc w:val="center"/>
                                          <w:rPr>
                                            <w:color w:val="FFFFFF" w:themeColor="background1"/>
                                          </w:rPr>
                                        </w:pPr>
                                        <w:r>
                                          <w:rPr>
                                            <w:color w:val="FFFFFF" w:themeColor="background1"/>
                                          </w:rPr>
                                          <w:t>Class 1</w:t>
                                        </w:r>
                                      </w:p>
                                    </w:txbxContent>
                                  </wps:txbx>
                                  <wps:bodyPr rot="0" vert="horz" wrap="square" lIns="91440" tIns="45720" rIns="91440" bIns="45720" anchor="t" anchorCtr="0">
                                    <a:noAutofit/>
                                  </wps:bodyPr>
                                </wps:wsp>
                              </wpg:grpSp>
                              <wpg:grpSp>
                                <wpg:cNvPr id="1608603165" name="Skupina 2"/>
                                <wpg:cNvGrpSpPr/>
                                <wpg:grpSpPr>
                                  <a:xfrm>
                                    <a:off x="1242060" y="7620"/>
                                    <a:ext cx="815340" cy="403860"/>
                                    <a:chOff x="0" y="0"/>
                                    <a:chExt cx="1005840" cy="403860"/>
                                  </a:xfrm>
                                </wpg:grpSpPr>
                                <wps:wsp>
                                  <wps:cNvPr id="325896075" name="Obdélník: se zakulacenými rohy 1"/>
                                  <wps:cNvSpPr/>
                                  <wps:spPr>
                                    <a:xfrm>
                                      <a:off x="0" y="0"/>
                                      <a:ext cx="1005840" cy="4038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618730" name="Textové pole 2"/>
                                  <wps:cNvSpPr txBox="1">
                                    <a:spLocks noChangeArrowheads="1"/>
                                  </wps:cNvSpPr>
                                  <wps:spPr bwMode="auto">
                                    <a:xfrm>
                                      <a:off x="53340" y="53340"/>
                                      <a:ext cx="899160" cy="289560"/>
                                    </a:xfrm>
                                    <a:prstGeom prst="rect">
                                      <a:avLst/>
                                    </a:prstGeom>
                                    <a:noFill/>
                                    <a:ln w="9525">
                                      <a:noFill/>
                                      <a:miter lim="800000"/>
                                      <a:headEnd/>
                                      <a:tailEnd/>
                                    </a:ln>
                                  </wps:spPr>
                                  <wps:txbx>
                                    <w:txbxContent>
                                      <w:p w14:paraId="36492022" w14:textId="2C49F752" w:rsidR="001F665C" w:rsidRPr="001F665C" w:rsidRDefault="00E472AA" w:rsidP="00E472AA">
                                        <w:pPr>
                                          <w:jc w:val="center"/>
                                          <w:rPr>
                                            <w:color w:val="FFFFFF" w:themeColor="background1"/>
                                          </w:rPr>
                                        </w:pPr>
                                        <w:r>
                                          <w:rPr>
                                            <w:color w:val="FFFFFF" w:themeColor="background1"/>
                                          </w:rPr>
                                          <w:t>Class 2</w:t>
                                        </w:r>
                                      </w:p>
                                    </w:txbxContent>
                                  </wps:txbx>
                                  <wps:bodyPr rot="0" vert="horz" wrap="square" lIns="91440" tIns="45720" rIns="91440" bIns="45720" anchor="t" anchorCtr="0">
                                    <a:noAutofit/>
                                  </wps:bodyPr>
                                </wps:wsp>
                              </wpg:grpSp>
                              <wpg:grpSp>
                                <wpg:cNvPr id="112951085" name="Skupina 2"/>
                                <wpg:cNvGrpSpPr/>
                                <wpg:grpSpPr>
                                  <a:xfrm>
                                    <a:off x="91440" y="632460"/>
                                    <a:ext cx="815340" cy="403860"/>
                                    <a:chOff x="0" y="0"/>
                                    <a:chExt cx="1005840" cy="403860"/>
                                  </a:xfrm>
                                </wpg:grpSpPr>
                                <wps:wsp>
                                  <wps:cNvPr id="680018382" name="Obdélník: se zakulacenými rohy 1"/>
                                  <wps:cNvSpPr/>
                                  <wps:spPr>
                                    <a:xfrm>
                                      <a:off x="0" y="0"/>
                                      <a:ext cx="1005840" cy="4038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318203" name="Textové pole 2"/>
                                  <wps:cNvSpPr txBox="1">
                                    <a:spLocks noChangeArrowheads="1"/>
                                  </wps:cNvSpPr>
                                  <wps:spPr bwMode="auto">
                                    <a:xfrm>
                                      <a:off x="53340" y="53340"/>
                                      <a:ext cx="899160" cy="289560"/>
                                    </a:xfrm>
                                    <a:prstGeom prst="rect">
                                      <a:avLst/>
                                    </a:prstGeom>
                                    <a:noFill/>
                                    <a:ln w="9525">
                                      <a:noFill/>
                                      <a:miter lim="800000"/>
                                      <a:headEnd/>
                                      <a:tailEnd/>
                                    </a:ln>
                                  </wps:spPr>
                                  <wps:txbx>
                                    <w:txbxContent>
                                      <w:p w14:paraId="08B6E5CB" w14:textId="5B25C809" w:rsidR="00E472AA" w:rsidRPr="001F665C" w:rsidRDefault="00E472AA" w:rsidP="00E472AA">
                                        <w:pPr>
                                          <w:jc w:val="center"/>
                                          <w:rPr>
                                            <w:color w:val="FFFFFF" w:themeColor="background1"/>
                                          </w:rPr>
                                        </w:pPr>
                                        <w:r>
                                          <w:rPr>
                                            <w:color w:val="FFFFFF" w:themeColor="background1"/>
                                          </w:rPr>
                                          <w:t xml:space="preserve">Class </w:t>
                                        </w:r>
                                        <w:r>
                                          <w:rPr>
                                            <w:color w:val="FFFFFF" w:themeColor="background1"/>
                                          </w:rPr>
                                          <w:t>3</w:t>
                                        </w:r>
                                      </w:p>
                                    </w:txbxContent>
                                  </wps:txbx>
                                  <wps:bodyPr rot="0" vert="horz" wrap="square" lIns="91440" tIns="45720" rIns="91440" bIns="45720" anchor="t" anchorCtr="0">
                                    <a:noAutofit/>
                                  </wps:bodyPr>
                                </wps:wsp>
                              </wpg:grpSp>
                              <wpg:grpSp>
                                <wpg:cNvPr id="375858690" name="Skupina 2"/>
                                <wpg:cNvGrpSpPr/>
                                <wpg:grpSpPr>
                                  <a:xfrm>
                                    <a:off x="1143000" y="784860"/>
                                    <a:ext cx="815340" cy="403860"/>
                                    <a:chOff x="0" y="0"/>
                                    <a:chExt cx="1005840" cy="403860"/>
                                  </a:xfrm>
                                </wpg:grpSpPr>
                                <wps:wsp>
                                  <wps:cNvPr id="1658167849" name="Obdélník: se zakulacenými rohy 1"/>
                                  <wps:cNvSpPr/>
                                  <wps:spPr>
                                    <a:xfrm>
                                      <a:off x="0" y="0"/>
                                      <a:ext cx="1005840" cy="4038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5398500" name="Textové pole 2"/>
                                  <wps:cNvSpPr txBox="1">
                                    <a:spLocks noChangeArrowheads="1"/>
                                  </wps:cNvSpPr>
                                  <wps:spPr bwMode="auto">
                                    <a:xfrm>
                                      <a:off x="53340" y="53340"/>
                                      <a:ext cx="899160" cy="289560"/>
                                    </a:xfrm>
                                    <a:prstGeom prst="rect">
                                      <a:avLst/>
                                    </a:prstGeom>
                                    <a:noFill/>
                                    <a:ln w="9525">
                                      <a:noFill/>
                                      <a:miter lim="800000"/>
                                      <a:headEnd/>
                                      <a:tailEnd/>
                                    </a:ln>
                                  </wps:spPr>
                                  <wps:txbx>
                                    <w:txbxContent>
                                      <w:p w14:paraId="03979C79" w14:textId="553B5C13" w:rsidR="00E472AA" w:rsidRPr="001F665C" w:rsidRDefault="00E472AA" w:rsidP="00E472AA">
                                        <w:pPr>
                                          <w:jc w:val="center"/>
                                          <w:rPr>
                                            <w:color w:val="FFFFFF" w:themeColor="background1"/>
                                          </w:rPr>
                                        </w:pPr>
                                        <w:r>
                                          <w:rPr>
                                            <w:color w:val="FFFFFF" w:themeColor="background1"/>
                                          </w:rPr>
                                          <w:t xml:space="preserve">Class </w:t>
                                        </w:r>
                                        <w:r>
                                          <w:rPr>
                                            <w:color w:val="FFFFFF" w:themeColor="background1"/>
                                          </w:rPr>
                                          <w:t>4</w:t>
                                        </w:r>
                                      </w:p>
                                    </w:txbxContent>
                                  </wps:txbx>
                                  <wps:bodyPr rot="0" vert="horz" wrap="square" lIns="91440" tIns="45720" rIns="91440" bIns="45720" anchor="t" anchorCtr="0">
                                    <a:noAutofit/>
                                  </wps:bodyPr>
                                </wps:wsp>
                              </wpg:grpSp>
                            </wpg:grpSp>
                            <wps:wsp>
                              <wps:cNvPr id="1567106957" name="Přímá spojnice se šipkou 4"/>
                              <wps:cNvCnPr/>
                              <wps:spPr>
                                <a:xfrm flipH="1">
                                  <a:off x="647700" y="396240"/>
                                  <a:ext cx="381000" cy="312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4577983" name="Přímá spojnice se šipkou 5"/>
                              <wps:cNvCnPr/>
                              <wps:spPr>
                                <a:xfrm>
                                  <a:off x="1333500" y="403860"/>
                                  <a:ext cx="182303" cy="3124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8041201" name="Přímá spojnice se šipkou 6"/>
                              <wps:cNvCnPr/>
                              <wps:spPr>
                                <a:xfrm flipH="1">
                                  <a:off x="754380" y="396240"/>
                                  <a:ext cx="350521" cy="937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3261680" name="Přímá spojnice se šipkou 7"/>
                              <wps:cNvCnPr/>
                              <wps:spPr>
                                <a:xfrm>
                                  <a:off x="1143000" y="396240"/>
                                  <a:ext cx="91440" cy="1097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21793106" name="Skupina 13"/>
                            <wpg:cNvGrpSpPr/>
                            <wpg:grpSpPr>
                              <a:xfrm>
                                <a:off x="2567940" y="0"/>
                                <a:ext cx="2522220" cy="1958340"/>
                                <a:chOff x="0" y="0"/>
                                <a:chExt cx="2522220" cy="1958340"/>
                              </a:xfrm>
                            </wpg:grpSpPr>
                            <wpg:grpSp>
                              <wpg:cNvPr id="69544218" name="Skupina 2"/>
                              <wpg:cNvGrpSpPr/>
                              <wpg:grpSpPr>
                                <a:xfrm>
                                  <a:off x="0" y="7620"/>
                                  <a:ext cx="1013460" cy="403860"/>
                                  <a:chOff x="0" y="0"/>
                                  <a:chExt cx="1005840" cy="403860"/>
                                </a:xfrm>
                              </wpg:grpSpPr>
                              <wps:wsp>
                                <wps:cNvPr id="1198185190" name="Obdélník: se zakulacenými rohy 1"/>
                                <wps:cNvSpPr/>
                                <wps:spPr>
                                  <a:xfrm>
                                    <a:off x="0" y="0"/>
                                    <a:ext cx="1005840" cy="4038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7827943" name="Textové pole 2"/>
                                <wps:cNvSpPr txBox="1">
                                  <a:spLocks noChangeArrowheads="1"/>
                                </wps:cNvSpPr>
                                <wps:spPr bwMode="auto">
                                  <a:xfrm>
                                    <a:off x="53340" y="53340"/>
                                    <a:ext cx="876300" cy="289560"/>
                                  </a:xfrm>
                                  <a:prstGeom prst="rect">
                                    <a:avLst/>
                                  </a:prstGeom>
                                  <a:noFill/>
                                  <a:ln w="9525">
                                    <a:noFill/>
                                    <a:miter lim="800000"/>
                                    <a:headEnd/>
                                    <a:tailEnd/>
                                  </a:ln>
                                </wps:spPr>
                                <wps:txbx>
                                  <w:txbxContent>
                                    <w:p w14:paraId="3090F6A1" w14:textId="77777777" w:rsidR="001F665C" w:rsidRPr="001F665C" w:rsidRDefault="001F665C" w:rsidP="001F665C">
                                      <w:pPr>
                                        <w:rPr>
                                          <w:color w:val="FFFFFF" w:themeColor="background1"/>
                                        </w:rPr>
                                      </w:pPr>
                                      <w:r w:rsidRPr="001F665C">
                                        <w:rPr>
                                          <w:color w:val="FFFFFF" w:themeColor="background1"/>
                                        </w:rPr>
                                        <w:t>Main Class</w:t>
                                      </w:r>
                                    </w:p>
                                  </w:txbxContent>
                                </wps:txbx>
                                <wps:bodyPr rot="0" vert="horz" wrap="square" lIns="91440" tIns="45720" rIns="91440" bIns="45720" anchor="t" anchorCtr="0">
                                  <a:noAutofit/>
                                </wps:bodyPr>
                              </wps:wsp>
                            </wpg:grpSp>
                            <wpg:grpSp>
                              <wpg:cNvPr id="788337888" name="Skupina 2"/>
                              <wpg:cNvGrpSpPr/>
                              <wpg:grpSpPr>
                                <a:xfrm>
                                  <a:off x="1242060" y="0"/>
                                  <a:ext cx="1120140" cy="617220"/>
                                  <a:chOff x="0" y="0"/>
                                  <a:chExt cx="1005840" cy="403860"/>
                                </a:xfrm>
                              </wpg:grpSpPr>
                              <wps:wsp>
                                <wps:cNvPr id="1185997078" name="Obdélník: se zakulacenými rohy 1"/>
                                <wps:cNvSpPr/>
                                <wps:spPr>
                                  <a:xfrm>
                                    <a:off x="0" y="0"/>
                                    <a:ext cx="1005840" cy="403860"/>
                                  </a:xfrm>
                                  <a:prstGeom prst="roundRect">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0420380" name="Textové pole 2"/>
                                <wps:cNvSpPr txBox="1">
                                  <a:spLocks noChangeArrowheads="1"/>
                                </wps:cNvSpPr>
                                <wps:spPr bwMode="auto">
                                  <a:xfrm>
                                    <a:off x="53340" y="53340"/>
                                    <a:ext cx="876300" cy="289560"/>
                                  </a:xfrm>
                                  <a:prstGeom prst="rect">
                                    <a:avLst/>
                                  </a:prstGeom>
                                  <a:noFill/>
                                  <a:ln w="9525">
                                    <a:noFill/>
                                    <a:miter lim="800000"/>
                                    <a:headEnd/>
                                    <a:tailEnd/>
                                  </a:ln>
                                </wps:spPr>
                                <wps:txbx>
                                  <w:txbxContent>
                                    <w:p w14:paraId="4F44C569" w14:textId="38EED997" w:rsidR="001F665C" w:rsidRPr="001F665C" w:rsidRDefault="00E472AA" w:rsidP="00E472AA">
                                      <w:pPr>
                                        <w:jc w:val="center"/>
                                        <w:rPr>
                                          <w:color w:val="FFFFFF" w:themeColor="background1"/>
                                        </w:rPr>
                                      </w:pPr>
                                      <w:r>
                                        <w:rPr>
                                          <w:color w:val="FFFFFF" w:themeColor="background1"/>
                                        </w:rPr>
                                        <w:t>Dependency injector</w:t>
                                      </w:r>
                                    </w:p>
                                  </w:txbxContent>
                                </wps:txbx>
                                <wps:bodyPr rot="0" vert="horz" wrap="square" lIns="91440" tIns="45720" rIns="91440" bIns="45720" anchor="t" anchorCtr="0">
                                  <a:noAutofit/>
                                </wps:bodyPr>
                              </wps:wsp>
                            </wpg:grpSp>
                            <wpg:grpSp>
                              <wpg:cNvPr id="1679388135" name="Skupina 3"/>
                              <wpg:cNvGrpSpPr/>
                              <wpg:grpSpPr>
                                <a:xfrm>
                                  <a:off x="464820" y="769620"/>
                                  <a:ext cx="2057400" cy="1188720"/>
                                  <a:chOff x="0" y="0"/>
                                  <a:chExt cx="2057400" cy="1188720"/>
                                </a:xfrm>
                              </wpg:grpSpPr>
                              <wpg:grpSp>
                                <wpg:cNvPr id="1940026091" name="Skupina 2"/>
                                <wpg:cNvGrpSpPr/>
                                <wpg:grpSpPr>
                                  <a:xfrm>
                                    <a:off x="0" y="0"/>
                                    <a:ext cx="792480" cy="403860"/>
                                    <a:chOff x="0" y="0"/>
                                    <a:chExt cx="1005840" cy="403860"/>
                                  </a:xfrm>
                                </wpg:grpSpPr>
                                <wps:wsp>
                                  <wps:cNvPr id="1433076313" name="Obdélník: se zakulacenými rohy 1"/>
                                  <wps:cNvSpPr/>
                                  <wps:spPr>
                                    <a:xfrm>
                                      <a:off x="0" y="0"/>
                                      <a:ext cx="1005840" cy="4038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721169" name="Textové pole 2"/>
                                  <wps:cNvSpPr txBox="1">
                                    <a:spLocks noChangeArrowheads="1"/>
                                  </wps:cNvSpPr>
                                  <wps:spPr bwMode="auto">
                                    <a:xfrm>
                                      <a:off x="53338" y="53340"/>
                                      <a:ext cx="904143" cy="289560"/>
                                    </a:xfrm>
                                    <a:prstGeom prst="rect">
                                      <a:avLst/>
                                    </a:prstGeom>
                                    <a:noFill/>
                                    <a:ln w="9525">
                                      <a:noFill/>
                                      <a:miter lim="800000"/>
                                      <a:headEnd/>
                                      <a:tailEnd/>
                                    </a:ln>
                                  </wps:spPr>
                                  <wps:txbx>
                                    <w:txbxContent>
                                      <w:p w14:paraId="392F99E2" w14:textId="77777777" w:rsidR="007D0462" w:rsidRPr="001F665C" w:rsidRDefault="007D0462" w:rsidP="007D0462">
                                        <w:pPr>
                                          <w:jc w:val="center"/>
                                          <w:rPr>
                                            <w:color w:val="FFFFFF" w:themeColor="background1"/>
                                          </w:rPr>
                                        </w:pPr>
                                        <w:r>
                                          <w:rPr>
                                            <w:color w:val="FFFFFF" w:themeColor="background1"/>
                                          </w:rPr>
                                          <w:t>Class 1</w:t>
                                        </w:r>
                                      </w:p>
                                    </w:txbxContent>
                                  </wps:txbx>
                                  <wps:bodyPr rot="0" vert="horz" wrap="square" lIns="91440" tIns="45720" rIns="91440" bIns="45720" anchor="t" anchorCtr="0">
                                    <a:noAutofit/>
                                  </wps:bodyPr>
                                </wps:wsp>
                              </wpg:grpSp>
                              <wpg:grpSp>
                                <wpg:cNvPr id="334255926" name="Skupina 2"/>
                                <wpg:cNvGrpSpPr/>
                                <wpg:grpSpPr>
                                  <a:xfrm>
                                    <a:off x="1242060" y="7620"/>
                                    <a:ext cx="815340" cy="403860"/>
                                    <a:chOff x="0" y="0"/>
                                    <a:chExt cx="1005840" cy="403860"/>
                                  </a:xfrm>
                                </wpg:grpSpPr>
                                <wps:wsp>
                                  <wps:cNvPr id="1048882944" name="Obdélník: se zakulacenými rohy 1"/>
                                  <wps:cNvSpPr/>
                                  <wps:spPr>
                                    <a:xfrm>
                                      <a:off x="0" y="0"/>
                                      <a:ext cx="1005840" cy="4038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1172290" name="Textové pole 2"/>
                                  <wps:cNvSpPr txBox="1">
                                    <a:spLocks noChangeArrowheads="1"/>
                                  </wps:cNvSpPr>
                                  <wps:spPr bwMode="auto">
                                    <a:xfrm>
                                      <a:off x="53340" y="53340"/>
                                      <a:ext cx="899160" cy="289560"/>
                                    </a:xfrm>
                                    <a:prstGeom prst="rect">
                                      <a:avLst/>
                                    </a:prstGeom>
                                    <a:noFill/>
                                    <a:ln w="9525">
                                      <a:noFill/>
                                      <a:miter lim="800000"/>
                                      <a:headEnd/>
                                      <a:tailEnd/>
                                    </a:ln>
                                  </wps:spPr>
                                  <wps:txbx>
                                    <w:txbxContent>
                                      <w:p w14:paraId="722F345D" w14:textId="77777777" w:rsidR="007D0462" w:rsidRPr="001F665C" w:rsidRDefault="007D0462" w:rsidP="007D0462">
                                        <w:pPr>
                                          <w:jc w:val="center"/>
                                          <w:rPr>
                                            <w:color w:val="FFFFFF" w:themeColor="background1"/>
                                          </w:rPr>
                                        </w:pPr>
                                        <w:r>
                                          <w:rPr>
                                            <w:color w:val="FFFFFF" w:themeColor="background1"/>
                                          </w:rPr>
                                          <w:t>Class 2</w:t>
                                        </w:r>
                                      </w:p>
                                    </w:txbxContent>
                                  </wps:txbx>
                                  <wps:bodyPr rot="0" vert="horz" wrap="square" lIns="91440" tIns="45720" rIns="91440" bIns="45720" anchor="t" anchorCtr="0">
                                    <a:noAutofit/>
                                  </wps:bodyPr>
                                </wps:wsp>
                              </wpg:grpSp>
                              <wpg:grpSp>
                                <wpg:cNvPr id="1699158785" name="Skupina 2"/>
                                <wpg:cNvGrpSpPr/>
                                <wpg:grpSpPr>
                                  <a:xfrm>
                                    <a:off x="91440" y="632460"/>
                                    <a:ext cx="815340" cy="403860"/>
                                    <a:chOff x="0" y="0"/>
                                    <a:chExt cx="1005840" cy="403860"/>
                                  </a:xfrm>
                                </wpg:grpSpPr>
                                <wps:wsp>
                                  <wps:cNvPr id="234475548" name="Obdélník: se zakulacenými rohy 1"/>
                                  <wps:cNvSpPr/>
                                  <wps:spPr>
                                    <a:xfrm>
                                      <a:off x="0" y="0"/>
                                      <a:ext cx="1005840" cy="4038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291490" name="Textové pole 2"/>
                                  <wps:cNvSpPr txBox="1">
                                    <a:spLocks noChangeArrowheads="1"/>
                                  </wps:cNvSpPr>
                                  <wps:spPr bwMode="auto">
                                    <a:xfrm>
                                      <a:off x="53340" y="53340"/>
                                      <a:ext cx="899160" cy="289560"/>
                                    </a:xfrm>
                                    <a:prstGeom prst="rect">
                                      <a:avLst/>
                                    </a:prstGeom>
                                    <a:noFill/>
                                    <a:ln w="9525">
                                      <a:noFill/>
                                      <a:miter lim="800000"/>
                                      <a:headEnd/>
                                      <a:tailEnd/>
                                    </a:ln>
                                  </wps:spPr>
                                  <wps:txbx>
                                    <w:txbxContent>
                                      <w:p w14:paraId="17F8B5A5" w14:textId="77777777" w:rsidR="007D0462" w:rsidRPr="001F665C" w:rsidRDefault="007D0462" w:rsidP="007D0462">
                                        <w:pPr>
                                          <w:jc w:val="center"/>
                                          <w:rPr>
                                            <w:color w:val="FFFFFF" w:themeColor="background1"/>
                                          </w:rPr>
                                        </w:pPr>
                                        <w:r>
                                          <w:rPr>
                                            <w:color w:val="FFFFFF" w:themeColor="background1"/>
                                          </w:rPr>
                                          <w:t>Class 3</w:t>
                                        </w:r>
                                      </w:p>
                                    </w:txbxContent>
                                  </wps:txbx>
                                  <wps:bodyPr rot="0" vert="horz" wrap="square" lIns="91440" tIns="45720" rIns="91440" bIns="45720" anchor="t" anchorCtr="0">
                                    <a:noAutofit/>
                                  </wps:bodyPr>
                                </wps:wsp>
                              </wpg:grpSp>
                              <wpg:grpSp>
                                <wpg:cNvPr id="1917180095" name="Skupina 2"/>
                                <wpg:cNvGrpSpPr/>
                                <wpg:grpSpPr>
                                  <a:xfrm>
                                    <a:off x="1143000" y="784860"/>
                                    <a:ext cx="815340" cy="403860"/>
                                    <a:chOff x="0" y="0"/>
                                    <a:chExt cx="1005840" cy="403860"/>
                                  </a:xfrm>
                                </wpg:grpSpPr>
                                <wps:wsp>
                                  <wps:cNvPr id="2021293598" name="Obdélník: se zakulacenými rohy 1"/>
                                  <wps:cNvSpPr/>
                                  <wps:spPr>
                                    <a:xfrm>
                                      <a:off x="0" y="0"/>
                                      <a:ext cx="1005840" cy="4038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687987" name="Textové pole 2"/>
                                  <wps:cNvSpPr txBox="1">
                                    <a:spLocks noChangeArrowheads="1"/>
                                  </wps:cNvSpPr>
                                  <wps:spPr bwMode="auto">
                                    <a:xfrm>
                                      <a:off x="53340" y="53340"/>
                                      <a:ext cx="899160" cy="289560"/>
                                    </a:xfrm>
                                    <a:prstGeom prst="rect">
                                      <a:avLst/>
                                    </a:prstGeom>
                                    <a:noFill/>
                                    <a:ln w="9525">
                                      <a:noFill/>
                                      <a:miter lim="800000"/>
                                      <a:headEnd/>
                                      <a:tailEnd/>
                                    </a:ln>
                                  </wps:spPr>
                                  <wps:txbx>
                                    <w:txbxContent>
                                      <w:p w14:paraId="3B5D371C" w14:textId="77777777" w:rsidR="007D0462" w:rsidRPr="001F665C" w:rsidRDefault="007D0462" w:rsidP="007D0462">
                                        <w:pPr>
                                          <w:jc w:val="center"/>
                                          <w:rPr>
                                            <w:color w:val="FFFFFF" w:themeColor="background1"/>
                                          </w:rPr>
                                        </w:pPr>
                                        <w:r>
                                          <w:rPr>
                                            <w:color w:val="FFFFFF" w:themeColor="background1"/>
                                          </w:rPr>
                                          <w:t>Class 4</w:t>
                                        </w:r>
                                      </w:p>
                                    </w:txbxContent>
                                  </wps:txbx>
                                  <wps:bodyPr rot="0" vert="horz" wrap="square" lIns="91440" tIns="45720" rIns="91440" bIns="45720" anchor="t" anchorCtr="0">
                                    <a:noAutofit/>
                                  </wps:bodyPr>
                                </wps:wsp>
                              </wpg:grpSp>
                            </wpg:grpSp>
                            <wps:wsp>
                              <wps:cNvPr id="1026954350" name="Přímá spojnice se šipkou 8"/>
                              <wps:cNvCnPr/>
                              <wps:spPr>
                                <a:xfrm flipH="1">
                                  <a:off x="979170" y="209550"/>
                                  <a:ext cx="25146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6447563" name="Přímá spojnice se šipkou 9"/>
                              <wps:cNvCnPr/>
                              <wps:spPr>
                                <a:xfrm flipH="1">
                                  <a:off x="1158240" y="609600"/>
                                  <a:ext cx="304800" cy="144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9592902" name="Přímá spojnice se šipkou 10"/>
                              <wps:cNvCnPr/>
                              <wps:spPr>
                                <a:xfrm>
                                  <a:off x="1912620" y="601980"/>
                                  <a:ext cx="121920" cy="182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731277211" name="Přímá spojnice se šipkou 11"/>
                          <wps:cNvCnPr/>
                          <wps:spPr>
                            <a:xfrm flipH="1">
                              <a:off x="3718560" y="609600"/>
                              <a:ext cx="419100" cy="7924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6423256" name="Přímá spojnice se šipkou 12"/>
                          <wps:cNvCnPr/>
                          <wps:spPr>
                            <a:xfrm>
                              <a:off x="4191000" y="624840"/>
                              <a:ext cx="83820" cy="929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56711674" name="Textové pole 2"/>
                        <wps:cNvSpPr txBox="1">
                          <a:spLocks noChangeArrowheads="1"/>
                        </wps:cNvSpPr>
                        <wps:spPr bwMode="auto">
                          <a:xfrm>
                            <a:off x="525780" y="2263140"/>
                            <a:ext cx="989965" cy="266700"/>
                          </a:xfrm>
                          <a:prstGeom prst="rect">
                            <a:avLst/>
                          </a:prstGeom>
                          <a:solidFill>
                            <a:srgbClr val="FFFFFF"/>
                          </a:solidFill>
                          <a:ln w="9525">
                            <a:noFill/>
                            <a:miter lim="800000"/>
                            <a:headEnd/>
                            <a:tailEnd/>
                          </a:ln>
                        </wps:spPr>
                        <wps:txbx>
                          <w:txbxContent>
                            <w:p w14:paraId="655A9B76" w14:textId="6F7EE734" w:rsidR="000A7AD0" w:rsidRPr="000A7AD0" w:rsidRDefault="000A7AD0">
                              <w:pPr>
                                <w:rPr>
                                  <w:b/>
                                  <w:bCs/>
                                </w:rPr>
                              </w:pPr>
                              <w:r w:rsidRPr="000A7AD0">
                                <w:rPr>
                                  <w:b/>
                                  <w:bCs/>
                                </w:rPr>
                                <w:t>Traditional</w:t>
                              </w:r>
                            </w:p>
                          </w:txbxContent>
                        </wps:txbx>
                        <wps:bodyPr rot="0" vert="horz" wrap="square" lIns="91440" tIns="45720" rIns="91440" bIns="45720" anchor="t" anchorCtr="0">
                          <a:noAutofit/>
                        </wps:bodyPr>
                      </wps:wsp>
                      <wps:wsp>
                        <wps:cNvPr id="1471469737" name="Textové pole 2"/>
                        <wps:cNvSpPr txBox="1">
                          <a:spLocks noChangeArrowheads="1"/>
                        </wps:cNvSpPr>
                        <wps:spPr bwMode="auto">
                          <a:xfrm>
                            <a:off x="3116580" y="2232660"/>
                            <a:ext cx="1950720" cy="312420"/>
                          </a:xfrm>
                          <a:prstGeom prst="rect">
                            <a:avLst/>
                          </a:prstGeom>
                          <a:solidFill>
                            <a:srgbClr val="FFFFFF"/>
                          </a:solidFill>
                          <a:ln w="9525">
                            <a:noFill/>
                            <a:miter lim="800000"/>
                            <a:headEnd/>
                            <a:tailEnd/>
                          </a:ln>
                        </wps:spPr>
                        <wps:txbx>
                          <w:txbxContent>
                            <w:p w14:paraId="0C6C8102" w14:textId="4BACC584" w:rsidR="000A7AD0" w:rsidRPr="000A7AD0" w:rsidRDefault="000A7AD0" w:rsidP="000A7AD0">
                              <w:pPr>
                                <w:rPr>
                                  <w:b/>
                                  <w:bCs/>
                                </w:rPr>
                              </w:pPr>
                              <w:proofErr w:type="spellStart"/>
                              <w:r>
                                <w:rPr>
                                  <w:b/>
                                  <w:bCs/>
                                </w:rPr>
                                <w:t>With</w:t>
                              </w:r>
                              <w:proofErr w:type="spellEnd"/>
                              <w:r>
                                <w:rPr>
                                  <w:b/>
                                  <w:bCs/>
                                </w:rPr>
                                <w:t xml:space="preserve"> dependency Injection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3A8C366" id="Skupina 17" o:spid="_x0000_s1122" style="position:absolute;left:0;text-align:left;margin-left:19.55pt;margin-top:4.35pt;width:403.35pt;height:208.8pt;z-index:251812864;mso-width-relative:margin;mso-height-relative:margin" coordsize="50901,2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">
                <v:group id="Skupina 16" o:spid="_x0000_s1123" style="position:absolute;width:50901;height:21107" coordsize="50901,19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">
                  <v:group id="Skupina 15" o:spid="_x0000_s1124" style="position:absolute;width:50901;height:19659" coordsize="50901,19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">
                    <v:group id="Skupina 14" o:spid="_x0000_s1125" style="position:absolute;top:457;width:20574;height:18974" coordsize="20574,1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">
                      <v:group id="Skupina 2" o:spid="_x0000_s1126" style="position:absolute;left:5791;width:10134;height:4038" coordsize="10058,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">
                        <v:roundrect id="Obdélník: se zakulacenými rohy 1" o:spid="_x0000_s1127" style="position:absolute;width:10058;height:40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" fillcolor="#5b9bd5 [3204]" strokecolor="#091723 [484]" strokeweight="1pt">
                          <v:stroke joinstyle="miter"/>
                        </v:roundrect>
                        <v:shape id="Textové pole 2" o:spid="_x0000_s1128" type="#_x0000_t202" style="position:absolute;left:533;top:533;width:8763;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" filled="f" stroked="f">
                          <v:textbox>
                            <w:txbxContent>
                              <w:p w14:paraId="5C54E1A5" w14:textId="3460FA6F" w:rsidR="001F665C" w:rsidRPr="001F665C" w:rsidRDefault="001F665C">
                                <w:pPr>
                                  <w:rPr>
                                    <w:color w:val="FFFFFF" w:themeColor="background1"/>
                                  </w:rPr>
                                </w:pPr>
                                <w:r w:rsidRPr="001F665C">
                                  <w:rPr>
                                    <w:color w:val="FFFFFF" w:themeColor="background1"/>
                                  </w:rPr>
                                  <w:t>Main Class</w:t>
                                </w:r>
                              </w:p>
                            </w:txbxContent>
                          </v:textbox>
                        </v:shape>
                      </v:group>
                      <v:group id="Skupina 3" o:spid="_x0000_s1129" style="position:absolute;top:7086;width:20574;height:11887" coordsize="20574,11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">
                        <v:group id="Skupina 2" o:spid="_x0000_s1130" style="position:absolute;width:7924;height:4038" coordsize="10058,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">
                          <v:roundrect id="Obdélník: se zakulacenými rohy 1" o:spid="_x0000_s1131" style="position:absolute;width:10058;height:40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" fillcolor="#5b9bd5 [3204]" strokecolor="#091723 [484]" strokeweight="1pt">
                            <v:stroke joinstyle="miter"/>
                          </v:roundrect>
                          <v:shape id="Textové pole 2" o:spid="_x0000_s1132" type="#_x0000_t202" style="position:absolute;left:533;top:533;width:904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" filled="f" stroked="f">
                            <v:textbox>
                              <w:txbxContent>
                                <w:p w14:paraId="13F9D02D" w14:textId="35E8CCC0" w:rsidR="001F665C" w:rsidRPr="001F665C" w:rsidRDefault="00E472AA" w:rsidP="00E472AA">
                                  <w:pPr>
                                    <w:jc w:val="center"/>
                                    <w:rPr>
                                      <w:color w:val="FFFFFF" w:themeColor="background1"/>
                                    </w:rPr>
                                  </w:pPr>
                                  <w:r>
                                    <w:rPr>
                                      <w:color w:val="FFFFFF" w:themeColor="background1"/>
                                    </w:rPr>
                                    <w:t>Class 1</w:t>
                                  </w:r>
                                </w:p>
                              </w:txbxContent>
                            </v:textbox>
                          </v:shape>
                        </v:group>
                        <v:group id="Skupina 2" o:spid="_x0000_s1133" style="position:absolute;left:12420;top:76;width:8154;height:4038" coordsize="10058,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">
                          <v:roundrect id="Obdélník: se zakulacenými rohy 1" o:spid="_x0000_s1134" style="position:absolute;width:10058;height:40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" fillcolor="#5b9bd5 [3204]" strokecolor="#091723 [484]" strokeweight="1pt">
                            <v:stroke joinstyle="miter"/>
                          </v:roundrect>
                          <v:shape id="Textové pole 2" o:spid="_x0000_s1135" type="#_x0000_t202" style="position:absolute;left:533;top:533;width:8992;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" filled="f" stroked="f">
                            <v:textbox>
                              <w:txbxContent>
                                <w:p w14:paraId="36492022" w14:textId="2C49F752" w:rsidR="001F665C" w:rsidRPr="001F665C" w:rsidRDefault="00E472AA" w:rsidP="00E472AA">
                                  <w:pPr>
                                    <w:jc w:val="center"/>
                                    <w:rPr>
                                      <w:color w:val="FFFFFF" w:themeColor="background1"/>
                                    </w:rPr>
                                  </w:pPr>
                                  <w:r>
                                    <w:rPr>
                                      <w:color w:val="FFFFFF" w:themeColor="background1"/>
                                    </w:rPr>
                                    <w:t>Class 2</w:t>
                                  </w:r>
                                </w:p>
                              </w:txbxContent>
                            </v:textbox>
                          </v:shape>
                        </v:group>
                        <v:group id="Skupina 2" o:spid="_x0000_s1136" style="position:absolute;left:914;top:6324;width:8153;height:4039" coordsize="10058,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">
                          <v:roundrect id="Obdélník: se zakulacenými rohy 1" o:spid="_x0000_s1137" style="position:absolute;width:10058;height:40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" fillcolor="#5b9bd5 [3204]" strokecolor="#091723 [484]" strokeweight="1pt">
                            <v:stroke joinstyle="miter"/>
                          </v:roundrect>
                          <v:shape id="Textové pole 2" o:spid="_x0000_s1138" type="#_x0000_t202" style="position:absolute;left:533;top:533;width:8992;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" filled="f" stroked="f">
                            <v:textbox>
                              <w:txbxContent>
                                <w:p w14:paraId="08B6E5CB" w14:textId="5B25C809" w:rsidR="00E472AA" w:rsidRPr="001F665C" w:rsidRDefault="00E472AA" w:rsidP="00E472AA">
                                  <w:pPr>
                                    <w:jc w:val="center"/>
                                    <w:rPr>
                                      <w:color w:val="FFFFFF" w:themeColor="background1"/>
                                    </w:rPr>
                                  </w:pPr>
                                  <w:r>
                                    <w:rPr>
                                      <w:color w:val="FFFFFF" w:themeColor="background1"/>
                                    </w:rPr>
                                    <w:t xml:space="preserve">Class </w:t>
                                  </w:r>
                                  <w:r>
                                    <w:rPr>
                                      <w:color w:val="FFFFFF" w:themeColor="background1"/>
                                    </w:rPr>
                                    <w:t>3</w:t>
                                  </w:r>
                                </w:p>
                              </w:txbxContent>
                            </v:textbox>
                          </v:shape>
                        </v:group>
                        <v:group id="Skupina 2" o:spid="_x0000_s1139" style="position:absolute;left:11430;top:7848;width:8153;height:4039" coordsize="10058,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">
                          <v:roundrect id="Obdélník: se zakulacenými rohy 1" o:spid="_x0000_s1140" style="position:absolute;width:10058;height:40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" fillcolor="#5b9bd5 [3204]" strokecolor="#091723 [484]" strokeweight="1pt">
                            <v:stroke joinstyle="miter"/>
                          </v:roundrect>
                          <v:shape id="Textové pole 2" o:spid="_x0000_s1141" type="#_x0000_t202" style="position:absolute;left:533;top:533;width:8992;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" filled="f" stroked="f">
                            <v:textbox>
                              <w:txbxContent>
                                <w:p w14:paraId="03979C79" w14:textId="553B5C13" w:rsidR="00E472AA" w:rsidRPr="001F665C" w:rsidRDefault="00E472AA" w:rsidP="00E472AA">
                                  <w:pPr>
                                    <w:jc w:val="center"/>
                                    <w:rPr>
                                      <w:color w:val="FFFFFF" w:themeColor="background1"/>
                                    </w:rPr>
                                  </w:pPr>
                                  <w:r>
                                    <w:rPr>
                                      <w:color w:val="FFFFFF" w:themeColor="background1"/>
                                    </w:rPr>
                                    <w:t xml:space="preserve">Class </w:t>
                                  </w:r>
                                  <w:r>
                                    <w:rPr>
                                      <w:color w:val="FFFFFF" w:themeColor="background1"/>
                                    </w:rPr>
                                    <w:t>4</w:t>
                                  </w:r>
                                </w:p>
                              </w:txbxContent>
                            </v:textbox>
                          </v:shape>
                        </v:group>
                      </v:group>
                      <v:shape id="Přímá spojnice se šipkou 4" o:spid="_x0000_s1142" type="#_x0000_t32" style="position:absolute;left:6477;top:3962;width:3810;height:31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" strokecolor="black [3213]" strokeweight=".5pt">
                        <v:stroke endarrow="block" joinstyle="miter"/>
                      </v:shape>
                      <v:shape id="Přímá spojnice se šipkou 5" o:spid="_x0000_s1143" type="#_x0000_t32" style="position:absolute;left:13335;top:4038;width:1823;height:3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" strokecolor="black [3213]" strokeweight=".5pt">
                        <v:stroke endarrow="block" joinstyle="miter"/>
                      </v:shape>
                      <v:shape id="Přímá spojnice se šipkou 6" o:spid="_x0000_s1144" type="#_x0000_t32" style="position:absolute;left:7543;top:3962;width:3506;height:9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" strokecolor="black [3213]" strokeweight=".5pt">
                        <v:stroke endarrow="block" joinstyle="miter"/>
                      </v:shape>
                      <v:shape id="Přímá spojnice se šipkou 7" o:spid="_x0000_s1145" type="#_x0000_t32" style="position:absolute;left:11430;top:3962;width:914;height:10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" strokecolor="black [3213]" strokeweight=".5pt">
                        <v:stroke endarrow="block" joinstyle="miter"/>
                      </v:shape>
                    </v:group>
                    <v:group id="Skupina 13" o:spid="_x0000_s1146" style="position:absolute;left:25679;width:25222;height:19583" coordsize="25222,19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">
                      <v:group id="Skupina 2" o:spid="_x0000_s1147" style="position:absolute;top:76;width:10134;height:4038" coordsize="10058,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">
                        <v:roundrect id="Obdélník: se zakulacenými rohy 1" o:spid="_x0000_s1148" style="position:absolute;width:10058;height:40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" fillcolor="#5b9bd5 [3204]" strokecolor="#091723 [484]" strokeweight="1pt">
                          <v:stroke joinstyle="miter"/>
                        </v:roundrect>
                        <v:shape id="Textové pole 2" o:spid="_x0000_s1149" type="#_x0000_t202" style="position:absolute;left:533;top:533;width:8763;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" filled="f" stroked="f">
                          <v:textbox>
                            <w:txbxContent>
                              <w:p w14:paraId="3090F6A1" w14:textId="77777777" w:rsidR="001F665C" w:rsidRPr="001F665C" w:rsidRDefault="001F665C" w:rsidP="001F665C">
                                <w:pPr>
                                  <w:rPr>
                                    <w:color w:val="FFFFFF" w:themeColor="background1"/>
                                  </w:rPr>
                                </w:pPr>
                                <w:r w:rsidRPr="001F665C">
                                  <w:rPr>
                                    <w:color w:val="FFFFFF" w:themeColor="background1"/>
                                  </w:rPr>
                                  <w:t>Main Class</w:t>
                                </w:r>
                              </w:p>
                            </w:txbxContent>
                          </v:textbox>
                        </v:shape>
                      </v:group>
                      <v:group id="Skupina 2" o:spid="_x0000_s1150" style="position:absolute;left:12420;width:11202;height:6172" coordsize="10058,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">
                        <v:roundrect id="Obdélník: se zakulacenými rohy 1" o:spid="_x0000_s1151" style="position:absolute;width:10058;height:40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" fillcolor="#ffd966 [1943]" strokecolor="#091723 [484]" strokeweight="1pt">
                          <v:stroke joinstyle="miter"/>
                        </v:roundrect>
                        <v:shape id="Textové pole 2" o:spid="_x0000_s1152" type="#_x0000_t202" style="position:absolute;left:533;top:533;width:8763;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" filled="f" stroked="f">
                          <v:textbox>
                            <w:txbxContent>
                              <w:p w14:paraId="4F44C569" w14:textId="38EED997" w:rsidR="001F665C" w:rsidRPr="001F665C" w:rsidRDefault="00E472AA" w:rsidP="00E472AA">
                                <w:pPr>
                                  <w:jc w:val="center"/>
                                  <w:rPr>
                                    <w:color w:val="FFFFFF" w:themeColor="background1"/>
                                  </w:rPr>
                                </w:pPr>
                                <w:r>
                                  <w:rPr>
                                    <w:color w:val="FFFFFF" w:themeColor="background1"/>
                                  </w:rPr>
                                  <w:t>Dependency injector</w:t>
                                </w:r>
                              </w:p>
                            </w:txbxContent>
                          </v:textbox>
                        </v:shape>
                      </v:group>
                      <v:group id="Skupina 3" o:spid="_x0000_s1153" style="position:absolute;left:4648;top:7696;width:20574;height:11887" coordsize="20574,11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">
                        <v:group id="Skupina 2" o:spid="_x0000_s1154" style="position:absolute;width:7924;height:4038" coordsize="10058,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">
                          <v:roundrect id="Obdélník: se zakulacenými rohy 1" o:spid="_x0000_s1155" style="position:absolute;width:10058;height:40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" fillcolor="#5b9bd5 [3204]" strokecolor="#091723 [484]" strokeweight="1pt">
                            <v:stroke joinstyle="miter"/>
                          </v:roundrect>
                          <v:shape id="Textové pole 2" o:spid="_x0000_s1156" type="#_x0000_t202" style="position:absolute;left:533;top:533;width:904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" filled="f" stroked="f">
                            <v:textbox>
                              <w:txbxContent>
                                <w:p w14:paraId="392F99E2" w14:textId="77777777" w:rsidR="007D0462" w:rsidRPr="001F665C" w:rsidRDefault="007D0462" w:rsidP="007D0462">
                                  <w:pPr>
                                    <w:jc w:val="center"/>
                                    <w:rPr>
                                      <w:color w:val="FFFFFF" w:themeColor="background1"/>
                                    </w:rPr>
                                  </w:pPr>
                                  <w:r>
                                    <w:rPr>
                                      <w:color w:val="FFFFFF" w:themeColor="background1"/>
                                    </w:rPr>
                                    <w:t>Class 1</w:t>
                                  </w:r>
                                </w:p>
                              </w:txbxContent>
                            </v:textbox>
                          </v:shape>
                        </v:group>
                        <v:group id="Skupina 2" o:spid="_x0000_s1157" style="position:absolute;left:12420;top:76;width:8154;height:4038" coordsize="10058,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">
                          <v:roundrect id="Obdélník: se zakulacenými rohy 1" o:spid="_x0000_s1158" style="position:absolute;width:10058;height:40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" fillcolor="#5b9bd5 [3204]" strokecolor="#091723 [484]" strokeweight="1pt">
                            <v:stroke joinstyle="miter"/>
                          </v:roundrect>
                          <v:shape id="Textové pole 2" o:spid="_x0000_s1159" type="#_x0000_t202" style="position:absolute;left:533;top:533;width:8992;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" filled="f" stroked="f">
                            <v:textbox>
                              <w:txbxContent>
                                <w:p w14:paraId="722F345D" w14:textId="77777777" w:rsidR="007D0462" w:rsidRPr="001F665C" w:rsidRDefault="007D0462" w:rsidP="007D0462">
                                  <w:pPr>
                                    <w:jc w:val="center"/>
                                    <w:rPr>
                                      <w:color w:val="FFFFFF" w:themeColor="background1"/>
                                    </w:rPr>
                                  </w:pPr>
                                  <w:r>
                                    <w:rPr>
                                      <w:color w:val="FFFFFF" w:themeColor="background1"/>
                                    </w:rPr>
                                    <w:t>Class 2</w:t>
                                  </w:r>
                                </w:p>
                              </w:txbxContent>
                            </v:textbox>
                          </v:shape>
                        </v:group>
                        <v:group id="Skupina 2" o:spid="_x0000_s1160" style="position:absolute;left:914;top:6324;width:8153;height:4039" coordsize="10058,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">
                          <v:roundrect id="Obdélník: se zakulacenými rohy 1" o:spid="_x0000_s1161" style="position:absolute;width:10058;height:40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" fillcolor="#5b9bd5 [3204]" strokecolor="#091723 [484]" strokeweight="1pt">
                            <v:stroke joinstyle="miter"/>
                          </v:roundrect>
                          <v:shape id="Textové pole 2" o:spid="_x0000_s1162" type="#_x0000_t202" style="position:absolute;left:533;top:533;width:8992;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" filled="f" stroked="f">
                            <v:textbox>
                              <w:txbxContent>
                                <w:p w14:paraId="17F8B5A5" w14:textId="77777777" w:rsidR="007D0462" w:rsidRPr="001F665C" w:rsidRDefault="007D0462" w:rsidP="007D0462">
                                  <w:pPr>
                                    <w:jc w:val="center"/>
                                    <w:rPr>
                                      <w:color w:val="FFFFFF" w:themeColor="background1"/>
                                    </w:rPr>
                                  </w:pPr>
                                  <w:r>
                                    <w:rPr>
                                      <w:color w:val="FFFFFF" w:themeColor="background1"/>
                                    </w:rPr>
                                    <w:t>Class 3</w:t>
                                  </w:r>
                                </w:p>
                              </w:txbxContent>
                            </v:textbox>
                          </v:shape>
                        </v:group>
                        <v:group id="Skupina 2" o:spid="_x0000_s1163" style="position:absolute;left:11430;top:7848;width:8153;height:4039" coordsize="10058,4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">
                          <v:roundrect id="Obdélník: se zakulacenými rohy 1" o:spid="_x0000_s1164" style="position:absolute;width:10058;height:40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" fillcolor="#5b9bd5 [3204]" strokecolor="#091723 [484]" strokeweight="1pt">
                            <v:stroke joinstyle="miter"/>
                          </v:roundrect>
                          <v:shape id="Textové pole 2" o:spid="_x0000_s1165" type="#_x0000_t202" style="position:absolute;left:533;top:533;width:8992;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" filled="f" stroked="f">
                            <v:textbox>
                              <w:txbxContent>
                                <w:p w14:paraId="3B5D371C" w14:textId="77777777" w:rsidR="007D0462" w:rsidRPr="001F665C" w:rsidRDefault="007D0462" w:rsidP="007D0462">
                                  <w:pPr>
                                    <w:jc w:val="center"/>
                                    <w:rPr>
                                      <w:color w:val="FFFFFF" w:themeColor="background1"/>
                                    </w:rPr>
                                  </w:pPr>
                                  <w:r>
                                    <w:rPr>
                                      <w:color w:val="FFFFFF" w:themeColor="background1"/>
                                    </w:rPr>
                                    <w:t>Class 4</w:t>
                                  </w:r>
                                </w:p>
                              </w:txbxContent>
                            </v:textbox>
                          </v:shape>
                        </v:group>
                      </v:group>
                      <v:shape id="Přímá spojnice se šipkou 8" o:spid="_x0000_s1166" type="#_x0000_t32" style="position:absolute;left:9791;top:2095;width:2515;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" strokecolor="black [3213]" strokeweight=".5pt">
                        <v:stroke endarrow="block" joinstyle="miter"/>
                      </v:shape>
                      <v:shape id="Přímá spojnice se šipkou 9" o:spid="_x0000_s1167" type="#_x0000_t32" style="position:absolute;left:11582;top:6096;width:3048;height:14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" strokecolor="black [3213]" strokeweight=".5pt">
                        <v:stroke endarrow="block" joinstyle="miter"/>
                      </v:shape>
                      <v:shape id="Přímá spojnice se šipkou 10" o:spid="_x0000_s1168" type="#_x0000_t32" style="position:absolute;left:19126;top:6019;width:1219;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" strokecolor="black [3213]" strokeweight=".5pt">
                        <v:stroke endarrow="block" joinstyle="miter"/>
                      </v:shape>
                    </v:group>
                  </v:group>
                  <v:shape id="Přímá spojnice se šipkou 11" o:spid="_x0000_s1169" type="#_x0000_t32" style="position:absolute;left:37185;top:6096;width:4191;height:7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" strokecolor="black [3213]" strokeweight=".5pt">
                    <v:stroke endarrow="block" joinstyle="miter"/>
                  </v:shape>
                  <v:shape id="Přímá spojnice se šipkou 12" o:spid="_x0000_s1170" type="#_x0000_t32" style="position:absolute;left:41910;top:6248;width:838;height:9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" strokecolor="black [3213]" strokeweight=".5pt">
                    <v:stroke endarrow="block" joinstyle="miter"/>
                  </v:shape>
                </v:group>
                <v:shape id="Textové pole 2" o:spid="_x0000_s1171" type="#_x0000_t202" style="position:absolute;left:5257;top:22631;width:99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" stroked="f">
                  <v:textbox>
                    <w:txbxContent>
                      <w:p w14:paraId="655A9B76" w14:textId="6F7EE734" w:rsidR="000A7AD0" w:rsidRPr="000A7AD0" w:rsidRDefault="000A7AD0">
                        <w:pPr>
                          <w:rPr>
                            <w:b/>
                            <w:bCs/>
                          </w:rPr>
                        </w:pPr>
                        <w:r w:rsidRPr="000A7AD0">
                          <w:rPr>
                            <w:b/>
                            <w:bCs/>
                          </w:rPr>
                          <w:t>Traditional</w:t>
                        </w:r>
                      </w:p>
                    </w:txbxContent>
                  </v:textbox>
                </v:shape>
                <v:shape id="Textové pole 2" o:spid="_x0000_s1172" type="#_x0000_t202" style="position:absolute;left:31165;top:22326;width:19508;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" stroked="f">
                  <v:textbox>
                    <w:txbxContent>
                      <w:p w14:paraId="0C6C8102" w14:textId="4BACC584" w:rsidR="000A7AD0" w:rsidRPr="000A7AD0" w:rsidRDefault="000A7AD0" w:rsidP="000A7AD0">
                        <w:pPr>
                          <w:rPr>
                            <w:b/>
                            <w:bCs/>
                          </w:rPr>
                        </w:pPr>
                        <w:proofErr w:type="spellStart"/>
                        <w:r>
                          <w:rPr>
                            <w:b/>
                            <w:bCs/>
                          </w:rPr>
                          <w:t>With</w:t>
                        </w:r>
                        <w:proofErr w:type="spellEnd"/>
                        <w:r>
                          <w:rPr>
                            <w:b/>
                            <w:bCs/>
                          </w:rPr>
                          <w:t xml:space="preserve"> dependency Injection</w:t>
                        </w:r>
                      </w:p>
                    </w:txbxContent>
                  </v:textbox>
                </v:shape>
              </v:group>
            </w:pict>
          </mc:Fallback>
        </mc:AlternateContent>
      </w:r>
    </w:p>
    <w:p w14:paraId="45666160" w14:textId="3A230676" w:rsidR="00D20C51" w:rsidRDefault="00D20C51" w:rsidP="00A2655F">
      <w:pPr>
        <w:pStyle w:val="Textprce"/>
        <w:ind w:firstLine="432"/>
        <w:rPr>
          <w:color w:val="0D0D0D"/>
          <w:shd w:val="clear" w:color="auto" w:fill="FFFFFF"/>
        </w:rPr>
      </w:pPr>
    </w:p>
    <w:p w14:paraId="03348CCB" w14:textId="6DFC03C1" w:rsidR="00D20C51" w:rsidRDefault="00D20C51" w:rsidP="00A2655F">
      <w:pPr>
        <w:pStyle w:val="Textprce"/>
        <w:ind w:firstLine="432"/>
        <w:rPr>
          <w:color w:val="0D0D0D"/>
          <w:shd w:val="clear" w:color="auto" w:fill="FFFFFF"/>
        </w:rPr>
      </w:pPr>
    </w:p>
    <w:p w14:paraId="24FFFF7C" w14:textId="6C545170" w:rsidR="00D20C51" w:rsidRDefault="00D20C51" w:rsidP="00A2655F">
      <w:pPr>
        <w:pStyle w:val="Textprce"/>
        <w:ind w:firstLine="432"/>
        <w:rPr>
          <w:color w:val="0D0D0D"/>
          <w:shd w:val="clear" w:color="auto" w:fill="FFFFFF"/>
        </w:rPr>
      </w:pPr>
    </w:p>
    <w:p w14:paraId="18199E92" w14:textId="18577708" w:rsidR="00D20C51" w:rsidRDefault="00D20C51" w:rsidP="00A2655F">
      <w:pPr>
        <w:pStyle w:val="Textprce"/>
        <w:ind w:firstLine="432"/>
        <w:rPr>
          <w:color w:val="0D0D0D"/>
          <w:shd w:val="clear" w:color="auto" w:fill="FFFFFF"/>
        </w:rPr>
      </w:pPr>
    </w:p>
    <w:p w14:paraId="4F999511" w14:textId="5B3BF091" w:rsidR="00D20C51" w:rsidRDefault="00D20C51" w:rsidP="00A2655F">
      <w:pPr>
        <w:pStyle w:val="Textprce"/>
        <w:ind w:firstLine="432"/>
        <w:rPr>
          <w:color w:val="0D0D0D"/>
          <w:shd w:val="clear" w:color="auto" w:fill="FFFFFF"/>
        </w:rPr>
      </w:pPr>
    </w:p>
    <w:p w14:paraId="37F5D360" w14:textId="20FA7125" w:rsidR="000A7AD0" w:rsidRDefault="000A7AD0" w:rsidP="000A7AD0">
      <w:pPr>
        <w:pStyle w:val="Titulek"/>
        <w:spacing w:line="276" w:lineRule="auto"/>
      </w:pPr>
    </w:p>
    <w:p w14:paraId="381703BD" w14:textId="30B11EB4" w:rsidR="000A7AD0" w:rsidRDefault="000A7AD0" w:rsidP="000A7AD0">
      <w:pPr>
        <w:pStyle w:val="Titulek"/>
        <w:spacing w:line="276" w:lineRule="auto"/>
      </w:pPr>
    </w:p>
    <w:p w14:paraId="2AAD5058" w14:textId="77777777" w:rsidR="000A7AD0" w:rsidRDefault="000A7AD0" w:rsidP="000A7AD0">
      <w:pPr>
        <w:pStyle w:val="Titulek"/>
        <w:jc w:val="both"/>
      </w:pPr>
    </w:p>
    <w:p w14:paraId="5A2137A9" w14:textId="55F005F3" w:rsidR="000A7AD0" w:rsidRPr="000A7AD0" w:rsidRDefault="000A7AD0" w:rsidP="000A7AD0">
      <w:pPr>
        <w:pStyle w:val="Titulek"/>
        <w:spacing w:line="360" w:lineRule="auto"/>
      </w:pPr>
      <w:r w:rsidRPr="00373204">
        <w:t>Obrázek 2.2: Komponenta. Vlastní zpracování.</w:t>
      </w:r>
    </w:p>
    <w:p w14:paraId="3929DA16" w14:textId="45B99D38" w:rsidR="00D20C51" w:rsidRDefault="001F552A" w:rsidP="00D20C51">
      <w:pPr>
        <w:pStyle w:val="Textprce"/>
        <w:ind w:firstLine="432"/>
        <w:rPr>
          <w:color w:val="0D0D0D"/>
          <w:shd w:val="clear" w:color="auto" w:fill="FFFFFF"/>
        </w:rPr>
      </w:pPr>
      <w:r>
        <w:rPr>
          <w:color w:val="0D0D0D"/>
          <w:shd w:val="clear" w:color="auto" w:fill="FFFFFF"/>
        </w:rPr>
        <w:t>Návrhový vzor DI se nejčastěji implementuje pomocí tzv. IoC kontejnerů. Tyto kontejnery představují nástroje nebo frameworky, které automaticky vytvářejí a poskytují instance tříd, které jsou potřebné jako závislosti pro jiné třídy. Umožňují spravovat životní cyklus závislosti</w:t>
      </w:r>
      <w:r w:rsidR="00EC052C">
        <w:rPr>
          <w:color w:val="0D0D0D"/>
          <w:shd w:val="clear" w:color="auto" w:fill="FFFFFF"/>
        </w:rPr>
        <w:t>,</w:t>
      </w:r>
      <w:r>
        <w:rPr>
          <w:color w:val="0D0D0D"/>
          <w:shd w:val="clear" w:color="auto" w:fill="FFFFFF"/>
        </w:rPr>
        <w:t xml:space="preserve"> jejich konfiguraci</w:t>
      </w:r>
      <w:r w:rsidR="00EC052C">
        <w:rPr>
          <w:color w:val="0D0D0D"/>
          <w:shd w:val="clear" w:color="auto" w:fill="FFFFFF"/>
        </w:rPr>
        <w:t xml:space="preserve"> a samotnou injektáž</w:t>
      </w:r>
      <w:r>
        <w:rPr>
          <w:color w:val="0D0D0D"/>
          <w:shd w:val="clear" w:color="auto" w:fill="FFFFFF"/>
        </w:rPr>
        <w:t xml:space="preserve">. </w:t>
      </w:r>
      <w:r w:rsidR="00B02555">
        <w:rPr>
          <w:color w:val="0D0D0D"/>
          <w:shd w:val="clear" w:color="auto" w:fill="FFFFFF"/>
        </w:rPr>
        <w:t xml:space="preserve">Ve WPF a desktopových aplikací </w:t>
      </w:r>
      <w:r w:rsidR="00D4696B">
        <w:rPr>
          <w:color w:val="0D0D0D"/>
          <w:shd w:val="clear" w:color="auto" w:fill="FFFFFF"/>
        </w:rPr>
        <w:t xml:space="preserve">obecně </w:t>
      </w:r>
      <w:r w:rsidR="00B02555">
        <w:rPr>
          <w:color w:val="0D0D0D"/>
          <w:shd w:val="clear" w:color="auto" w:fill="FFFFFF"/>
        </w:rPr>
        <w:t>je použití DI méně běžné než u např. aplikací webových</w:t>
      </w:r>
      <w:r w:rsidR="00D4696B">
        <w:rPr>
          <w:color w:val="0D0D0D"/>
          <w:shd w:val="clear" w:color="auto" w:fill="FFFFFF"/>
        </w:rPr>
        <w:t xml:space="preserve">. Z toho důvodu WPF plnohodnotný IoC kontejner </w:t>
      </w:r>
      <w:r w:rsidR="000C0EDC">
        <w:rPr>
          <w:color w:val="0D0D0D"/>
          <w:shd w:val="clear" w:color="auto" w:fill="FFFFFF"/>
        </w:rPr>
        <w:t xml:space="preserve">nenabízí. </w:t>
      </w:r>
      <w:r w:rsidR="00D4696B">
        <w:rPr>
          <w:color w:val="0D0D0D"/>
          <w:shd w:val="clear" w:color="auto" w:fill="FFFFFF"/>
        </w:rPr>
        <w:t xml:space="preserve">K dispozici je </w:t>
      </w:r>
      <w:r w:rsidR="000C0EDC">
        <w:rPr>
          <w:color w:val="0D0D0D"/>
          <w:shd w:val="clear" w:color="auto" w:fill="FFFFFF"/>
        </w:rPr>
        <w:t>nicméně</w:t>
      </w:r>
      <w:r w:rsidR="00D4696B">
        <w:rPr>
          <w:color w:val="0D0D0D"/>
          <w:shd w:val="clear" w:color="auto" w:fill="FFFFFF"/>
        </w:rPr>
        <w:t xml:space="preserve"> velké množství IoC kontejnerů třetích stran</w:t>
      </w:r>
      <w:r w:rsidR="003F403E">
        <w:rPr>
          <w:color w:val="0D0D0D"/>
          <w:shd w:val="clear" w:color="auto" w:fill="FFFFFF"/>
        </w:rPr>
        <w:t xml:space="preserve">. Mezi </w:t>
      </w:r>
      <w:r w:rsidR="000C0EDC">
        <w:rPr>
          <w:color w:val="0D0D0D"/>
          <w:shd w:val="clear" w:color="auto" w:fill="FFFFFF"/>
        </w:rPr>
        <w:t xml:space="preserve">ty </w:t>
      </w:r>
      <w:r w:rsidR="00D4696B">
        <w:rPr>
          <w:color w:val="0D0D0D"/>
          <w:shd w:val="clear" w:color="auto" w:fill="FFFFFF"/>
        </w:rPr>
        <w:t>nejpopulárnější</w:t>
      </w:r>
      <w:r w:rsidR="003F403E">
        <w:rPr>
          <w:color w:val="0D0D0D"/>
          <w:shd w:val="clear" w:color="auto" w:fill="FFFFFF"/>
        </w:rPr>
        <w:t xml:space="preserve"> </w:t>
      </w:r>
      <w:r w:rsidR="00921F72">
        <w:rPr>
          <w:color w:val="0D0D0D"/>
          <w:shd w:val="clear" w:color="auto" w:fill="FFFFFF"/>
        </w:rPr>
        <w:t xml:space="preserve">a </w:t>
      </w:r>
      <w:r w:rsidR="003F403E">
        <w:rPr>
          <w:color w:val="0D0D0D"/>
          <w:shd w:val="clear" w:color="auto" w:fill="FFFFFF"/>
        </w:rPr>
        <w:t>nejvíc komplexní</w:t>
      </w:r>
      <w:r w:rsidR="005C54A1">
        <w:rPr>
          <w:color w:val="0D0D0D"/>
          <w:shd w:val="clear" w:color="auto" w:fill="FFFFFF"/>
        </w:rPr>
        <w:t xml:space="preserve"> </w:t>
      </w:r>
      <w:r w:rsidR="00921F72">
        <w:rPr>
          <w:color w:val="0D0D0D"/>
          <w:shd w:val="clear" w:color="auto" w:fill="FFFFFF"/>
        </w:rPr>
        <w:t xml:space="preserve">lze </w:t>
      </w:r>
      <w:r w:rsidR="00D4696B">
        <w:rPr>
          <w:color w:val="0D0D0D"/>
          <w:shd w:val="clear" w:color="auto" w:fill="FFFFFF"/>
        </w:rPr>
        <w:t xml:space="preserve">zařadit např. </w:t>
      </w:r>
      <w:proofErr w:type="spellStart"/>
      <w:r w:rsidR="00D4696B">
        <w:rPr>
          <w:color w:val="0D0D0D"/>
          <w:shd w:val="clear" w:color="auto" w:fill="FFFFFF"/>
        </w:rPr>
        <w:t>Autofac</w:t>
      </w:r>
      <w:proofErr w:type="spellEnd"/>
      <w:r w:rsidR="00D4696B">
        <w:rPr>
          <w:color w:val="0D0D0D"/>
          <w:shd w:val="clear" w:color="auto" w:fill="FFFFFF"/>
        </w:rPr>
        <w:t xml:space="preserve"> či </w:t>
      </w:r>
      <w:proofErr w:type="spellStart"/>
      <w:r w:rsidR="00D4696B">
        <w:rPr>
          <w:color w:val="0D0D0D"/>
          <w:shd w:val="clear" w:color="auto" w:fill="FFFFFF"/>
        </w:rPr>
        <w:t>Ninject</w:t>
      </w:r>
      <w:proofErr w:type="spellEnd"/>
      <w:r w:rsidR="00D4696B">
        <w:rPr>
          <w:color w:val="0D0D0D"/>
          <w:shd w:val="clear" w:color="auto" w:fill="FFFFFF"/>
        </w:rPr>
        <w:t xml:space="preserve">. V praktické části práce </w:t>
      </w:r>
      <w:r w:rsidR="005C54A1">
        <w:rPr>
          <w:color w:val="0D0D0D"/>
          <w:shd w:val="clear" w:color="auto" w:fill="FFFFFF"/>
        </w:rPr>
        <w:t>se pro implementaci</w:t>
      </w:r>
      <w:r w:rsidR="00921F72">
        <w:rPr>
          <w:color w:val="0D0D0D"/>
          <w:shd w:val="clear" w:color="auto" w:fill="FFFFFF"/>
        </w:rPr>
        <w:t xml:space="preserve"> návrhového vzoru</w:t>
      </w:r>
      <w:r w:rsidR="005C54A1">
        <w:rPr>
          <w:color w:val="0D0D0D"/>
          <w:shd w:val="clear" w:color="auto" w:fill="FFFFFF"/>
        </w:rPr>
        <w:t xml:space="preserve"> DI využívá knihovna </w:t>
      </w:r>
      <w:proofErr w:type="spellStart"/>
      <w:r w:rsidR="005C54A1">
        <w:rPr>
          <w:color w:val="0D0D0D"/>
          <w:shd w:val="clear" w:color="auto" w:fill="FFFFFF"/>
        </w:rPr>
        <w:t>Depe</w:t>
      </w:r>
      <w:r w:rsidR="00921F72">
        <w:rPr>
          <w:color w:val="0D0D0D"/>
          <w:shd w:val="clear" w:color="auto" w:fill="FFFFFF"/>
        </w:rPr>
        <w:t>ndency</w:t>
      </w:r>
      <w:r w:rsidR="00E453FC">
        <w:rPr>
          <w:color w:val="0D0D0D"/>
          <w:shd w:val="clear" w:color="auto" w:fill="FFFFFF"/>
        </w:rPr>
        <w:t>I</w:t>
      </w:r>
      <w:r w:rsidR="00921F72">
        <w:rPr>
          <w:color w:val="0D0D0D"/>
          <w:shd w:val="clear" w:color="auto" w:fill="FFFFFF"/>
        </w:rPr>
        <w:t>nje</w:t>
      </w:r>
      <w:r w:rsidR="005C54A1">
        <w:rPr>
          <w:color w:val="0D0D0D"/>
          <w:shd w:val="clear" w:color="auto" w:fill="FFFFFF"/>
        </w:rPr>
        <w:t>ction</w:t>
      </w:r>
      <w:proofErr w:type="spellEnd"/>
      <w:r w:rsidR="003F403E">
        <w:rPr>
          <w:color w:val="0D0D0D"/>
          <w:shd w:val="clear" w:color="auto" w:fill="FFFFFF"/>
        </w:rPr>
        <w:t xml:space="preserve"> </w:t>
      </w:r>
      <w:r w:rsidR="005C54A1">
        <w:rPr>
          <w:color w:val="0D0D0D"/>
          <w:shd w:val="clear" w:color="auto" w:fill="FFFFFF"/>
        </w:rPr>
        <w:t xml:space="preserve">z balíku </w:t>
      </w:r>
      <w:proofErr w:type="spellStart"/>
      <w:r w:rsidR="005C54A1">
        <w:rPr>
          <w:color w:val="0D0D0D"/>
          <w:shd w:val="clear" w:color="auto" w:fill="FFFFFF"/>
        </w:rPr>
        <w:t>Microsoft.Extensions</w:t>
      </w:r>
      <w:proofErr w:type="spellEnd"/>
      <w:r w:rsidR="005C54A1">
        <w:rPr>
          <w:color w:val="0D0D0D"/>
          <w:shd w:val="clear" w:color="auto" w:fill="FFFFFF"/>
        </w:rPr>
        <w:t>, která je</w:t>
      </w:r>
      <w:r w:rsidR="00921F72">
        <w:rPr>
          <w:color w:val="0D0D0D"/>
          <w:shd w:val="clear" w:color="auto" w:fill="FFFFFF"/>
        </w:rPr>
        <w:t xml:space="preserve"> nativně</w:t>
      </w:r>
      <w:r w:rsidR="005C54A1">
        <w:rPr>
          <w:color w:val="0D0D0D"/>
          <w:shd w:val="clear" w:color="auto" w:fill="FFFFFF"/>
        </w:rPr>
        <w:t xml:space="preserve"> </w:t>
      </w:r>
      <w:r w:rsidR="00921F72">
        <w:rPr>
          <w:color w:val="0D0D0D"/>
          <w:shd w:val="clear" w:color="auto" w:fill="FFFFFF"/>
        </w:rPr>
        <w:t>podporována</w:t>
      </w:r>
      <w:r w:rsidR="005C54A1">
        <w:rPr>
          <w:color w:val="0D0D0D"/>
          <w:shd w:val="clear" w:color="auto" w:fill="FFFFFF"/>
        </w:rPr>
        <w:t xml:space="preserve"> </w:t>
      </w:r>
      <w:r w:rsidR="00921F72">
        <w:rPr>
          <w:color w:val="0D0D0D"/>
          <w:shd w:val="clear" w:color="auto" w:fill="FFFFFF"/>
        </w:rPr>
        <w:t xml:space="preserve">a integrována </w:t>
      </w:r>
      <w:r w:rsidR="005C54A1">
        <w:rPr>
          <w:color w:val="0D0D0D"/>
          <w:shd w:val="clear" w:color="auto" w:fill="FFFFFF"/>
        </w:rPr>
        <w:t xml:space="preserve">s frameworkem ASP.NET </w:t>
      </w:r>
      <w:proofErr w:type="spellStart"/>
      <w:r w:rsidR="005C54A1">
        <w:rPr>
          <w:color w:val="0D0D0D"/>
          <w:shd w:val="clear" w:color="auto" w:fill="FFFFFF"/>
        </w:rPr>
        <w:t>Core</w:t>
      </w:r>
      <w:proofErr w:type="spellEnd"/>
      <w:r w:rsidR="005C54A1">
        <w:rPr>
          <w:color w:val="0D0D0D"/>
          <w:shd w:val="clear" w:color="auto" w:fill="FFFFFF"/>
        </w:rPr>
        <w:t xml:space="preserve">. </w:t>
      </w:r>
    </w:p>
    <w:p w14:paraId="07BD3E3D" w14:textId="742ADDCB" w:rsidR="0053778D" w:rsidRDefault="0053778D" w:rsidP="00E453FC">
      <w:pPr>
        <w:pStyle w:val="Nadpis3text"/>
      </w:pPr>
      <w:r>
        <w:t>Factory Pattern</w:t>
      </w:r>
      <w:r w:rsidR="00E453FC">
        <w:tab/>
      </w:r>
    </w:p>
    <w:p w14:paraId="0D5B32C1" w14:textId="5533D51F" w:rsidR="004E55F6" w:rsidRDefault="00E453FC" w:rsidP="00EC3041">
      <w:pPr>
        <w:pStyle w:val="Textprce"/>
        <w:ind w:firstLine="432"/>
        <w:rPr>
          <w:color w:val="0D0D0D"/>
          <w:shd w:val="clear" w:color="auto" w:fill="FFFFFF"/>
        </w:rPr>
      </w:pPr>
      <w:r>
        <w:rPr>
          <w:color w:val="0D0D0D"/>
          <w:shd w:val="clear" w:color="auto" w:fill="FFFFFF"/>
        </w:rPr>
        <w:t>V úvodu této kapitoly byla zmíněna skupina</w:t>
      </w:r>
      <w:r w:rsidR="00804F47">
        <w:rPr>
          <w:color w:val="0D0D0D"/>
          <w:shd w:val="clear" w:color="auto" w:fill="FFFFFF"/>
        </w:rPr>
        <w:t xml:space="preserve"> </w:t>
      </w:r>
      <w:r>
        <w:rPr>
          <w:color w:val="0D0D0D"/>
          <w:shd w:val="clear" w:color="auto" w:fill="FFFFFF"/>
        </w:rPr>
        <w:t>návrhových vzorů GOF. Do této skupiny patří i Factory pattern</w:t>
      </w:r>
      <w:r w:rsidR="00804F47">
        <w:rPr>
          <w:color w:val="0D0D0D"/>
          <w:shd w:val="clear" w:color="auto" w:fill="FFFFFF"/>
        </w:rPr>
        <w:t xml:space="preserve">, který je </w:t>
      </w:r>
      <w:r>
        <w:rPr>
          <w:color w:val="0D0D0D"/>
          <w:shd w:val="clear" w:color="auto" w:fill="FFFFFF"/>
        </w:rPr>
        <w:t>v</w:t>
      </w:r>
      <w:r w:rsidR="00804F47">
        <w:rPr>
          <w:color w:val="0D0D0D"/>
          <w:shd w:val="clear" w:color="auto" w:fill="FFFFFF"/>
        </w:rPr>
        <w:t> </w:t>
      </w:r>
      <w:r>
        <w:rPr>
          <w:color w:val="0D0D0D"/>
          <w:shd w:val="clear" w:color="auto" w:fill="FFFFFF"/>
        </w:rPr>
        <w:t>rámci</w:t>
      </w:r>
      <w:r w:rsidR="00804F47">
        <w:rPr>
          <w:color w:val="0D0D0D"/>
          <w:shd w:val="clear" w:color="auto" w:fill="FFFFFF"/>
        </w:rPr>
        <w:t xml:space="preserve"> jejího vnitřního členění</w:t>
      </w:r>
      <w:r>
        <w:rPr>
          <w:color w:val="0D0D0D"/>
          <w:shd w:val="clear" w:color="auto" w:fill="FFFFFF"/>
        </w:rPr>
        <w:t xml:space="preserve"> klasifikován jako t</w:t>
      </w:r>
      <w:r w:rsidR="00804F47">
        <w:rPr>
          <w:color w:val="0D0D0D"/>
          <w:shd w:val="clear" w:color="auto" w:fill="FFFFFF"/>
        </w:rPr>
        <w:t>zv</w:t>
      </w:r>
      <w:r>
        <w:rPr>
          <w:color w:val="0D0D0D"/>
          <w:shd w:val="clear" w:color="auto" w:fill="FFFFFF"/>
        </w:rPr>
        <w:t xml:space="preserve">. Creational Pattern. </w:t>
      </w:r>
      <w:r w:rsidR="00924261">
        <w:rPr>
          <w:color w:val="0D0D0D"/>
          <w:shd w:val="clear" w:color="auto" w:fill="FFFFFF"/>
        </w:rPr>
        <w:t>C</w:t>
      </w:r>
      <w:r w:rsidR="00804F47">
        <w:rPr>
          <w:color w:val="0D0D0D"/>
          <w:shd w:val="clear" w:color="auto" w:fill="FFFFFF"/>
        </w:rPr>
        <w:t>reational patterns se zaměřují na abstrakci a flexibilitu v procesu instancování objektů</w:t>
      </w:r>
      <w:r w:rsidR="00924261">
        <w:rPr>
          <w:color w:val="0D0D0D"/>
          <w:shd w:val="clear" w:color="auto" w:fill="FFFFFF"/>
        </w:rPr>
        <w:t xml:space="preserve">. Vedle Factory sem patří ještě návrhové vzory </w:t>
      </w:r>
      <w:proofErr w:type="spellStart"/>
      <w:r w:rsidR="00924261">
        <w:rPr>
          <w:color w:val="0D0D0D"/>
          <w:shd w:val="clear" w:color="auto" w:fill="FFFFFF"/>
        </w:rPr>
        <w:t>singleton</w:t>
      </w:r>
      <w:proofErr w:type="spellEnd"/>
      <w:r w:rsidR="00924261">
        <w:rPr>
          <w:color w:val="0D0D0D"/>
          <w:shd w:val="clear" w:color="auto" w:fill="FFFFFF"/>
        </w:rPr>
        <w:t xml:space="preserve">, </w:t>
      </w:r>
      <w:proofErr w:type="spellStart"/>
      <w:r w:rsidR="00924261">
        <w:rPr>
          <w:color w:val="0D0D0D"/>
          <w:shd w:val="clear" w:color="auto" w:fill="FFFFFF"/>
        </w:rPr>
        <w:t>builder</w:t>
      </w:r>
      <w:proofErr w:type="spellEnd"/>
      <w:r w:rsidR="00924261">
        <w:rPr>
          <w:color w:val="0D0D0D"/>
          <w:shd w:val="clear" w:color="auto" w:fill="FFFFFF"/>
        </w:rPr>
        <w:t xml:space="preserve"> a prototyp. </w:t>
      </w:r>
      <w:r w:rsidR="005647F4">
        <w:rPr>
          <w:color w:val="0D0D0D"/>
          <w:shd w:val="clear" w:color="auto" w:fill="FFFFFF"/>
        </w:rPr>
        <w:t>Myšlenka návrhové vzoru Factory spočívá v</w:t>
      </w:r>
      <w:r w:rsidR="00606910">
        <w:rPr>
          <w:color w:val="0D0D0D"/>
          <w:shd w:val="clear" w:color="auto" w:fill="FFFFFF"/>
        </w:rPr>
        <w:t> </w:t>
      </w:r>
      <w:r w:rsidR="005647F4">
        <w:rPr>
          <w:color w:val="0D0D0D"/>
          <w:shd w:val="clear" w:color="auto" w:fill="FFFFFF"/>
        </w:rPr>
        <w:t>delegování</w:t>
      </w:r>
      <w:r w:rsidR="00606910">
        <w:rPr>
          <w:color w:val="0D0D0D"/>
          <w:shd w:val="clear" w:color="auto" w:fill="FFFFFF"/>
        </w:rPr>
        <w:t xml:space="preserve"> odpovědnosti za </w:t>
      </w:r>
      <w:r w:rsidR="005647F4">
        <w:rPr>
          <w:color w:val="0D0D0D"/>
          <w:shd w:val="clear" w:color="auto" w:fill="FFFFFF"/>
        </w:rPr>
        <w:t xml:space="preserve">proces </w:t>
      </w:r>
      <w:r w:rsidR="005647F4">
        <w:rPr>
          <w:color w:val="0D0D0D"/>
          <w:shd w:val="clear" w:color="auto" w:fill="FFFFFF"/>
        </w:rPr>
        <w:lastRenderedPageBreak/>
        <w:t xml:space="preserve">instancování objektů na </w:t>
      </w:r>
      <w:r w:rsidR="00606910">
        <w:rPr>
          <w:color w:val="0D0D0D"/>
          <w:shd w:val="clear" w:color="auto" w:fill="FFFFFF"/>
        </w:rPr>
        <w:t xml:space="preserve">jinou třídu, resp. na její </w:t>
      </w:r>
      <w:r w:rsidR="005647F4">
        <w:rPr>
          <w:color w:val="0D0D0D"/>
          <w:shd w:val="clear" w:color="auto" w:fill="FFFFFF"/>
        </w:rPr>
        <w:t>speciální „</w:t>
      </w:r>
      <w:r w:rsidR="005647F4" w:rsidRPr="005647F4">
        <w:rPr>
          <w:i/>
          <w:iCs/>
          <w:color w:val="0D0D0D"/>
          <w:shd w:val="clear" w:color="auto" w:fill="FFFFFF"/>
        </w:rPr>
        <w:t>tovární</w:t>
      </w:r>
      <w:r w:rsidR="005647F4">
        <w:rPr>
          <w:color w:val="0D0D0D"/>
          <w:shd w:val="clear" w:color="auto" w:fill="FFFFFF"/>
        </w:rPr>
        <w:t xml:space="preserve">“ metodu. </w:t>
      </w:r>
      <w:r w:rsidR="00801BBF">
        <w:rPr>
          <w:color w:val="0D0D0D"/>
          <w:shd w:val="clear" w:color="auto" w:fill="FFFFFF"/>
        </w:rPr>
        <w:t xml:space="preserve">Tato </w:t>
      </w:r>
      <w:r w:rsidR="00606910">
        <w:rPr>
          <w:color w:val="0D0D0D"/>
          <w:shd w:val="clear" w:color="auto" w:fill="FFFFFF"/>
        </w:rPr>
        <w:t>třída (</w:t>
      </w:r>
      <w:r w:rsidR="00606910" w:rsidRPr="00606910">
        <w:rPr>
          <w:i/>
          <w:iCs/>
          <w:color w:val="0D0D0D"/>
          <w:shd w:val="clear" w:color="auto" w:fill="FFFFFF"/>
        </w:rPr>
        <w:t>továrna</w:t>
      </w:r>
      <w:r w:rsidR="00606910">
        <w:rPr>
          <w:color w:val="0D0D0D"/>
          <w:shd w:val="clear" w:color="auto" w:fill="FFFFFF"/>
        </w:rPr>
        <w:t>)</w:t>
      </w:r>
      <w:r w:rsidR="00801BBF">
        <w:rPr>
          <w:color w:val="0D0D0D"/>
          <w:shd w:val="clear" w:color="auto" w:fill="FFFFFF"/>
        </w:rPr>
        <w:t xml:space="preserve"> umožňuje vracet instance různých tříd, které implementují stejné rozhraní nebo </w:t>
      </w:r>
      <w:r w:rsidR="00606910">
        <w:rPr>
          <w:color w:val="0D0D0D"/>
          <w:shd w:val="clear" w:color="auto" w:fill="FFFFFF"/>
        </w:rPr>
        <w:t xml:space="preserve">stejnou </w:t>
      </w:r>
      <w:r w:rsidR="00801BBF">
        <w:rPr>
          <w:color w:val="0D0D0D"/>
          <w:shd w:val="clear" w:color="auto" w:fill="FFFFFF"/>
        </w:rPr>
        <w:t xml:space="preserve">abstraktní třídu. Díky tomu je v rámci nadřazené třídy možné vytvářet objekty bez specifikace konkrétních tříd, čímž se snižuje pevná vazba mezi třídou požadující objekt a třídami objektů, které jsou vytvářeny. </w:t>
      </w:r>
      <w:r w:rsidR="00EC3041">
        <w:rPr>
          <w:color w:val="0D0D0D"/>
          <w:shd w:val="clear" w:color="auto" w:fill="FFFFFF"/>
        </w:rPr>
        <w:t xml:space="preserve">GOF definuje několik typů Factory pattern, které se liší v závislosti na tom, jak je rozhodováno </w:t>
      </w:r>
      <w:r w:rsidR="007F54D2">
        <w:rPr>
          <w:color w:val="0D0D0D"/>
          <w:shd w:val="clear" w:color="auto" w:fill="FFFFFF"/>
        </w:rPr>
        <w:t>o</w:t>
      </w:r>
      <w:r w:rsidR="00EC3041">
        <w:rPr>
          <w:color w:val="0D0D0D"/>
          <w:shd w:val="clear" w:color="auto" w:fill="FFFFFF"/>
        </w:rPr>
        <w:t xml:space="preserve"> typu vytvářeného objektu. Jsou to: </w:t>
      </w:r>
    </w:p>
    <w:p w14:paraId="544C8E5B" w14:textId="72CD47F5" w:rsidR="00EC3041" w:rsidRPr="007F54D2" w:rsidRDefault="007F54D2" w:rsidP="00EC3041">
      <w:pPr>
        <w:pStyle w:val="Textprce"/>
        <w:numPr>
          <w:ilvl w:val="0"/>
          <w:numId w:val="20"/>
        </w:numPr>
        <w:rPr>
          <w:b/>
          <w:bCs/>
          <w:color w:val="0D0D0D"/>
          <w:shd w:val="clear" w:color="auto" w:fill="FFFFFF"/>
        </w:rPr>
      </w:pPr>
      <w:r>
        <w:rPr>
          <w:b/>
          <w:bCs/>
          <w:color w:val="0D0D0D"/>
          <w:shd w:val="clear" w:color="auto" w:fill="FFFFFF"/>
        </w:rPr>
        <w:t xml:space="preserve">Factory method – </w:t>
      </w:r>
      <w:r>
        <w:rPr>
          <w:color w:val="0D0D0D"/>
          <w:shd w:val="clear" w:color="auto" w:fill="FFFFFF"/>
        </w:rPr>
        <w:t xml:space="preserve">Jedná se o základní typ Factory patternu. Továrna implementuje metodu Create, která vrací objekt instanci požadovaného typu objektu. Typ objektu je určen parametrem metody. </w:t>
      </w:r>
    </w:p>
    <w:p w14:paraId="06D79DBA" w14:textId="590868ED" w:rsidR="007F54D2" w:rsidRPr="004E55F6" w:rsidRDefault="007F54D2" w:rsidP="00EC3041">
      <w:pPr>
        <w:pStyle w:val="Textprce"/>
        <w:numPr>
          <w:ilvl w:val="0"/>
          <w:numId w:val="20"/>
        </w:numPr>
        <w:rPr>
          <w:b/>
          <w:bCs/>
          <w:color w:val="0D0D0D"/>
          <w:shd w:val="clear" w:color="auto" w:fill="FFFFFF"/>
        </w:rPr>
      </w:pPr>
      <w:r>
        <w:rPr>
          <w:b/>
          <w:bCs/>
          <w:color w:val="0D0D0D"/>
          <w:shd w:val="clear" w:color="auto" w:fill="FFFFFF"/>
        </w:rPr>
        <w:t>Simple Factory –</w:t>
      </w:r>
      <w:r>
        <w:rPr>
          <w:color w:val="0D0D0D"/>
          <w:shd w:val="clear" w:color="auto" w:fill="FFFFFF"/>
        </w:rPr>
        <w:t xml:space="preserve"> Jedná se o zjednodušený typ Factory patternu. Továrna poskytuje statické metody pro každý typ objektu. </w:t>
      </w:r>
    </w:p>
    <w:p w14:paraId="22332F7A" w14:textId="564024B9" w:rsidR="004E55F6" w:rsidRPr="004E55F6" w:rsidRDefault="007F54D2" w:rsidP="007F54D2">
      <w:pPr>
        <w:pStyle w:val="Textprce"/>
        <w:numPr>
          <w:ilvl w:val="0"/>
          <w:numId w:val="20"/>
        </w:numPr>
        <w:rPr>
          <w:b/>
          <w:bCs/>
          <w:color w:val="0D0D0D"/>
          <w:shd w:val="clear" w:color="auto" w:fill="FFFFFF"/>
        </w:rPr>
      </w:pPr>
      <w:r w:rsidRPr="007F54D2">
        <w:rPr>
          <w:b/>
          <w:bCs/>
          <w:color w:val="0D0D0D"/>
          <w:shd w:val="clear" w:color="auto" w:fill="FFFFFF"/>
        </w:rPr>
        <w:t>Abstract</w:t>
      </w:r>
      <w:r>
        <w:rPr>
          <w:b/>
          <w:bCs/>
          <w:color w:val="0D0D0D"/>
          <w:shd w:val="clear" w:color="auto" w:fill="FFFFFF"/>
        </w:rPr>
        <w:t xml:space="preserve"> Factory – </w:t>
      </w:r>
      <w:r>
        <w:rPr>
          <w:color w:val="0D0D0D"/>
          <w:shd w:val="clear" w:color="auto" w:fill="FFFFFF"/>
        </w:rPr>
        <w:t>Továrna implementuje abstraktní metodu Create, která vrací abstraktní objekt. Konkrétní továrny pa</w:t>
      </w:r>
      <w:r w:rsidR="00D20C51">
        <w:rPr>
          <w:color w:val="0D0D0D"/>
          <w:shd w:val="clear" w:color="auto" w:fill="FFFFFF"/>
        </w:rPr>
        <w:t xml:space="preserve">k z této továrny dědí a implementují metodu Create pro specifický typ objektu. </w:t>
      </w:r>
    </w:p>
    <w:p w14:paraId="3C036B1A" w14:textId="0EE988F4" w:rsidR="00C51298" w:rsidRDefault="00DB366F" w:rsidP="002B5168">
      <w:pPr>
        <w:pStyle w:val="Textprce"/>
        <w:ind w:left="135" w:firstLine="432"/>
        <w:rPr>
          <w:color w:val="0D0D0D"/>
          <w:shd w:val="clear" w:color="auto" w:fill="FFFFFF"/>
        </w:rPr>
      </w:pPr>
      <w:r>
        <w:rPr>
          <w:color w:val="0D0D0D"/>
          <w:shd w:val="clear" w:color="auto" w:fill="FFFFFF"/>
        </w:rPr>
        <w:t>Factory Pattern je univerzální návrhový vzor, který se dá použít v široké škále programovacích jazyků</w:t>
      </w:r>
      <w:r w:rsidR="00C51298">
        <w:rPr>
          <w:color w:val="0D0D0D"/>
          <w:shd w:val="clear" w:color="auto" w:fill="FFFFFF"/>
        </w:rPr>
        <w:t xml:space="preserve"> </w:t>
      </w:r>
      <w:r>
        <w:rPr>
          <w:color w:val="0D0D0D"/>
          <w:shd w:val="clear" w:color="auto" w:fill="FFFFFF"/>
        </w:rPr>
        <w:t xml:space="preserve">a frameworků. </w:t>
      </w:r>
      <w:r w:rsidR="00AD64D2">
        <w:rPr>
          <w:color w:val="0D0D0D"/>
          <w:shd w:val="clear" w:color="auto" w:fill="FFFFFF"/>
        </w:rPr>
        <w:t xml:space="preserve">V architektuře MVVM může být použit pro např. dynamické vytváření ViewModelů na základě určitých podmínek a konfigurací. </w:t>
      </w:r>
      <w:r w:rsidR="002B5168">
        <w:rPr>
          <w:color w:val="0D0D0D"/>
          <w:shd w:val="clear" w:color="auto" w:fill="FFFFFF"/>
        </w:rPr>
        <w:t xml:space="preserve">To může být užitečné v případě, že je ViewModel závislý na specifických datech. </w:t>
      </w:r>
      <w:r w:rsidR="00AD64D2">
        <w:rPr>
          <w:color w:val="0D0D0D"/>
          <w:shd w:val="clear" w:color="auto" w:fill="FFFFFF"/>
        </w:rPr>
        <w:t>Často se</w:t>
      </w:r>
      <w:r w:rsidR="002B5168">
        <w:rPr>
          <w:color w:val="0D0D0D"/>
          <w:shd w:val="clear" w:color="auto" w:fill="FFFFFF"/>
        </w:rPr>
        <w:t xml:space="preserve"> </w:t>
      </w:r>
      <w:r w:rsidR="00AD64D2">
        <w:rPr>
          <w:color w:val="0D0D0D"/>
          <w:shd w:val="clear" w:color="auto" w:fill="FFFFFF"/>
        </w:rPr>
        <w:t xml:space="preserve"> </w:t>
      </w:r>
      <w:r w:rsidR="002B5168">
        <w:rPr>
          <w:color w:val="0D0D0D"/>
          <w:shd w:val="clear" w:color="auto" w:fill="FFFFFF"/>
        </w:rPr>
        <w:t xml:space="preserve">používá také ve spojení s technikami IoC pro vytváření objektů a služeb, které ViewModely ke své činnosti využívají. </w:t>
      </w:r>
      <w:r>
        <w:rPr>
          <w:color w:val="0D0D0D"/>
          <w:shd w:val="clear" w:color="auto" w:fill="FFFFFF"/>
        </w:rPr>
        <w:t>V kontextu desktopových</w:t>
      </w:r>
      <w:r w:rsidR="00C51298">
        <w:rPr>
          <w:color w:val="0D0D0D"/>
          <w:shd w:val="clear" w:color="auto" w:fill="FFFFFF"/>
        </w:rPr>
        <w:t xml:space="preserve">, a zvláště pak WPF aplikací, </w:t>
      </w:r>
      <w:r>
        <w:rPr>
          <w:color w:val="0D0D0D"/>
          <w:shd w:val="clear" w:color="auto" w:fill="FFFFFF"/>
        </w:rPr>
        <w:t xml:space="preserve">se </w:t>
      </w:r>
      <w:r w:rsidR="00C51298">
        <w:rPr>
          <w:color w:val="0D0D0D"/>
          <w:shd w:val="clear" w:color="auto" w:fill="FFFFFF"/>
        </w:rPr>
        <w:t>návrhový vzor factory</w:t>
      </w:r>
      <w:r w:rsidR="002B5168">
        <w:rPr>
          <w:color w:val="0D0D0D"/>
          <w:shd w:val="clear" w:color="auto" w:fill="FFFFFF"/>
        </w:rPr>
        <w:t xml:space="preserve"> </w:t>
      </w:r>
      <w:r>
        <w:rPr>
          <w:color w:val="0D0D0D"/>
          <w:shd w:val="clear" w:color="auto" w:fill="FFFFFF"/>
        </w:rPr>
        <w:t>stává mocným nástroje</w:t>
      </w:r>
      <w:r w:rsidR="00AD64D2">
        <w:rPr>
          <w:color w:val="0D0D0D"/>
          <w:shd w:val="clear" w:color="auto" w:fill="FFFFFF"/>
        </w:rPr>
        <w:t xml:space="preserve">m pro </w:t>
      </w:r>
      <w:r>
        <w:rPr>
          <w:color w:val="0D0D0D"/>
          <w:shd w:val="clear" w:color="auto" w:fill="FFFFFF"/>
        </w:rPr>
        <w:t xml:space="preserve">dynamické vytváření </w:t>
      </w:r>
      <w:r w:rsidR="00AD64D2">
        <w:rPr>
          <w:color w:val="0D0D0D"/>
          <w:shd w:val="clear" w:color="auto" w:fill="FFFFFF"/>
        </w:rPr>
        <w:t>komponent uživatelského rozhraní</w:t>
      </w:r>
      <w:r w:rsidR="002B5168">
        <w:rPr>
          <w:color w:val="0D0D0D"/>
          <w:shd w:val="clear" w:color="auto" w:fill="FFFFFF"/>
        </w:rPr>
        <w:t>.</w:t>
      </w:r>
      <w:r w:rsidR="00AD64D2">
        <w:rPr>
          <w:color w:val="0D0D0D"/>
          <w:shd w:val="clear" w:color="auto" w:fill="FFFFFF"/>
        </w:rPr>
        <w:t xml:space="preserve"> </w:t>
      </w:r>
      <w:r w:rsidR="00C51298">
        <w:rPr>
          <w:color w:val="0D0D0D"/>
          <w:shd w:val="clear" w:color="auto" w:fill="FFFFFF"/>
        </w:rPr>
        <w:t xml:space="preserve">Oddělení logiky objektů od jejich používání umožňuje centralizovat a zjednodušit proces tvorby </w:t>
      </w:r>
      <w:r w:rsidR="00AD64D2">
        <w:rPr>
          <w:color w:val="0D0D0D"/>
          <w:shd w:val="clear" w:color="auto" w:fill="FFFFFF"/>
        </w:rPr>
        <w:t xml:space="preserve">UI </w:t>
      </w:r>
      <w:r w:rsidR="00C51298">
        <w:rPr>
          <w:color w:val="0D0D0D"/>
          <w:shd w:val="clear" w:color="auto" w:fill="FFFFFF"/>
        </w:rPr>
        <w:t>komponent a zároveň zachovat vysokou míru flexibility a volnosti v jejich používání</w:t>
      </w:r>
      <w:r w:rsidR="002B5168">
        <w:rPr>
          <w:color w:val="0D0D0D"/>
          <w:shd w:val="clear" w:color="auto" w:fill="FFFFFF"/>
        </w:rPr>
        <w:t xml:space="preserve"> bez porušení principů MVVM</w:t>
      </w:r>
      <w:r w:rsidR="00C51298">
        <w:rPr>
          <w:color w:val="0D0D0D"/>
          <w:shd w:val="clear" w:color="auto" w:fill="FFFFFF"/>
        </w:rPr>
        <w:t xml:space="preserve">. </w:t>
      </w:r>
    </w:p>
    <w:p w14:paraId="64ADA8DC" w14:textId="6E1368D3" w:rsidR="002B5168" w:rsidRDefault="002B5168" w:rsidP="002B5168">
      <w:pPr>
        <w:pStyle w:val="Nadpis3text"/>
      </w:pPr>
      <w:r>
        <w:t>Command Pattern</w:t>
      </w:r>
      <w:r>
        <w:tab/>
      </w:r>
    </w:p>
    <w:p w14:paraId="6BDEA6A9" w14:textId="19A2EE15" w:rsidR="00A34896" w:rsidRDefault="005E089A" w:rsidP="00F519D7">
      <w:pPr>
        <w:pStyle w:val="Textprce"/>
        <w:ind w:left="135" w:firstLine="432"/>
        <w:rPr>
          <w:color w:val="0D0D0D"/>
          <w:shd w:val="clear" w:color="auto" w:fill="FFFFFF"/>
        </w:rPr>
      </w:pPr>
      <w:r>
        <w:rPr>
          <w:color w:val="0D0D0D"/>
          <w:shd w:val="clear" w:color="auto" w:fill="FFFFFF"/>
        </w:rPr>
        <w:t xml:space="preserve">Druhým z návrhových vzorů skupiny GoF použitých v praktické části této bakalářské práce je tzv. Command Pattern, který spadá do kategorie behaviorálních návrhových vzorů. </w:t>
      </w:r>
      <w:r w:rsidR="00471BBC">
        <w:rPr>
          <w:color w:val="0D0D0D"/>
          <w:shd w:val="clear" w:color="auto" w:fill="FFFFFF"/>
        </w:rPr>
        <w:t xml:space="preserve">Tyto návrhové vzory se </w:t>
      </w:r>
      <w:r w:rsidR="00F519D7">
        <w:rPr>
          <w:color w:val="0D0D0D"/>
          <w:shd w:val="clear" w:color="auto" w:fill="FFFFFF"/>
        </w:rPr>
        <w:t>soustředí</w:t>
      </w:r>
      <w:r w:rsidR="00471BBC">
        <w:rPr>
          <w:color w:val="0D0D0D"/>
          <w:shd w:val="clear" w:color="auto" w:fill="FFFFFF"/>
        </w:rPr>
        <w:t xml:space="preserve"> na </w:t>
      </w:r>
      <w:r w:rsidR="00106B67">
        <w:rPr>
          <w:color w:val="0D0D0D"/>
          <w:shd w:val="clear" w:color="auto" w:fill="FFFFFF"/>
        </w:rPr>
        <w:t xml:space="preserve">spolupráci a </w:t>
      </w:r>
      <w:r w:rsidR="00471BBC">
        <w:rPr>
          <w:color w:val="0D0D0D"/>
          <w:shd w:val="clear" w:color="auto" w:fill="FFFFFF"/>
        </w:rPr>
        <w:t xml:space="preserve">efektivní komunikaci </w:t>
      </w:r>
      <w:r w:rsidR="00106B67">
        <w:rPr>
          <w:color w:val="0D0D0D"/>
          <w:shd w:val="clear" w:color="auto" w:fill="FFFFFF"/>
        </w:rPr>
        <w:t>mezi jednotlivými</w:t>
      </w:r>
      <w:r w:rsidR="00471BBC">
        <w:rPr>
          <w:color w:val="0D0D0D"/>
          <w:shd w:val="clear" w:color="auto" w:fill="FFFFFF"/>
        </w:rPr>
        <w:t xml:space="preserve"> objekty</w:t>
      </w:r>
      <w:r w:rsidR="00106B67">
        <w:rPr>
          <w:color w:val="0D0D0D"/>
          <w:shd w:val="clear" w:color="auto" w:fill="FFFFFF"/>
        </w:rPr>
        <w:t xml:space="preserve"> </w:t>
      </w:r>
      <w:r w:rsidR="00F519D7">
        <w:rPr>
          <w:color w:val="0D0D0D"/>
          <w:shd w:val="clear" w:color="auto" w:fill="FFFFFF"/>
        </w:rPr>
        <w:t>aplikace</w:t>
      </w:r>
      <w:r w:rsidR="00471BBC">
        <w:rPr>
          <w:color w:val="0D0D0D"/>
          <w:shd w:val="clear" w:color="auto" w:fill="FFFFFF"/>
        </w:rPr>
        <w:t>.</w:t>
      </w:r>
      <w:r w:rsidR="00106B67">
        <w:rPr>
          <w:color w:val="0D0D0D"/>
          <w:shd w:val="clear" w:color="auto" w:fill="FFFFFF"/>
        </w:rPr>
        <w:t xml:space="preserve"> </w:t>
      </w:r>
      <w:r w:rsidR="00A34896">
        <w:rPr>
          <w:color w:val="0D0D0D"/>
          <w:shd w:val="clear" w:color="auto" w:fill="FFFFFF"/>
        </w:rPr>
        <w:t xml:space="preserve">Command pattern </w:t>
      </w:r>
      <w:r w:rsidR="00F519D7">
        <w:rPr>
          <w:color w:val="0D0D0D"/>
          <w:shd w:val="clear" w:color="auto" w:fill="FFFFFF"/>
        </w:rPr>
        <w:t>zjednodušuje</w:t>
      </w:r>
      <w:r w:rsidR="00A34896">
        <w:rPr>
          <w:color w:val="0D0D0D"/>
          <w:shd w:val="clear" w:color="auto" w:fill="FFFFFF"/>
        </w:rPr>
        <w:t xml:space="preserve"> komunikaci mezi objekty tím, že </w:t>
      </w:r>
      <w:r w:rsidR="00F519D7">
        <w:rPr>
          <w:color w:val="0D0D0D"/>
          <w:shd w:val="clear" w:color="auto" w:fill="FFFFFF"/>
        </w:rPr>
        <w:t xml:space="preserve">rozlišuje mezi </w:t>
      </w:r>
      <w:r w:rsidR="00A34896">
        <w:rPr>
          <w:color w:val="0D0D0D"/>
          <w:shd w:val="clear" w:color="auto" w:fill="FFFFFF"/>
        </w:rPr>
        <w:t>definic</w:t>
      </w:r>
      <w:r w:rsidR="00F519D7">
        <w:rPr>
          <w:color w:val="0D0D0D"/>
          <w:shd w:val="clear" w:color="auto" w:fill="FFFFFF"/>
        </w:rPr>
        <w:t>í</w:t>
      </w:r>
      <w:r w:rsidR="00A34896">
        <w:rPr>
          <w:color w:val="0D0D0D"/>
          <w:shd w:val="clear" w:color="auto" w:fill="FFFFFF"/>
        </w:rPr>
        <w:t xml:space="preserve"> </w:t>
      </w:r>
      <w:r w:rsidR="00F519D7">
        <w:rPr>
          <w:color w:val="0D0D0D"/>
          <w:shd w:val="clear" w:color="auto" w:fill="FFFFFF"/>
        </w:rPr>
        <w:t>specifického</w:t>
      </w:r>
      <w:r w:rsidR="00A34896">
        <w:rPr>
          <w:color w:val="0D0D0D"/>
          <w:shd w:val="clear" w:color="auto" w:fill="FFFFFF"/>
        </w:rPr>
        <w:t xml:space="preserve"> požadavku na provedení akce </w:t>
      </w:r>
      <w:r w:rsidR="00F519D7">
        <w:rPr>
          <w:color w:val="0D0D0D"/>
          <w:shd w:val="clear" w:color="auto" w:fill="FFFFFF"/>
        </w:rPr>
        <w:t>a jeho</w:t>
      </w:r>
      <w:r w:rsidR="00A34896">
        <w:rPr>
          <w:color w:val="0D0D0D"/>
          <w:shd w:val="clear" w:color="auto" w:fill="FFFFFF"/>
        </w:rPr>
        <w:t xml:space="preserve"> implementac</w:t>
      </w:r>
      <w:r w:rsidR="00F519D7">
        <w:rPr>
          <w:color w:val="0D0D0D"/>
          <w:shd w:val="clear" w:color="auto" w:fill="FFFFFF"/>
        </w:rPr>
        <w:t>í</w:t>
      </w:r>
      <w:r w:rsidR="00A34896">
        <w:rPr>
          <w:color w:val="0D0D0D"/>
          <w:shd w:val="clear" w:color="auto" w:fill="FFFFFF"/>
        </w:rPr>
        <w:t xml:space="preserve">. Toho je dosaženo </w:t>
      </w:r>
      <w:r w:rsidR="00F519D7">
        <w:rPr>
          <w:color w:val="0D0D0D"/>
          <w:shd w:val="clear" w:color="auto" w:fill="FFFFFF"/>
        </w:rPr>
        <w:t>tím, že se požadavky zapouzdří</w:t>
      </w:r>
      <w:r w:rsidR="00A34896">
        <w:rPr>
          <w:color w:val="0D0D0D"/>
          <w:shd w:val="clear" w:color="auto" w:fill="FFFFFF"/>
        </w:rPr>
        <w:t xml:space="preserve"> do</w:t>
      </w:r>
      <w:r w:rsidR="00106B67">
        <w:rPr>
          <w:color w:val="0D0D0D"/>
          <w:shd w:val="clear" w:color="auto" w:fill="FFFFFF"/>
        </w:rPr>
        <w:t xml:space="preserve"> </w:t>
      </w:r>
      <w:r w:rsidR="00A34896">
        <w:rPr>
          <w:color w:val="0D0D0D"/>
          <w:shd w:val="clear" w:color="auto" w:fill="FFFFFF"/>
        </w:rPr>
        <w:t xml:space="preserve">samostatných objektů, které obsahují veškeré informace k potřebné </w:t>
      </w:r>
      <w:r w:rsidR="00F519D7">
        <w:rPr>
          <w:color w:val="0D0D0D"/>
          <w:shd w:val="clear" w:color="auto" w:fill="FFFFFF"/>
        </w:rPr>
        <w:t>pro</w:t>
      </w:r>
      <w:r w:rsidR="00A34896">
        <w:rPr>
          <w:color w:val="0D0D0D"/>
          <w:shd w:val="clear" w:color="auto" w:fill="FFFFFF"/>
        </w:rPr>
        <w:t xml:space="preserve"> provedení </w:t>
      </w:r>
      <w:r w:rsidR="00F519D7">
        <w:rPr>
          <w:color w:val="0D0D0D"/>
          <w:shd w:val="clear" w:color="auto" w:fill="FFFFFF"/>
        </w:rPr>
        <w:t xml:space="preserve">toho kterého </w:t>
      </w:r>
      <w:r w:rsidR="00A34896">
        <w:rPr>
          <w:color w:val="0D0D0D"/>
          <w:shd w:val="clear" w:color="auto" w:fill="FFFFFF"/>
        </w:rPr>
        <w:t>požadavku</w:t>
      </w:r>
      <w:r w:rsidR="00106B67">
        <w:rPr>
          <w:color w:val="0D0D0D"/>
          <w:shd w:val="clear" w:color="auto" w:fill="FFFFFF"/>
        </w:rPr>
        <w:t>.</w:t>
      </w:r>
      <w:r w:rsidR="00A34896">
        <w:rPr>
          <w:color w:val="0D0D0D"/>
          <w:shd w:val="clear" w:color="auto" w:fill="FFFFFF"/>
        </w:rPr>
        <w:t xml:space="preserve"> Takto zapouzdřený </w:t>
      </w:r>
      <w:r w:rsidR="00A34896">
        <w:rPr>
          <w:color w:val="0D0D0D"/>
          <w:shd w:val="clear" w:color="auto" w:fill="FFFFFF"/>
        </w:rPr>
        <w:lastRenderedPageBreak/>
        <w:t>požadavek se následně předá</w:t>
      </w:r>
      <w:r w:rsidR="00F519D7">
        <w:rPr>
          <w:color w:val="0D0D0D"/>
          <w:shd w:val="clear" w:color="auto" w:fill="FFFFFF"/>
        </w:rPr>
        <w:t>vá</w:t>
      </w:r>
      <w:r w:rsidR="00A34896">
        <w:rPr>
          <w:color w:val="0D0D0D"/>
          <w:shd w:val="clear" w:color="auto" w:fill="FFFFFF"/>
        </w:rPr>
        <w:t xml:space="preserve"> </w:t>
      </w:r>
      <w:r w:rsidR="00F519D7">
        <w:rPr>
          <w:color w:val="0D0D0D"/>
          <w:shd w:val="clear" w:color="auto" w:fill="FFFFFF"/>
        </w:rPr>
        <w:t>tzv.</w:t>
      </w:r>
      <w:r w:rsidR="00A34896">
        <w:rPr>
          <w:color w:val="0D0D0D"/>
          <w:shd w:val="clear" w:color="auto" w:fill="FFFFFF"/>
        </w:rPr>
        <w:t xml:space="preserve"> </w:t>
      </w:r>
      <w:proofErr w:type="spellStart"/>
      <w:r w:rsidR="00A34896">
        <w:rPr>
          <w:i/>
          <w:iCs/>
          <w:color w:val="0D0D0D"/>
          <w:shd w:val="clear" w:color="auto" w:fill="FFFFFF"/>
        </w:rPr>
        <w:t>i</w:t>
      </w:r>
      <w:r w:rsidR="00A34896" w:rsidRPr="00A34896">
        <w:rPr>
          <w:i/>
          <w:iCs/>
          <w:color w:val="0D0D0D"/>
          <w:shd w:val="clear" w:color="auto" w:fill="FFFFFF"/>
        </w:rPr>
        <w:t>nvokeru</w:t>
      </w:r>
      <w:proofErr w:type="spellEnd"/>
      <w:r w:rsidR="00A34896">
        <w:rPr>
          <w:color w:val="0D0D0D"/>
          <w:shd w:val="clear" w:color="auto" w:fill="FFFFFF"/>
        </w:rPr>
        <w:t xml:space="preserve">, </w:t>
      </w:r>
      <w:r w:rsidR="00F519D7">
        <w:rPr>
          <w:color w:val="0D0D0D"/>
          <w:shd w:val="clear" w:color="auto" w:fill="FFFFFF"/>
        </w:rPr>
        <w:t xml:space="preserve">jehož úkolem je aktivovat požadavek a následně jej </w:t>
      </w:r>
      <w:r w:rsidR="00F519D7">
        <w:rPr>
          <w:color w:val="0D0D0D"/>
          <w:shd w:val="clear" w:color="auto" w:fill="FFFFFF"/>
        </w:rPr>
        <w:t>po uskutečnění nějaké uživatelské akce</w:t>
      </w:r>
      <w:r w:rsidR="00F519D7">
        <w:rPr>
          <w:color w:val="0D0D0D"/>
          <w:shd w:val="clear" w:color="auto" w:fill="FFFFFF"/>
        </w:rPr>
        <w:t xml:space="preserve"> předat jednotlivým vykonavatelům (</w:t>
      </w:r>
      <w:proofErr w:type="spellStart"/>
      <w:r w:rsidR="00F519D7" w:rsidRPr="00F519D7">
        <w:rPr>
          <w:i/>
          <w:iCs/>
          <w:color w:val="0D0D0D"/>
          <w:shd w:val="clear" w:color="auto" w:fill="FFFFFF"/>
        </w:rPr>
        <w:t>receivers</w:t>
      </w:r>
      <w:proofErr w:type="spellEnd"/>
      <w:r w:rsidR="00F519D7">
        <w:rPr>
          <w:color w:val="0D0D0D"/>
          <w:shd w:val="clear" w:color="auto" w:fill="FFFFFF"/>
        </w:rPr>
        <w:t>)</w:t>
      </w:r>
      <w:r w:rsidR="00A34896">
        <w:rPr>
          <w:color w:val="0D0D0D"/>
          <w:shd w:val="clear" w:color="auto" w:fill="FFFFFF"/>
        </w:rPr>
        <w:t xml:space="preserve">. </w:t>
      </w:r>
    </w:p>
    <w:p w14:paraId="37DE72A5" w14:textId="35F002D9" w:rsidR="00B977C3" w:rsidRDefault="00425766" w:rsidP="00BA0689">
      <w:pPr>
        <w:pStyle w:val="Textprce"/>
        <w:ind w:left="135" w:firstLine="432"/>
        <w:rPr>
          <w:color w:val="0D0D0D"/>
          <w:shd w:val="clear" w:color="auto" w:fill="FFFFFF"/>
        </w:rPr>
      </w:pPr>
      <w:r>
        <w:rPr>
          <w:color w:val="0D0D0D"/>
          <w:shd w:val="clear" w:color="auto" w:fill="FFFFFF"/>
        </w:rPr>
        <w:t xml:space="preserve">V architektuře MVVM </w:t>
      </w:r>
      <w:r w:rsidR="00A94E6D">
        <w:rPr>
          <w:color w:val="0D0D0D"/>
          <w:shd w:val="clear" w:color="auto" w:fill="FFFFFF"/>
        </w:rPr>
        <w:t>je použití</w:t>
      </w:r>
      <w:r>
        <w:rPr>
          <w:color w:val="0D0D0D"/>
          <w:shd w:val="clear" w:color="auto" w:fill="FFFFFF"/>
        </w:rPr>
        <w:t xml:space="preserve"> Command Patternu </w:t>
      </w:r>
      <w:r w:rsidR="006574F3">
        <w:rPr>
          <w:color w:val="0D0D0D"/>
          <w:shd w:val="clear" w:color="auto" w:fill="FFFFFF"/>
        </w:rPr>
        <w:t>zvlášť prospěšné</w:t>
      </w:r>
      <w:r w:rsidR="00A94E6D">
        <w:rPr>
          <w:color w:val="0D0D0D"/>
          <w:shd w:val="clear" w:color="auto" w:fill="FFFFFF"/>
        </w:rPr>
        <w:t xml:space="preserve">. Umožňuje </w:t>
      </w:r>
      <w:proofErr w:type="spellStart"/>
      <w:r w:rsidR="00A94E6D">
        <w:rPr>
          <w:color w:val="0D0D0D"/>
          <w:shd w:val="clear" w:color="auto" w:fill="FFFFFF"/>
        </w:rPr>
        <w:t>ViewModelu</w:t>
      </w:r>
      <w:proofErr w:type="spellEnd"/>
      <w:r w:rsidR="00A94E6D">
        <w:rPr>
          <w:color w:val="0D0D0D"/>
          <w:shd w:val="clear" w:color="auto" w:fill="FFFFFF"/>
        </w:rPr>
        <w:t xml:space="preserve"> reagovat na </w:t>
      </w:r>
      <w:r w:rsidR="006574F3">
        <w:rPr>
          <w:color w:val="0D0D0D"/>
          <w:shd w:val="clear" w:color="auto" w:fill="FFFFFF"/>
        </w:rPr>
        <w:t>akce uživatelů</w:t>
      </w:r>
      <w:r w:rsidR="00A94E6D">
        <w:rPr>
          <w:color w:val="0D0D0D"/>
          <w:shd w:val="clear" w:color="auto" w:fill="FFFFFF"/>
        </w:rPr>
        <w:t xml:space="preserve"> v UI bez nutnosti přímé komunikace s View. Toto oddělení logické a prezentační vrstvy aplikace </w:t>
      </w:r>
      <w:r w:rsidR="006574F3">
        <w:rPr>
          <w:color w:val="0D0D0D"/>
          <w:shd w:val="clear" w:color="auto" w:fill="FFFFFF"/>
        </w:rPr>
        <w:t xml:space="preserve">představuje </w:t>
      </w:r>
      <w:r w:rsidR="00A94E6D">
        <w:rPr>
          <w:color w:val="0D0D0D"/>
          <w:shd w:val="clear" w:color="auto" w:fill="FFFFFF"/>
        </w:rPr>
        <w:t>základ</w:t>
      </w:r>
      <w:r w:rsidR="006574F3">
        <w:rPr>
          <w:color w:val="0D0D0D"/>
          <w:shd w:val="clear" w:color="auto" w:fill="FFFFFF"/>
        </w:rPr>
        <w:t xml:space="preserve">ní princip </w:t>
      </w:r>
      <w:r w:rsidR="00A94E6D">
        <w:rPr>
          <w:color w:val="0D0D0D"/>
          <w:shd w:val="clear" w:color="auto" w:fill="FFFFFF"/>
        </w:rPr>
        <w:t xml:space="preserve">architektury MVVM tak, jak </w:t>
      </w:r>
      <w:r w:rsidR="006574F3">
        <w:rPr>
          <w:color w:val="0D0D0D"/>
          <w:shd w:val="clear" w:color="auto" w:fill="FFFFFF"/>
        </w:rPr>
        <w:t>je</w:t>
      </w:r>
      <w:r w:rsidR="00A94E6D">
        <w:rPr>
          <w:color w:val="0D0D0D"/>
          <w:shd w:val="clear" w:color="auto" w:fill="FFFFFF"/>
        </w:rPr>
        <w:t xml:space="preserve"> uvedeno v kapitole 1.2.3. </w:t>
      </w:r>
      <w:r w:rsidR="00B977C3">
        <w:rPr>
          <w:color w:val="0D0D0D"/>
          <w:shd w:val="clear" w:color="auto" w:fill="FFFFFF"/>
        </w:rPr>
        <w:t>V rámci</w:t>
      </w:r>
      <w:r w:rsidR="00A94E6D">
        <w:rPr>
          <w:color w:val="0D0D0D"/>
          <w:shd w:val="clear" w:color="auto" w:fill="FFFFFF"/>
        </w:rPr>
        <w:t xml:space="preserve"> WPF frameworku </w:t>
      </w:r>
      <w:r w:rsidR="006574F3">
        <w:rPr>
          <w:color w:val="0D0D0D"/>
          <w:shd w:val="clear" w:color="auto" w:fill="FFFFFF"/>
        </w:rPr>
        <w:t xml:space="preserve">je </w:t>
      </w:r>
      <w:r w:rsidR="00B977C3">
        <w:rPr>
          <w:color w:val="0D0D0D"/>
          <w:shd w:val="clear" w:color="auto" w:fill="FFFFFF"/>
        </w:rPr>
        <w:t>vzor Command Pattern</w:t>
      </w:r>
      <w:r w:rsidR="00A94E6D">
        <w:rPr>
          <w:color w:val="0D0D0D"/>
          <w:shd w:val="clear" w:color="auto" w:fill="FFFFFF"/>
        </w:rPr>
        <w:t xml:space="preserve"> </w:t>
      </w:r>
      <w:r w:rsidR="00B977C3">
        <w:rPr>
          <w:color w:val="0D0D0D"/>
          <w:shd w:val="clear" w:color="auto" w:fill="FFFFFF"/>
        </w:rPr>
        <w:t xml:space="preserve">(na rozdíl od výše zmíněných vzorů) </w:t>
      </w:r>
      <w:r w:rsidR="00A94E6D">
        <w:rPr>
          <w:color w:val="0D0D0D"/>
          <w:shd w:val="clear" w:color="auto" w:fill="FFFFFF"/>
        </w:rPr>
        <w:t xml:space="preserve">nativně </w:t>
      </w:r>
      <w:r w:rsidR="00B977C3">
        <w:rPr>
          <w:color w:val="0D0D0D"/>
          <w:shd w:val="clear" w:color="auto" w:fill="FFFFFF"/>
        </w:rPr>
        <w:t>podporován</w:t>
      </w:r>
      <w:r w:rsidR="00A94E6D">
        <w:rPr>
          <w:color w:val="0D0D0D"/>
          <w:shd w:val="clear" w:color="auto" w:fill="FFFFFF"/>
        </w:rPr>
        <w:t xml:space="preserve"> prostřednictvím rozhraní </w:t>
      </w:r>
      <w:proofErr w:type="spellStart"/>
      <w:r w:rsidR="00A94E6D">
        <w:rPr>
          <w:color w:val="0D0D0D"/>
          <w:shd w:val="clear" w:color="auto" w:fill="FFFFFF"/>
        </w:rPr>
        <w:t>ICommand</w:t>
      </w:r>
      <w:proofErr w:type="spellEnd"/>
      <w:r w:rsidR="00A94E6D">
        <w:rPr>
          <w:color w:val="0D0D0D"/>
          <w:shd w:val="clear" w:color="auto" w:fill="FFFFFF"/>
        </w:rPr>
        <w:t xml:space="preserve">. </w:t>
      </w:r>
      <w:r w:rsidR="00CD6CC8">
        <w:rPr>
          <w:color w:val="0D0D0D"/>
          <w:shd w:val="clear" w:color="auto" w:fill="FFFFFF"/>
        </w:rPr>
        <w:t xml:space="preserve">Rozhraní </w:t>
      </w:r>
      <w:proofErr w:type="spellStart"/>
      <w:r w:rsidR="00CD6CC8">
        <w:rPr>
          <w:color w:val="0D0D0D"/>
          <w:shd w:val="clear" w:color="auto" w:fill="FFFFFF"/>
        </w:rPr>
        <w:t>ICommand</w:t>
      </w:r>
      <w:proofErr w:type="spellEnd"/>
      <w:r w:rsidR="00CD6CC8">
        <w:rPr>
          <w:color w:val="0D0D0D"/>
          <w:shd w:val="clear" w:color="auto" w:fill="FFFFFF"/>
        </w:rPr>
        <w:t xml:space="preserve"> má dvě základní metody, kterými jsou </w:t>
      </w:r>
      <w:proofErr w:type="spellStart"/>
      <w:r w:rsidR="00CD6CC8">
        <w:rPr>
          <w:color w:val="0D0D0D"/>
          <w:shd w:val="clear" w:color="auto" w:fill="FFFFFF"/>
        </w:rPr>
        <w:t>Execute</w:t>
      </w:r>
      <w:proofErr w:type="spellEnd"/>
      <w:r w:rsidR="00CD6CC8">
        <w:rPr>
          <w:color w:val="0D0D0D"/>
          <w:shd w:val="clear" w:color="auto" w:fill="FFFFFF"/>
        </w:rPr>
        <w:t xml:space="preserve"> (</w:t>
      </w:r>
      <w:proofErr w:type="spellStart"/>
      <w:r w:rsidR="00CD6CC8">
        <w:rPr>
          <w:color w:val="0D0D0D"/>
          <w:shd w:val="clear" w:color="auto" w:fill="FFFFFF"/>
        </w:rPr>
        <w:t>object</w:t>
      </w:r>
      <w:proofErr w:type="spellEnd"/>
      <w:r w:rsidR="00CD6CC8">
        <w:rPr>
          <w:color w:val="0D0D0D"/>
          <w:shd w:val="clear" w:color="auto" w:fill="FFFFFF"/>
        </w:rPr>
        <w:t xml:space="preserve"> </w:t>
      </w:r>
      <w:proofErr w:type="spellStart"/>
      <w:r w:rsidR="00CD6CC8">
        <w:rPr>
          <w:color w:val="0D0D0D"/>
          <w:shd w:val="clear" w:color="auto" w:fill="FFFFFF"/>
        </w:rPr>
        <w:t>parameter</w:t>
      </w:r>
      <w:proofErr w:type="spellEnd"/>
      <w:r w:rsidR="00CD6CC8">
        <w:rPr>
          <w:color w:val="0D0D0D"/>
          <w:shd w:val="clear" w:color="auto" w:fill="FFFFFF"/>
        </w:rPr>
        <w:t xml:space="preserve">) a </w:t>
      </w:r>
      <w:proofErr w:type="spellStart"/>
      <w:r w:rsidR="00CD6CC8">
        <w:rPr>
          <w:color w:val="0D0D0D"/>
          <w:shd w:val="clear" w:color="auto" w:fill="FFFFFF"/>
        </w:rPr>
        <w:t>CanExecute</w:t>
      </w:r>
      <w:proofErr w:type="spellEnd"/>
      <w:r w:rsidR="00CD6CC8">
        <w:rPr>
          <w:color w:val="0D0D0D"/>
          <w:shd w:val="clear" w:color="auto" w:fill="FFFFFF"/>
        </w:rPr>
        <w:t xml:space="preserve"> (</w:t>
      </w:r>
      <w:proofErr w:type="spellStart"/>
      <w:r w:rsidR="00CD6CC8">
        <w:rPr>
          <w:color w:val="0D0D0D"/>
          <w:shd w:val="clear" w:color="auto" w:fill="FFFFFF"/>
        </w:rPr>
        <w:t>object</w:t>
      </w:r>
      <w:proofErr w:type="spellEnd"/>
      <w:r w:rsidR="00CD6CC8">
        <w:rPr>
          <w:color w:val="0D0D0D"/>
          <w:shd w:val="clear" w:color="auto" w:fill="FFFFFF"/>
        </w:rPr>
        <w:t xml:space="preserve"> </w:t>
      </w:r>
      <w:proofErr w:type="spellStart"/>
      <w:r w:rsidR="00CD6CC8">
        <w:rPr>
          <w:color w:val="0D0D0D"/>
          <w:shd w:val="clear" w:color="auto" w:fill="FFFFFF"/>
        </w:rPr>
        <w:t>parameter</w:t>
      </w:r>
      <w:proofErr w:type="spellEnd"/>
      <w:r w:rsidR="00CD6CC8">
        <w:rPr>
          <w:color w:val="0D0D0D"/>
          <w:shd w:val="clear" w:color="auto" w:fill="FFFFFF"/>
        </w:rPr>
        <w:t xml:space="preserve">). Metoda </w:t>
      </w:r>
      <w:proofErr w:type="spellStart"/>
      <w:r w:rsidR="00CD6CC8">
        <w:rPr>
          <w:color w:val="0D0D0D"/>
          <w:shd w:val="clear" w:color="auto" w:fill="FFFFFF"/>
        </w:rPr>
        <w:t>Execute</w:t>
      </w:r>
      <w:proofErr w:type="spellEnd"/>
      <w:r w:rsidR="00CD6CC8">
        <w:rPr>
          <w:color w:val="0D0D0D"/>
          <w:shd w:val="clear" w:color="auto" w:fill="FFFFFF"/>
        </w:rPr>
        <w:t xml:space="preserve"> provádí samotnou logiku příkazu a metoda </w:t>
      </w:r>
      <w:proofErr w:type="spellStart"/>
      <w:r w:rsidR="00CD6CC8">
        <w:rPr>
          <w:color w:val="0D0D0D"/>
          <w:shd w:val="clear" w:color="auto" w:fill="FFFFFF"/>
        </w:rPr>
        <w:t>CanExecute</w:t>
      </w:r>
      <w:proofErr w:type="spellEnd"/>
      <w:r w:rsidR="00CD6CC8">
        <w:rPr>
          <w:color w:val="0D0D0D"/>
          <w:shd w:val="clear" w:color="auto" w:fill="FFFFFF"/>
        </w:rPr>
        <w:t xml:space="preserve"> určuje, zda je možné příkaz v daném okamžiku spustit. </w:t>
      </w:r>
      <w:r w:rsidR="00B977C3">
        <w:rPr>
          <w:color w:val="0D0D0D"/>
          <w:shd w:val="clear" w:color="auto" w:fill="FFFFFF"/>
        </w:rPr>
        <w:t>Pro zjednodušení</w:t>
      </w:r>
      <w:r w:rsidR="00BA0689">
        <w:rPr>
          <w:color w:val="0D0D0D"/>
          <w:shd w:val="clear" w:color="auto" w:fill="FFFFFF"/>
        </w:rPr>
        <w:t xml:space="preserve"> práce</w:t>
      </w:r>
      <w:r w:rsidR="00B977C3">
        <w:rPr>
          <w:color w:val="0D0D0D"/>
          <w:shd w:val="clear" w:color="auto" w:fill="FFFFFF"/>
        </w:rPr>
        <w:t xml:space="preserve"> s příkazy je implementace </w:t>
      </w:r>
      <w:proofErr w:type="spellStart"/>
      <w:r w:rsidR="00B977C3">
        <w:rPr>
          <w:color w:val="0D0D0D"/>
          <w:shd w:val="clear" w:color="auto" w:fill="FFFFFF"/>
        </w:rPr>
        <w:t>ICommand</w:t>
      </w:r>
      <w:proofErr w:type="spellEnd"/>
      <w:r w:rsidR="00B977C3">
        <w:rPr>
          <w:color w:val="0D0D0D"/>
          <w:shd w:val="clear" w:color="auto" w:fill="FFFFFF"/>
        </w:rPr>
        <w:t xml:space="preserve"> v</w:t>
      </w:r>
      <w:r w:rsidR="00BA0689">
        <w:rPr>
          <w:color w:val="0D0D0D"/>
          <w:shd w:val="clear" w:color="auto" w:fill="FFFFFF"/>
        </w:rPr>
        <w:t> </w:t>
      </w:r>
      <w:r w:rsidR="00B977C3">
        <w:rPr>
          <w:color w:val="0D0D0D"/>
          <w:shd w:val="clear" w:color="auto" w:fill="FFFFFF"/>
        </w:rPr>
        <w:t>praktické části</w:t>
      </w:r>
      <w:r w:rsidR="00BA0689">
        <w:rPr>
          <w:color w:val="0D0D0D"/>
          <w:shd w:val="clear" w:color="auto" w:fill="FFFFFF"/>
        </w:rPr>
        <w:t xml:space="preserve"> této bakalářské</w:t>
      </w:r>
      <w:r w:rsidR="00B977C3">
        <w:rPr>
          <w:color w:val="0D0D0D"/>
          <w:shd w:val="clear" w:color="auto" w:fill="FFFFFF"/>
        </w:rPr>
        <w:t xml:space="preserve"> práce realizována pomocí </w:t>
      </w:r>
      <w:proofErr w:type="spellStart"/>
      <w:r w:rsidR="00B977C3">
        <w:rPr>
          <w:color w:val="0D0D0D"/>
          <w:shd w:val="clear" w:color="auto" w:fill="FFFFFF"/>
        </w:rPr>
        <w:t>RelayCommand</w:t>
      </w:r>
      <w:proofErr w:type="spellEnd"/>
      <w:r w:rsidR="00B977C3">
        <w:rPr>
          <w:color w:val="0D0D0D"/>
          <w:shd w:val="clear" w:color="auto" w:fill="FFFFFF"/>
        </w:rPr>
        <w:t>. Ačkoli tato implementace není součásti standardní knihovny WPF</w:t>
      </w:r>
      <w:r w:rsidR="00BA0689">
        <w:rPr>
          <w:color w:val="0D0D0D"/>
          <w:shd w:val="clear" w:color="auto" w:fill="FFFFFF"/>
        </w:rPr>
        <w:t xml:space="preserve">, u menších projektů se z důvodu minimalizace množství kódu často využívá. </w:t>
      </w:r>
      <w:proofErr w:type="spellStart"/>
      <w:r w:rsidR="00BA0689">
        <w:rPr>
          <w:color w:val="0D0D0D"/>
          <w:shd w:val="clear" w:color="auto" w:fill="FFFFFF"/>
        </w:rPr>
        <w:t>RelayCommand</w:t>
      </w:r>
      <w:proofErr w:type="spellEnd"/>
      <w:r w:rsidR="00BA0689">
        <w:rPr>
          <w:color w:val="0D0D0D"/>
          <w:shd w:val="clear" w:color="auto" w:fill="FFFFFF"/>
        </w:rPr>
        <w:t xml:space="preserve"> umožňuje předat logiku </w:t>
      </w:r>
      <w:proofErr w:type="spellStart"/>
      <w:r w:rsidR="00BA0689">
        <w:rPr>
          <w:color w:val="0D0D0D"/>
          <w:shd w:val="clear" w:color="auto" w:fill="FFFFFF"/>
        </w:rPr>
        <w:t>Execute</w:t>
      </w:r>
      <w:proofErr w:type="spellEnd"/>
      <w:r w:rsidR="00BA0689">
        <w:rPr>
          <w:color w:val="0D0D0D"/>
          <w:shd w:val="clear" w:color="auto" w:fill="FFFFFF"/>
        </w:rPr>
        <w:t xml:space="preserve"> a </w:t>
      </w:r>
      <w:proofErr w:type="spellStart"/>
      <w:r w:rsidR="00BA0689">
        <w:rPr>
          <w:color w:val="0D0D0D"/>
          <w:shd w:val="clear" w:color="auto" w:fill="FFFFFF"/>
        </w:rPr>
        <w:t>CanExecute</w:t>
      </w:r>
      <w:proofErr w:type="spellEnd"/>
      <w:r w:rsidR="00BA0689">
        <w:rPr>
          <w:color w:val="0D0D0D"/>
          <w:shd w:val="clear" w:color="auto" w:fill="FFFFFF"/>
        </w:rPr>
        <w:t xml:space="preserve"> pomocí lambda výrazů nebo delegátů, což eliminuje potřebu definovat samostatné třídy pro každou uživatelskou akci. </w:t>
      </w:r>
    </w:p>
    <w:p w14:paraId="3E43CE6F" w14:textId="4B3DF436" w:rsidR="002C5DD9" w:rsidRPr="00373204" w:rsidRDefault="002C5DD9" w:rsidP="008F71D0">
      <w:pPr>
        <w:pStyle w:val="Nadpis1text"/>
      </w:pPr>
      <w:bookmarkStart w:id="37" w:name="_Toc22666748"/>
      <w:bookmarkStart w:id="38" w:name="_Toc22719946"/>
      <w:r w:rsidRPr="00373204">
        <w:lastRenderedPageBreak/>
        <w:t>nadpis hlavní kapitola</w:t>
      </w:r>
      <w:bookmarkEnd w:id="37"/>
      <w:bookmarkEnd w:id="38"/>
    </w:p>
    <w:p w14:paraId="4A53505D" w14:textId="77777777" w:rsidR="002C5DD9" w:rsidRPr="00373204" w:rsidRDefault="002C5DD9" w:rsidP="002C5DD9">
      <w:pPr>
        <w:pStyle w:val="Textprce"/>
      </w:pPr>
      <w:r w:rsidRPr="00373204">
        <w:t>text</w:t>
      </w:r>
    </w:p>
    <w:p w14:paraId="793EEA08" w14:textId="77777777" w:rsidR="002C5DD9" w:rsidRPr="00373204" w:rsidRDefault="002C5DD9" w:rsidP="002C5DD9">
      <w:pPr>
        <w:pStyle w:val="Nadpis2text"/>
      </w:pPr>
      <w:bookmarkStart w:id="39" w:name="_Toc22666749"/>
      <w:bookmarkStart w:id="40" w:name="_Toc22719947"/>
      <w:r w:rsidRPr="00373204">
        <w:t>Podnadpis</w:t>
      </w:r>
      <w:bookmarkEnd w:id="39"/>
      <w:bookmarkEnd w:id="40"/>
    </w:p>
    <w:p w14:paraId="7DA52479" w14:textId="77777777" w:rsidR="00065CB9" w:rsidRPr="00373204" w:rsidRDefault="002C5DD9" w:rsidP="00065CB9">
      <w:pPr>
        <w:pStyle w:val="Textprce"/>
      </w:pPr>
      <w:r w:rsidRPr="00373204">
        <w:t>text</w:t>
      </w:r>
    </w:p>
    <w:tbl>
      <w:tblPr>
        <w:tblW w:w="5669" w:type="dxa"/>
        <w:jc w:val="center"/>
        <w:tblCellMar>
          <w:left w:w="70" w:type="dxa"/>
          <w:right w:w="70" w:type="dxa"/>
        </w:tblCellMar>
        <w:tblLook w:val="0000" w:firstRow="0" w:lastRow="0" w:firstColumn="0" w:lastColumn="0" w:noHBand="0" w:noVBand="0"/>
      </w:tblPr>
      <w:tblGrid>
        <w:gridCol w:w="850"/>
        <w:gridCol w:w="4819"/>
      </w:tblGrid>
      <w:tr w:rsidR="00065CB9" w:rsidRPr="00373204" w14:paraId="0414E1E6" w14:textId="77777777" w:rsidTr="00175F13">
        <w:trPr>
          <w:jc w:val="center"/>
        </w:trPr>
        <w:tc>
          <w:tcPr>
            <w:tcW w:w="850" w:type="dxa"/>
          </w:tcPr>
          <w:p w14:paraId="437521A1" w14:textId="77777777" w:rsidR="00065CB9" w:rsidRPr="00373204" w:rsidRDefault="00065CB9" w:rsidP="000A5332">
            <w:pPr>
              <w:pStyle w:val="st-slice"/>
            </w:pPr>
          </w:p>
        </w:tc>
        <w:tc>
          <w:tcPr>
            <w:tcW w:w="4819" w:type="dxa"/>
          </w:tcPr>
          <w:p w14:paraId="7F97F813" w14:textId="77777777" w:rsidR="00065CB9" w:rsidRPr="00373204" w:rsidRDefault="00065CB9" w:rsidP="00175F13">
            <w:pPr>
              <w:pStyle w:val="st"/>
              <w:numPr>
                <w:ilvl w:val="0"/>
                <w:numId w:val="0"/>
              </w:numPr>
              <w:ind w:left="20"/>
              <w:jc w:val="both"/>
            </w:pPr>
            <w:bookmarkStart w:id="41" w:name="_Toc22719948"/>
            <w:r w:rsidRPr="00373204">
              <w:t>PRAKTICKÁ ČÁST</w:t>
            </w:r>
            <w:bookmarkEnd w:id="41"/>
          </w:p>
        </w:tc>
      </w:tr>
    </w:tbl>
    <w:p w14:paraId="302AE4BC" w14:textId="77777777" w:rsidR="008219A3" w:rsidRPr="00373204" w:rsidRDefault="008219A3" w:rsidP="002C5DD9">
      <w:pPr>
        <w:pStyle w:val="Textprce"/>
      </w:pPr>
    </w:p>
    <w:p w14:paraId="7895D244" w14:textId="77777777" w:rsidR="008219A3" w:rsidRPr="00373204" w:rsidRDefault="008219A3">
      <w:pPr>
        <w:rPr>
          <w:color w:val="000000" w:themeColor="text1"/>
        </w:rPr>
      </w:pPr>
      <w:r w:rsidRPr="00373204">
        <w:br w:type="page"/>
      </w:r>
    </w:p>
    <w:p w14:paraId="26B06FF8" w14:textId="77777777" w:rsidR="002C5DD9" w:rsidRPr="00373204" w:rsidRDefault="008219A3" w:rsidP="008219A3">
      <w:pPr>
        <w:pStyle w:val="Nadpis1text"/>
      </w:pPr>
      <w:bookmarkStart w:id="42" w:name="_Toc22666751"/>
      <w:bookmarkStart w:id="43" w:name="_Toc22719949"/>
      <w:r w:rsidRPr="00373204">
        <w:lastRenderedPageBreak/>
        <w:t>nadpis hlavní kapitoly</w:t>
      </w:r>
      <w:bookmarkEnd w:id="42"/>
      <w:bookmarkEnd w:id="43"/>
    </w:p>
    <w:p w14:paraId="59C43AE9" w14:textId="77777777" w:rsidR="008219A3" w:rsidRPr="00373204" w:rsidRDefault="008219A3" w:rsidP="008219A3">
      <w:pPr>
        <w:pStyle w:val="Textprce"/>
      </w:pPr>
      <w:r w:rsidRPr="00373204">
        <w:t>text</w:t>
      </w:r>
    </w:p>
    <w:p w14:paraId="5814D0DD" w14:textId="77777777" w:rsidR="008219A3" w:rsidRPr="00373204" w:rsidRDefault="008219A3" w:rsidP="008219A3">
      <w:pPr>
        <w:pStyle w:val="Nadpis2text"/>
      </w:pPr>
      <w:bookmarkStart w:id="44" w:name="_Toc22666752"/>
      <w:bookmarkStart w:id="45" w:name="_Toc22719950"/>
      <w:r w:rsidRPr="00373204">
        <w:t>Podnadpis</w:t>
      </w:r>
      <w:bookmarkEnd w:id="44"/>
      <w:bookmarkEnd w:id="45"/>
    </w:p>
    <w:p w14:paraId="319D8E6B" w14:textId="77777777" w:rsidR="008219A3" w:rsidRPr="00373204" w:rsidRDefault="008219A3" w:rsidP="008219A3">
      <w:pPr>
        <w:pStyle w:val="Textprce"/>
      </w:pPr>
      <w:r w:rsidRPr="00373204">
        <w:t>text</w:t>
      </w:r>
    </w:p>
    <w:p w14:paraId="046D7A70" w14:textId="77777777" w:rsidR="008219A3" w:rsidRPr="00373204" w:rsidRDefault="008219A3" w:rsidP="008219A3">
      <w:pPr>
        <w:pStyle w:val="Nadpis3text"/>
      </w:pPr>
      <w:bookmarkStart w:id="46" w:name="_Toc22666753"/>
      <w:bookmarkStart w:id="47" w:name="_Toc22719951"/>
      <w:proofErr w:type="spellStart"/>
      <w:r w:rsidRPr="00373204">
        <w:t>Podpodnadpis</w:t>
      </w:r>
      <w:bookmarkEnd w:id="46"/>
      <w:bookmarkEnd w:id="47"/>
      <w:proofErr w:type="spellEnd"/>
    </w:p>
    <w:p w14:paraId="76FECCD0" w14:textId="77777777" w:rsidR="008219A3" w:rsidRPr="00373204" w:rsidRDefault="008219A3" w:rsidP="008219A3">
      <w:pPr>
        <w:pStyle w:val="Textprce"/>
      </w:pPr>
      <w:r w:rsidRPr="00373204">
        <w:t>text</w:t>
      </w:r>
    </w:p>
    <w:p w14:paraId="28043542" w14:textId="77777777" w:rsidR="00DB471E" w:rsidRPr="00373204" w:rsidRDefault="005D4073" w:rsidP="00DB471E">
      <w:pPr>
        <w:pStyle w:val="Textprce"/>
        <w:keepNext/>
      </w:pPr>
      <w:r w:rsidRPr="00373204">
        <w:rPr>
          <w:noProof/>
        </w:rPr>
        <w:drawing>
          <wp:inline distT="0" distB="0" distL="0" distR="0" wp14:anchorId="6761F62C" wp14:editId="342DF537">
            <wp:extent cx="5579745" cy="2157095"/>
            <wp:effectExtent l="0" t="0" r="190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ek.png"/>
                    <pic:cNvPicPr/>
                  </pic:nvPicPr>
                  <pic:blipFill>
                    <a:blip r:embed="rId14">
                      <a:extLst>
                        <a:ext uri="{28A0092B-C50C-407E-A947-70E740481C1C}">
                          <a14:useLocalDpi xmlns:a14="http://schemas.microsoft.com/office/drawing/2010/main" val="0"/>
                        </a:ext>
                      </a:extLst>
                    </a:blip>
                    <a:stretch>
                      <a:fillRect/>
                    </a:stretch>
                  </pic:blipFill>
                  <pic:spPr>
                    <a:xfrm>
                      <a:off x="0" y="0"/>
                      <a:ext cx="5579745" cy="2157095"/>
                    </a:xfrm>
                    <a:prstGeom prst="rect">
                      <a:avLst/>
                    </a:prstGeom>
                  </pic:spPr>
                </pic:pic>
              </a:graphicData>
            </a:graphic>
          </wp:inline>
        </w:drawing>
      </w:r>
    </w:p>
    <w:p w14:paraId="447BFBD2" w14:textId="77777777" w:rsidR="005D4073" w:rsidRPr="00373204" w:rsidRDefault="00DB471E" w:rsidP="00DB471E">
      <w:pPr>
        <w:pStyle w:val="Titulek"/>
      </w:pPr>
      <w:bookmarkStart w:id="48" w:name="_Toc22819285"/>
      <w:r w:rsidRPr="00373204">
        <w:t xml:space="preserve">Obrázek </w:t>
      </w:r>
      <w:r w:rsidRPr="00373204">
        <w:fldChar w:fldCharType="begin"/>
      </w:r>
      <w:r w:rsidRPr="00373204">
        <w:instrText xml:space="preserve"> SEQ Obrázek \* ARABIC </w:instrText>
      </w:r>
      <w:r w:rsidRPr="00373204">
        <w:fldChar w:fldCharType="separate"/>
      </w:r>
      <w:r w:rsidR="006A05F3" w:rsidRPr="00373204">
        <w:t>1</w:t>
      </w:r>
      <w:r w:rsidRPr="00373204">
        <w:fldChar w:fldCharType="end"/>
      </w:r>
      <w:r w:rsidRPr="00373204">
        <w:t xml:space="preserve"> Popisek obrázku</w:t>
      </w:r>
      <w:bookmarkEnd w:id="48"/>
    </w:p>
    <w:p w14:paraId="63786EC5" w14:textId="77777777" w:rsidR="005D4073" w:rsidRPr="00373204" w:rsidRDefault="005D4073" w:rsidP="005D4073">
      <w:pPr>
        <w:pStyle w:val="Textprce"/>
      </w:pPr>
      <w:r w:rsidRPr="00373204">
        <w:t>text</w:t>
      </w:r>
    </w:p>
    <w:p w14:paraId="1E3E6059" w14:textId="77777777" w:rsidR="008219A3" w:rsidRPr="00373204" w:rsidRDefault="008219A3" w:rsidP="008219A3">
      <w:pPr>
        <w:pStyle w:val="Nadpis2text"/>
      </w:pPr>
      <w:bookmarkStart w:id="49" w:name="_Toc22666754"/>
      <w:bookmarkStart w:id="50" w:name="_Toc22719952"/>
      <w:r w:rsidRPr="00373204">
        <w:t>Podnadpis</w:t>
      </w:r>
      <w:bookmarkEnd w:id="49"/>
      <w:bookmarkEnd w:id="50"/>
    </w:p>
    <w:p w14:paraId="5A02F592" w14:textId="77777777" w:rsidR="005D4073" w:rsidRPr="00373204" w:rsidRDefault="008219A3" w:rsidP="00DB471E">
      <w:pPr>
        <w:pStyle w:val="Textprce"/>
      </w:pPr>
      <w:r w:rsidRPr="00373204">
        <w:t>text</w:t>
      </w:r>
    </w:p>
    <w:p w14:paraId="3E93C791" w14:textId="77777777" w:rsidR="00DB471E" w:rsidRPr="00373204" w:rsidRDefault="00DB471E" w:rsidP="00DB471E">
      <w:pPr>
        <w:pStyle w:val="Titulek"/>
        <w:keepNext/>
      </w:pPr>
      <w:bookmarkStart w:id="51" w:name="_Toc22819312"/>
      <w:r w:rsidRPr="00373204">
        <w:t xml:space="preserve">Tabulka </w:t>
      </w:r>
      <w:r w:rsidRPr="00373204">
        <w:fldChar w:fldCharType="begin"/>
      </w:r>
      <w:r w:rsidRPr="00373204">
        <w:instrText xml:space="preserve"> SEQ Tabulka \* ARABIC </w:instrText>
      </w:r>
      <w:r w:rsidRPr="00373204">
        <w:fldChar w:fldCharType="separate"/>
      </w:r>
      <w:r w:rsidR="00E62A44" w:rsidRPr="00373204">
        <w:t>1</w:t>
      </w:r>
      <w:r w:rsidRPr="00373204">
        <w:fldChar w:fldCharType="end"/>
      </w:r>
      <w:r w:rsidRPr="00373204">
        <w:t xml:space="preserve"> Popisek tabulky</w:t>
      </w:r>
      <w:bookmarkEnd w:id="51"/>
    </w:p>
    <w:tbl>
      <w:tblPr>
        <w:tblW w:w="0" w:type="auto"/>
        <w:jc w:val="center"/>
        <w:tblCellMar>
          <w:left w:w="40" w:type="dxa"/>
          <w:right w:w="40" w:type="dxa"/>
        </w:tblCellMar>
        <w:tblLook w:val="0000" w:firstRow="0" w:lastRow="0" w:firstColumn="0" w:lastColumn="0" w:noHBand="0" w:noVBand="0"/>
      </w:tblPr>
      <w:tblGrid>
        <w:gridCol w:w="1855"/>
        <w:gridCol w:w="1937"/>
        <w:gridCol w:w="1970"/>
        <w:gridCol w:w="2138"/>
      </w:tblGrid>
      <w:tr w:rsidR="00E16187" w:rsidRPr="00373204" w14:paraId="3C58E5B6" w14:textId="77777777" w:rsidTr="00E16187">
        <w:trPr>
          <w:trHeight w:hRule="exact" w:val="715"/>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465BE43C" w14:textId="77777777" w:rsidR="00E16187" w:rsidRPr="00373204" w:rsidRDefault="00E16187" w:rsidP="00175F13">
            <w:pPr>
              <w:shd w:val="clear" w:color="auto" w:fill="FFFFFF"/>
              <w:spacing w:line="283" w:lineRule="exact"/>
            </w:pPr>
            <w:r w:rsidRPr="00373204">
              <w:rPr>
                <w:b/>
                <w:bCs/>
                <w:spacing w:val="-3"/>
              </w:rPr>
              <w:t>Záhlaví tabul</w:t>
            </w:r>
            <w:r w:rsidRPr="00373204">
              <w:rPr>
                <w:b/>
                <w:bCs/>
              </w:rPr>
              <w:t>ky 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E4FB47A" w14:textId="77777777" w:rsidR="00E16187" w:rsidRPr="00373204" w:rsidRDefault="00E16187" w:rsidP="00175F13">
            <w:pPr>
              <w:shd w:val="clear" w:color="auto" w:fill="FFFFFF"/>
              <w:spacing w:line="283" w:lineRule="exact"/>
              <w:ind w:left="34" w:right="48"/>
            </w:pPr>
            <w:r w:rsidRPr="00373204">
              <w:rPr>
                <w:b/>
                <w:bCs/>
                <w:spacing w:val="-3"/>
              </w:rPr>
              <w:t>Záhlaví tabul</w:t>
            </w:r>
            <w:r w:rsidRPr="00373204">
              <w:rPr>
                <w:b/>
                <w:bCs/>
              </w:rPr>
              <w:t>ky 2</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2CB8EA0" w14:textId="77777777" w:rsidR="00E16187" w:rsidRPr="00373204" w:rsidRDefault="00E16187" w:rsidP="00175F13">
            <w:pPr>
              <w:shd w:val="clear" w:color="auto" w:fill="FFFFFF"/>
              <w:spacing w:line="283" w:lineRule="exact"/>
              <w:ind w:left="475" w:hanging="480"/>
            </w:pPr>
            <w:r w:rsidRPr="00373204">
              <w:rPr>
                <w:b/>
                <w:bCs/>
                <w:spacing w:val="-3"/>
              </w:rPr>
              <w:t>Záhlaví tabul</w:t>
            </w:r>
            <w:r w:rsidRPr="00373204">
              <w:rPr>
                <w:b/>
                <w:bCs/>
              </w:rPr>
              <w:t>ky 3</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62B75F4" w14:textId="77777777" w:rsidR="00E16187" w:rsidRPr="00373204" w:rsidRDefault="00E16187" w:rsidP="00175F13">
            <w:pPr>
              <w:shd w:val="clear" w:color="auto" w:fill="FFFFFF"/>
              <w:spacing w:line="283" w:lineRule="exact"/>
              <w:ind w:left="130" w:right="134"/>
            </w:pPr>
            <w:r w:rsidRPr="00373204">
              <w:rPr>
                <w:b/>
                <w:bCs/>
                <w:spacing w:val="-2"/>
              </w:rPr>
              <w:t>Záhlaví ta</w:t>
            </w:r>
            <w:r w:rsidRPr="00373204">
              <w:rPr>
                <w:b/>
                <w:bCs/>
              </w:rPr>
              <w:t>bulky 4</w:t>
            </w:r>
          </w:p>
        </w:tc>
      </w:tr>
      <w:tr w:rsidR="00E16187" w:rsidRPr="00373204" w14:paraId="0A742A15" w14:textId="77777777" w:rsidTr="00E16187">
        <w:trPr>
          <w:trHeight w:hRule="exact" w:val="427"/>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39714950" w14:textId="77777777" w:rsidR="00E16187" w:rsidRPr="00373204" w:rsidRDefault="00E16187" w:rsidP="00175F13">
            <w:pPr>
              <w:shd w:val="clear" w:color="auto" w:fill="FFFFFF"/>
              <w:ind w:left="24"/>
            </w:pPr>
            <w:r w:rsidRPr="00373204">
              <w:t>První řádek</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A1665DE" w14:textId="77777777" w:rsidR="00E16187" w:rsidRPr="00373204" w:rsidRDefault="00E16187" w:rsidP="00175F13">
            <w:pPr>
              <w:shd w:val="clear" w:color="auto" w:fill="FFFFFF"/>
              <w:ind w:left="547"/>
            </w:pPr>
            <w:r w:rsidRPr="00373204">
              <w:t>0,98</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84ECD63" w14:textId="77777777" w:rsidR="00E16187" w:rsidRPr="00373204" w:rsidRDefault="00E16187" w:rsidP="00175F13">
            <w:pPr>
              <w:shd w:val="clear" w:color="auto" w:fill="FFFFFF"/>
              <w:ind w:left="312"/>
            </w:pPr>
            <w:r w:rsidRPr="00373204">
              <w:t>123,97</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22A43B4" w14:textId="77777777" w:rsidR="00E16187" w:rsidRPr="00373204" w:rsidRDefault="00E16187" w:rsidP="00175F13">
            <w:pPr>
              <w:shd w:val="clear" w:color="auto" w:fill="FFFFFF"/>
              <w:ind w:left="192"/>
            </w:pPr>
            <w:r w:rsidRPr="00373204">
              <w:t>1258,58</w:t>
            </w:r>
          </w:p>
        </w:tc>
      </w:tr>
      <w:tr w:rsidR="00E16187" w:rsidRPr="00373204" w14:paraId="7837DBCF" w14:textId="77777777" w:rsidTr="00E16187">
        <w:trPr>
          <w:trHeight w:hRule="exact" w:val="422"/>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257F2B5E" w14:textId="77777777" w:rsidR="00E16187" w:rsidRPr="00373204" w:rsidRDefault="00E16187" w:rsidP="00175F13">
            <w:pPr>
              <w:shd w:val="clear" w:color="auto" w:fill="FFFFFF"/>
              <w:ind w:left="24"/>
            </w:pPr>
            <w:r w:rsidRPr="00373204">
              <w:rPr>
                <w:spacing w:val="-3"/>
              </w:rPr>
              <w:t>Druhý řádek</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1AAF706B" w14:textId="77777777" w:rsidR="00E16187" w:rsidRPr="00373204" w:rsidRDefault="00E16187" w:rsidP="00175F13">
            <w:pPr>
              <w:shd w:val="clear" w:color="auto" w:fill="FFFFFF"/>
              <w:ind w:left="547"/>
            </w:pPr>
            <w:r w:rsidRPr="00373204">
              <w:t>1,5875</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7788659" w14:textId="77777777" w:rsidR="00E16187" w:rsidRPr="00373204" w:rsidRDefault="00E16187" w:rsidP="00175F13">
            <w:pPr>
              <w:shd w:val="clear" w:color="auto" w:fill="FFFFFF"/>
              <w:ind w:left="432"/>
            </w:pPr>
            <w:r w:rsidRPr="00373204">
              <w:t>11,0334</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45C6D721" w14:textId="77777777" w:rsidR="00E16187" w:rsidRPr="00373204" w:rsidRDefault="00E16187" w:rsidP="00175F13">
            <w:pPr>
              <w:shd w:val="clear" w:color="auto" w:fill="FFFFFF"/>
              <w:ind w:left="312"/>
            </w:pPr>
            <w:r w:rsidRPr="00373204">
              <w:t>251,005</w:t>
            </w:r>
          </w:p>
        </w:tc>
      </w:tr>
    </w:tbl>
    <w:p w14:paraId="11F897B4" w14:textId="77777777" w:rsidR="00E16187" w:rsidRPr="00373204" w:rsidRDefault="00E16187" w:rsidP="0044149D">
      <w:pPr>
        <w:pStyle w:val="Textprce"/>
      </w:pPr>
    </w:p>
    <w:p w14:paraId="08E07F7A" w14:textId="77777777" w:rsidR="008219A3" w:rsidRPr="00373204" w:rsidRDefault="008219A3" w:rsidP="008219A3">
      <w:pPr>
        <w:pStyle w:val="Nadpis1text"/>
      </w:pPr>
      <w:bookmarkStart w:id="52" w:name="_Toc22666755"/>
      <w:bookmarkStart w:id="53" w:name="_Toc22719953"/>
      <w:r w:rsidRPr="00373204">
        <w:lastRenderedPageBreak/>
        <w:t>NADPIS HLAVNÍ KAPITOLY</w:t>
      </w:r>
      <w:bookmarkEnd w:id="52"/>
      <w:bookmarkEnd w:id="53"/>
    </w:p>
    <w:p w14:paraId="27872FCE" w14:textId="77777777" w:rsidR="008219A3" w:rsidRPr="00373204" w:rsidRDefault="008219A3" w:rsidP="008219A3">
      <w:pPr>
        <w:pStyle w:val="Textprce"/>
      </w:pPr>
      <w:r w:rsidRPr="00373204">
        <w:t>text</w:t>
      </w:r>
    </w:p>
    <w:p w14:paraId="0841CC6E" w14:textId="77777777" w:rsidR="008219A3" w:rsidRPr="00373204" w:rsidRDefault="008219A3" w:rsidP="008219A3">
      <w:pPr>
        <w:pStyle w:val="Nadpis2text"/>
      </w:pPr>
      <w:bookmarkStart w:id="54" w:name="_Toc22666756"/>
      <w:bookmarkStart w:id="55" w:name="_Toc22719954"/>
      <w:r w:rsidRPr="00373204">
        <w:t>Podnadpis</w:t>
      </w:r>
      <w:bookmarkEnd w:id="54"/>
      <w:bookmarkEnd w:id="55"/>
    </w:p>
    <w:p w14:paraId="5F4C3C3A" w14:textId="77777777" w:rsidR="008219A3" w:rsidRPr="00373204" w:rsidRDefault="008219A3" w:rsidP="0044149D">
      <w:pPr>
        <w:pStyle w:val="Textprce"/>
      </w:pPr>
      <w:r w:rsidRPr="00373204">
        <w:t>text</w:t>
      </w:r>
    </w:p>
    <w:p w14:paraId="0AAF539E" w14:textId="77777777" w:rsidR="009A5DCE" w:rsidRPr="00373204" w:rsidRDefault="009A5DCE" w:rsidP="00652D33">
      <w:pPr>
        <w:pStyle w:val="vodzvrintroductionconclusion"/>
      </w:pPr>
      <w:bookmarkStart w:id="56" w:name="_Toc22666757"/>
      <w:bookmarkStart w:id="57" w:name="_Toc22719955"/>
      <w:bookmarkEnd w:id="33"/>
      <w:bookmarkEnd w:id="34"/>
      <w:bookmarkEnd w:id="35"/>
      <w:bookmarkEnd w:id="36"/>
      <w:r w:rsidRPr="00373204">
        <w:lastRenderedPageBreak/>
        <w:t>závěr</w:t>
      </w:r>
      <w:bookmarkEnd w:id="56"/>
      <w:bookmarkEnd w:id="57"/>
    </w:p>
    <w:p w14:paraId="6DD49A2F" w14:textId="6CB510BF" w:rsidR="00C44947" w:rsidRPr="00373204" w:rsidRDefault="00E32286" w:rsidP="006236F6">
      <w:pPr>
        <w:pStyle w:val="Textprce"/>
        <w:ind w:firstLine="708"/>
        <w:rPr>
          <w:rFonts w:ascii="Segoe UI" w:hAnsi="Segoe UI" w:cs="Segoe UI"/>
          <w:color w:val="0D0D0D"/>
          <w:shd w:val="clear" w:color="auto" w:fill="FFFFFF"/>
        </w:rPr>
      </w:pPr>
      <w:r w:rsidRPr="00373204">
        <w:t xml:space="preserve">Vývoj desktopových aplikací stále zůstává důležitým odvětvím softwarového inženýrství, nabízející vývojářům vysokou míru flexibility a uživatelům výkonné a spolehlivé aplikace. </w:t>
      </w:r>
      <w:r w:rsidR="009C4EA7" w:rsidRPr="00373204">
        <w:t>I když je kombinací těchto dvou architektur možné vytvořit robustní, modulární a snadno udržovatelné aplikace.</w:t>
      </w:r>
      <w:r w:rsidR="000F6793" w:rsidRPr="00373204">
        <w:t xml:space="preserve"> </w:t>
      </w:r>
      <w:r w:rsidR="000F6793" w:rsidRPr="00373204">
        <w:rPr>
          <w:rFonts w:ascii="Segoe UI" w:hAnsi="Segoe UI" w:cs="Segoe UI"/>
          <w:color w:val="0D0D0D"/>
          <w:shd w:val="clear" w:color="auto" w:fill="FFFFFF"/>
        </w:rPr>
        <w:t xml:space="preserve">Například, v jednoduchých aplikacích nebo když EF </w:t>
      </w:r>
      <w:proofErr w:type="spellStart"/>
      <w:r w:rsidR="000F6793" w:rsidRPr="00373204">
        <w:rPr>
          <w:rFonts w:ascii="Segoe UI" w:hAnsi="Segoe UI" w:cs="Segoe UI"/>
          <w:color w:val="0D0D0D"/>
          <w:shd w:val="clear" w:color="auto" w:fill="FFFFFF"/>
        </w:rPr>
        <w:t>DbContext</w:t>
      </w:r>
      <w:proofErr w:type="spellEnd"/>
      <w:r w:rsidR="000F6793" w:rsidRPr="00373204">
        <w:rPr>
          <w:rFonts w:ascii="Segoe UI" w:hAnsi="Segoe UI" w:cs="Segoe UI"/>
          <w:color w:val="0D0D0D"/>
          <w:shd w:val="clear" w:color="auto" w:fill="FFFFFF"/>
        </w:rPr>
        <w:t xml:space="preserve"> již poskytuje dostatečnou úroveň abstrakce, může být přímé použití EF bez explicitní vrstvy repositáře vhodnější.</w:t>
      </w:r>
    </w:p>
    <w:p w14:paraId="4C99A869" w14:textId="77777777" w:rsidR="00B85691" w:rsidRPr="00373204" w:rsidRDefault="00B85691" w:rsidP="00B85691"/>
    <w:p w14:paraId="21F4EBFC" w14:textId="77777777" w:rsidR="00B85691" w:rsidRPr="00373204" w:rsidRDefault="00B85691" w:rsidP="00B85691"/>
    <w:p w14:paraId="4EAF5E1D" w14:textId="77777777" w:rsidR="00B85691" w:rsidRPr="00373204" w:rsidRDefault="00B85691" w:rsidP="00B85691"/>
    <w:p w14:paraId="5E14211C" w14:textId="77777777" w:rsidR="00B85691" w:rsidRPr="00373204" w:rsidRDefault="00B85691" w:rsidP="00B85691"/>
    <w:p w14:paraId="5196253C" w14:textId="77777777" w:rsidR="00B85691" w:rsidRPr="00373204" w:rsidRDefault="00B85691" w:rsidP="00B85691"/>
    <w:p w14:paraId="01244063" w14:textId="77777777" w:rsidR="00B85691" w:rsidRPr="00373204" w:rsidRDefault="00B85691" w:rsidP="00B85691">
      <w:pPr>
        <w:pStyle w:val="Normln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373204">
        <w:rPr>
          <w:rFonts w:ascii="Segoe UI" w:hAnsi="Segoe UI" w:cs="Segoe UI"/>
          <w:color w:val="0D0D0D"/>
          <w:shd w:val="clear" w:color="auto" w:fill="FFFFFF"/>
        </w:rPr>
        <w:tab/>
      </w:r>
      <w:r w:rsidRPr="00373204">
        <w:rPr>
          <w:rFonts w:ascii="Segoe UI" w:hAnsi="Segoe UI" w:cs="Segoe UI"/>
          <w:color w:val="0D0D0D"/>
        </w:rPr>
        <w:t xml:space="preserve">Pak, v roce 1996, Michael </w:t>
      </w:r>
      <w:proofErr w:type="spellStart"/>
      <w:r w:rsidRPr="00373204">
        <w:rPr>
          <w:rFonts w:ascii="Segoe UI" w:hAnsi="Segoe UI" w:cs="Segoe UI"/>
          <w:color w:val="0D0D0D"/>
        </w:rPr>
        <w:t>Mattson</w:t>
      </w:r>
      <w:proofErr w:type="spellEnd"/>
      <w:r w:rsidRPr="00373204">
        <w:rPr>
          <w:rFonts w:ascii="Segoe UI" w:hAnsi="Segoe UI" w:cs="Segoe UI"/>
          <w:color w:val="0D0D0D"/>
        </w:rPr>
        <w:t xml:space="preserve"> používá termín IoC ve své práci "Object </w:t>
      </w:r>
      <w:proofErr w:type="spellStart"/>
      <w:r w:rsidRPr="00373204">
        <w:rPr>
          <w:rFonts w:ascii="Segoe UI" w:hAnsi="Segoe UI" w:cs="Segoe UI"/>
          <w:color w:val="0D0D0D"/>
        </w:rPr>
        <w:t>Oriented</w:t>
      </w:r>
      <w:proofErr w:type="spellEnd"/>
      <w:r w:rsidRPr="00373204">
        <w:rPr>
          <w:rFonts w:ascii="Segoe UI" w:hAnsi="Segoe UI" w:cs="Segoe UI"/>
          <w:color w:val="0D0D0D"/>
        </w:rPr>
        <w:t xml:space="preserve"> </w:t>
      </w:r>
      <w:proofErr w:type="spellStart"/>
      <w:r w:rsidRPr="00373204">
        <w:rPr>
          <w:rFonts w:ascii="Segoe UI" w:hAnsi="Segoe UI" w:cs="Segoe UI"/>
          <w:color w:val="0D0D0D"/>
        </w:rPr>
        <w:t>Frameworks</w:t>
      </w:r>
      <w:proofErr w:type="spellEnd"/>
      <w:r w:rsidRPr="00373204">
        <w:rPr>
          <w:rFonts w:ascii="Segoe UI" w:hAnsi="Segoe UI" w:cs="Segoe UI"/>
          <w:color w:val="0D0D0D"/>
        </w:rPr>
        <w:t xml:space="preserve">: a </w:t>
      </w:r>
      <w:proofErr w:type="spellStart"/>
      <w:r w:rsidRPr="00373204">
        <w:rPr>
          <w:rFonts w:ascii="Segoe UI" w:hAnsi="Segoe UI" w:cs="Segoe UI"/>
          <w:color w:val="0D0D0D"/>
        </w:rPr>
        <w:t>survey</w:t>
      </w:r>
      <w:proofErr w:type="spellEnd"/>
      <w:r w:rsidRPr="00373204">
        <w:rPr>
          <w:rFonts w:ascii="Segoe UI" w:hAnsi="Segoe UI" w:cs="Segoe UI"/>
          <w:color w:val="0D0D0D"/>
        </w:rPr>
        <w:t xml:space="preserve"> on </w:t>
      </w:r>
      <w:proofErr w:type="spellStart"/>
      <w:r w:rsidRPr="00373204">
        <w:rPr>
          <w:rFonts w:ascii="Segoe UI" w:hAnsi="Segoe UI" w:cs="Segoe UI"/>
          <w:color w:val="0D0D0D"/>
        </w:rPr>
        <w:t>methodological</w:t>
      </w:r>
      <w:proofErr w:type="spellEnd"/>
      <w:r w:rsidRPr="00373204">
        <w:rPr>
          <w:rFonts w:ascii="Segoe UI" w:hAnsi="Segoe UI" w:cs="Segoe UI"/>
          <w:color w:val="0D0D0D"/>
        </w:rPr>
        <w:t xml:space="preserve"> </w:t>
      </w:r>
      <w:proofErr w:type="spellStart"/>
      <w:r w:rsidRPr="00373204">
        <w:rPr>
          <w:rFonts w:ascii="Segoe UI" w:hAnsi="Segoe UI" w:cs="Segoe UI"/>
          <w:color w:val="0D0D0D"/>
        </w:rPr>
        <w:t>issues</w:t>
      </w:r>
      <w:proofErr w:type="spellEnd"/>
      <w:r w:rsidRPr="00373204">
        <w:rPr>
          <w:rFonts w:ascii="Segoe UI" w:hAnsi="Segoe UI" w:cs="Segoe UI"/>
          <w:color w:val="0D0D0D"/>
        </w:rPr>
        <w:t>" k rozlišení skutečného frameworku od knihovny tříd tím, že uvádí:</w:t>
      </w:r>
    </w:p>
    <w:p w14:paraId="66C6C6BE" w14:textId="77777777" w:rsidR="00B85691" w:rsidRPr="00373204" w:rsidRDefault="00B85691" w:rsidP="00B85691">
      <w:pPr>
        <w:pStyle w:val="Normln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373204">
        <w:rPr>
          <w:rFonts w:ascii="Segoe UI" w:hAnsi="Segoe UI" w:cs="Segoe UI"/>
          <w:color w:val="0D0D0D"/>
        </w:rPr>
        <w:t>Hlavní rozdíl mezi objektově orientovaným frameworkem a knihovnou tříd je, že framework volá aplikační kód. Obvykle aplikační kód volá knihovnu tříd. Tato inverze řízení je někdy nazývána hollywoodským principem, "Nevoláme vás, my vás voláme".</w:t>
      </w:r>
    </w:p>
    <w:p w14:paraId="3482B7C2" w14:textId="72C34A60" w:rsidR="00B85691" w:rsidRPr="00373204" w:rsidRDefault="00B85691" w:rsidP="00B85691">
      <w:pPr>
        <w:tabs>
          <w:tab w:val="left" w:pos="2856"/>
        </w:tabs>
        <w:rPr>
          <w:rFonts w:ascii="Segoe UI" w:hAnsi="Segoe UI" w:cs="Segoe UI"/>
          <w:color w:val="0D0D0D"/>
          <w:shd w:val="clear" w:color="auto" w:fill="FFFFFF"/>
        </w:rPr>
      </w:pPr>
    </w:p>
    <w:p w14:paraId="73C2A681" w14:textId="77777777" w:rsidR="00B85691" w:rsidRPr="00373204" w:rsidRDefault="00B85691" w:rsidP="00B85691"/>
    <w:p w14:paraId="1D669BA1" w14:textId="77777777" w:rsidR="0044149D" w:rsidRPr="00373204" w:rsidRDefault="0044149D" w:rsidP="0044149D">
      <w:pPr>
        <w:pStyle w:val="vodzvrintroductionconclusion"/>
      </w:pPr>
      <w:bookmarkStart w:id="58" w:name="_Toc22666758"/>
      <w:bookmarkStart w:id="59" w:name="_Toc22719956"/>
      <w:r w:rsidRPr="00373204">
        <w:lastRenderedPageBreak/>
        <w:t>SEZNAM POUŽITÉ LITERATURY</w:t>
      </w:r>
      <w:bookmarkEnd w:id="58"/>
      <w:bookmarkEnd w:id="59"/>
    </w:p>
    <w:p w14:paraId="6FEB3215" w14:textId="77777777" w:rsidR="00DE4088" w:rsidRPr="00373204" w:rsidRDefault="00DE4088" w:rsidP="00DE4088">
      <w:pPr>
        <w:numPr>
          <w:ilvl w:val="0"/>
          <w:numId w:val="18"/>
        </w:numPr>
        <w:shd w:val="clear" w:color="auto" w:fill="FFFFFF"/>
        <w:spacing w:before="100" w:beforeAutospacing="1" w:after="100" w:afterAutospacing="1" w:line="276" w:lineRule="auto"/>
        <w:rPr>
          <w:color w:val="444444"/>
        </w:rPr>
      </w:pPr>
      <w:bookmarkStart w:id="60" w:name="_Toc22666759"/>
      <w:bookmarkStart w:id="61" w:name="_Toc22719957"/>
      <w:r w:rsidRPr="00373204">
        <w:rPr>
          <w:color w:val="444444"/>
        </w:rPr>
        <w:t xml:space="preserve">PRICE, Mark J. C# 9 and .NET 5 - </w:t>
      </w:r>
      <w:proofErr w:type="spellStart"/>
      <w:r w:rsidRPr="00373204">
        <w:rPr>
          <w:color w:val="444444"/>
        </w:rPr>
        <w:t>Modern</w:t>
      </w:r>
      <w:proofErr w:type="spellEnd"/>
      <w:r w:rsidRPr="00373204">
        <w:rPr>
          <w:color w:val="444444"/>
        </w:rPr>
        <w:t xml:space="preserve"> </w:t>
      </w:r>
      <w:proofErr w:type="spellStart"/>
      <w:r w:rsidRPr="00373204">
        <w:rPr>
          <w:color w:val="444444"/>
        </w:rPr>
        <w:t>Cross-Platform</w:t>
      </w:r>
      <w:proofErr w:type="spellEnd"/>
      <w:r w:rsidRPr="00373204">
        <w:rPr>
          <w:color w:val="444444"/>
        </w:rPr>
        <w:t xml:space="preserve"> Development. 5. Birmingham: </w:t>
      </w:r>
      <w:proofErr w:type="spellStart"/>
      <w:r w:rsidRPr="00373204">
        <w:rPr>
          <w:color w:val="444444"/>
        </w:rPr>
        <w:t>Packt</w:t>
      </w:r>
      <w:proofErr w:type="spellEnd"/>
      <w:r w:rsidRPr="00373204">
        <w:rPr>
          <w:color w:val="444444"/>
        </w:rPr>
        <w:t xml:space="preserve"> </w:t>
      </w:r>
      <w:proofErr w:type="spellStart"/>
      <w:r w:rsidRPr="00373204">
        <w:rPr>
          <w:color w:val="444444"/>
        </w:rPr>
        <w:t>Publishing</w:t>
      </w:r>
      <w:proofErr w:type="spellEnd"/>
      <w:r w:rsidRPr="00373204">
        <w:rPr>
          <w:color w:val="444444"/>
        </w:rPr>
        <w:t>, 2020. ISBN 9781800568105.</w:t>
      </w:r>
    </w:p>
    <w:p w14:paraId="2CED463E" w14:textId="77777777" w:rsidR="00DE4088" w:rsidRPr="00373204" w:rsidRDefault="00DE4088" w:rsidP="00DE4088">
      <w:pPr>
        <w:numPr>
          <w:ilvl w:val="0"/>
          <w:numId w:val="18"/>
        </w:numPr>
        <w:shd w:val="clear" w:color="auto" w:fill="FFFFFF"/>
        <w:spacing w:before="100" w:beforeAutospacing="1" w:after="100" w:afterAutospacing="1" w:line="276" w:lineRule="auto"/>
        <w:rPr>
          <w:color w:val="444444"/>
        </w:rPr>
      </w:pPr>
      <w:r w:rsidRPr="00373204">
        <w:rPr>
          <w:color w:val="444444"/>
        </w:rPr>
        <w:t xml:space="preserve">KOVALEVSKY, Vladimir. </w:t>
      </w:r>
      <w:proofErr w:type="spellStart"/>
      <w:r w:rsidRPr="00373204">
        <w:rPr>
          <w:color w:val="444444"/>
        </w:rPr>
        <w:t>Modern</w:t>
      </w:r>
      <w:proofErr w:type="spellEnd"/>
      <w:r w:rsidRPr="00373204">
        <w:rPr>
          <w:color w:val="444444"/>
        </w:rPr>
        <w:t xml:space="preserve"> </w:t>
      </w:r>
      <w:proofErr w:type="spellStart"/>
      <w:r w:rsidRPr="00373204">
        <w:rPr>
          <w:color w:val="444444"/>
        </w:rPr>
        <w:t>Algorithms</w:t>
      </w:r>
      <w:proofErr w:type="spellEnd"/>
      <w:r w:rsidRPr="00373204">
        <w:rPr>
          <w:color w:val="444444"/>
        </w:rPr>
        <w:t xml:space="preserve"> </w:t>
      </w:r>
      <w:proofErr w:type="spellStart"/>
      <w:r w:rsidRPr="00373204">
        <w:rPr>
          <w:color w:val="444444"/>
        </w:rPr>
        <w:t>for</w:t>
      </w:r>
      <w:proofErr w:type="spellEnd"/>
      <w:r w:rsidRPr="00373204">
        <w:rPr>
          <w:color w:val="444444"/>
        </w:rPr>
        <w:t xml:space="preserve"> Image </w:t>
      </w:r>
      <w:proofErr w:type="spellStart"/>
      <w:r w:rsidRPr="00373204">
        <w:rPr>
          <w:color w:val="444444"/>
        </w:rPr>
        <w:t>Processing</w:t>
      </w:r>
      <w:proofErr w:type="spellEnd"/>
      <w:r w:rsidRPr="00373204">
        <w:rPr>
          <w:color w:val="444444"/>
        </w:rPr>
        <w:t xml:space="preserve">: </w:t>
      </w:r>
      <w:proofErr w:type="spellStart"/>
      <w:r w:rsidRPr="00373204">
        <w:rPr>
          <w:color w:val="444444"/>
        </w:rPr>
        <w:t>Computer</w:t>
      </w:r>
      <w:proofErr w:type="spellEnd"/>
      <w:r w:rsidRPr="00373204">
        <w:rPr>
          <w:color w:val="444444"/>
        </w:rPr>
        <w:t xml:space="preserve"> </w:t>
      </w:r>
      <w:proofErr w:type="spellStart"/>
      <w:r w:rsidRPr="00373204">
        <w:rPr>
          <w:color w:val="444444"/>
        </w:rPr>
        <w:t>Imagery</w:t>
      </w:r>
      <w:proofErr w:type="spellEnd"/>
      <w:r w:rsidRPr="00373204">
        <w:rPr>
          <w:color w:val="444444"/>
        </w:rPr>
        <w:t xml:space="preserve"> by </w:t>
      </w:r>
      <w:proofErr w:type="spellStart"/>
      <w:r w:rsidRPr="00373204">
        <w:rPr>
          <w:color w:val="444444"/>
        </w:rPr>
        <w:t>Example</w:t>
      </w:r>
      <w:proofErr w:type="spellEnd"/>
      <w:r w:rsidRPr="00373204">
        <w:rPr>
          <w:color w:val="444444"/>
        </w:rPr>
        <w:t xml:space="preserve"> </w:t>
      </w:r>
      <w:proofErr w:type="spellStart"/>
      <w:r w:rsidRPr="00373204">
        <w:rPr>
          <w:color w:val="444444"/>
        </w:rPr>
        <w:t>Using</w:t>
      </w:r>
      <w:proofErr w:type="spellEnd"/>
      <w:r w:rsidRPr="00373204">
        <w:rPr>
          <w:color w:val="444444"/>
        </w:rPr>
        <w:t xml:space="preserve"> C#. 1. </w:t>
      </w:r>
      <w:proofErr w:type="spellStart"/>
      <w:r w:rsidRPr="00373204">
        <w:rPr>
          <w:color w:val="444444"/>
        </w:rPr>
        <w:t>Berkeley</w:t>
      </w:r>
      <w:proofErr w:type="spellEnd"/>
      <w:r w:rsidRPr="00373204">
        <w:rPr>
          <w:color w:val="444444"/>
        </w:rPr>
        <w:t xml:space="preserve"> (</w:t>
      </w:r>
      <w:proofErr w:type="spellStart"/>
      <w:r w:rsidRPr="00373204">
        <w:rPr>
          <w:color w:val="444444"/>
        </w:rPr>
        <w:t>California</w:t>
      </w:r>
      <w:proofErr w:type="spellEnd"/>
      <w:r w:rsidRPr="00373204">
        <w:rPr>
          <w:color w:val="444444"/>
        </w:rPr>
        <w:t xml:space="preserve">): </w:t>
      </w:r>
      <w:proofErr w:type="spellStart"/>
      <w:r w:rsidRPr="00373204">
        <w:rPr>
          <w:color w:val="444444"/>
        </w:rPr>
        <w:t>Apress</w:t>
      </w:r>
      <w:proofErr w:type="spellEnd"/>
      <w:r w:rsidRPr="00373204">
        <w:rPr>
          <w:color w:val="444444"/>
        </w:rPr>
        <w:t xml:space="preserve"> </w:t>
      </w:r>
      <w:proofErr w:type="spellStart"/>
      <w:r w:rsidRPr="00373204">
        <w:rPr>
          <w:color w:val="444444"/>
        </w:rPr>
        <w:t>Berkeley</w:t>
      </w:r>
      <w:proofErr w:type="spellEnd"/>
      <w:r w:rsidRPr="00373204">
        <w:rPr>
          <w:color w:val="444444"/>
        </w:rPr>
        <w:t>, CA, 2019. ISBN 978-1-4842-4237-7</w:t>
      </w:r>
    </w:p>
    <w:p w14:paraId="25AC80AE" w14:textId="77777777" w:rsidR="00DE4088" w:rsidRPr="00373204" w:rsidRDefault="00DE4088" w:rsidP="00DE4088">
      <w:pPr>
        <w:numPr>
          <w:ilvl w:val="0"/>
          <w:numId w:val="18"/>
        </w:numPr>
        <w:shd w:val="clear" w:color="auto" w:fill="FFFFFF"/>
        <w:spacing w:before="100" w:beforeAutospacing="1" w:after="100" w:afterAutospacing="1" w:line="276" w:lineRule="auto"/>
        <w:rPr>
          <w:color w:val="444444"/>
        </w:rPr>
      </w:pPr>
      <w:r w:rsidRPr="00373204">
        <w:rPr>
          <w:color w:val="444444"/>
        </w:rPr>
        <w:t xml:space="preserve">J. DU PREEZ, </w:t>
      </w:r>
      <w:proofErr w:type="spellStart"/>
      <w:r w:rsidRPr="00373204">
        <w:rPr>
          <w:color w:val="444444"/>
        </w:rPr>
        <w:t>Ockert</w:t>
      </w:r>
      <w:proofErr w:type="spellEnd"/>
      <w:r w:rsidRPr="00373204">
        <w:rPr>
          <w:color w:val="444444"/>
        </w:rPr>
        <w:t xml:space="preserve">. </w:t>
      </w:r>
      <w:proofErr w:type="spellStart"/>
      <w:r w:rsidRPr="00373204">
        <w:rPr>
          <w:color w:val="444444"/>
        </w:rPr>
        <w:t>Visual</w:t>
      </w:r>
      <w:proofErr w:type="spellEnd"/>
      <w:r w:rsidRPr="00373204">
        <w:rPr>
          <w:color w:val="444444"/>
        </w:rPr>
        <w:t xml:space="preserve"> Studio 2022 In-</w:t>
      </w:r>
      <w:proofErr w:type="spellStart"/>
      <w:r w:rsidRPr="00373204">
        <w:rPr>
          <w:color w:val="444444"/>
        </w:rPr>
        <w:t>Depth</w:t>
      </w:r>
      <w:proofErr w:type="spellEnd"/>
      <w:r w:rsidRPr="00373204">
        <w:rPr>
          <w:color w:val="444444"/>
        </w:rPr>
        <w:t xml:space="preserve">: </w:t>
      </w:r>
      <w:proofErr w:type="spellStart"/>
      <w:r w:rsidRPr="00373204">
        <w:rPr>
          <w:color w:val="444444"/>
        </w:rPr>
        <w:t>Explore</w:t>
      </w:r>
      <w:proofErr w:type="spellEnd"/>
      <w:r w:rsidRPr="00373204">
        <w:rPr>
          <w:color w:val="444444"/>
        </w:rPr>
        <w:t xml:space="preserve"> </w:t>
      </w:r>
      <w:proofErr w:type="spellStart"/>
      <w:r w:rsidRPr="00373204">
        <w:rPr>
          <w:color w:val="444444"/>
        </w:rPr>
        <w:t>the</w:t>
      </w:r>
      <w:proofErr w:type="spellEnd"/>
      <w:r w:rsidRPr="00373204">
        <w:rPr>
          <w:color w:val="444444"/>
        </w:rPr>
        <w:t xml:space="preserve"> </w:t>
      </w:r>
      <w:proofErr w:type="spellStart"/>
      <w:r w:rsidRPr="00373204">
        <w:rPr>
          <w:color w:val="444444"/>
        </w:rPr>
        <w:t>Fantastic</w:t>
      </w:r>
      <w:proofErr w:type="spellEnd"/>
      <w:r w:rsidRPr="00373204">
        <w:rPr>
          <w:color w:val="444444"/>
        </w:rPr>
        <w:t xml:space="preserve"> </w:t>
      </w:r>
      <w:proofErr w:type="spellStart"/>
      <w:r w:rsidRPr="00373204">
        <w:rPr>
          <w:color w:val="444444"/>
        </w:rPr>
        <w:t>Features</w:t>
      </w:r>
      <w:proofErr w:type="spellEnd"/>
      <w:r w:rsidRPr="00373204">
        <w:rPr>
          <w:color w:val="444444"/>
        </w:rPr>
        <w:t xml:space="preserve"> of </w:t>
      </w:r>
      <w:proofErr w:type="spellStart"/>
      <w:r w:rsidRPr="00373204">
        <w:rPr>
          <w:color w:val="444444"/>
        </w:rPr>
        <w:t>Visual</w:t>
      </w:r>
      <w:proofErr w:type="spellEnd"/>
      <w:r w:rsidRPr="00373204">
        <w:rPr>
          <w:color w:val="444444"/>
        </w:rPr>
        <w:t xml:space="preserve"> Studio 2022. 2. </w:t>
      </w:r>
      <w:proofErr w:type="spellStart"/>
      <w:r w:rsidRPr="00373204">
        <w:rPr>
          <w:color w:val="444444"/>
        </w:rPr>
        <w:t>Noida</w:t>
      </w:r>
      <w:proofErr w:type="spellEnd"/>
      <w:r w:rsidRPr="00373204">
        <w:rPr>
          <w:color w:val="444444"/>
        </w:rPr>
        <w:t xml:space="preserve"> (India): BPB </w:t>
      </w:r>
      <w:proofErr w:type="spellStart"/>
      <w:r w:rsidRPr="00373204">
        <w:rPr>
          <w:color w:val="444444"/>
        </w:rPr>
        <w:t>Publications</w:t>
      </w:r>
      <w:proofErr w:type="spellEnd"/>
      <w:r w:rsidRPr="00373204">
        <w:rPr>
          <w:color w:val="444444"/>
        </w:rPr>
        <w:t>, 2022. ISBN 9355512457.</w:t>
      </w:r>
    </w:p>
    <w:p w14:paraId="65D169FA" w14:textId="77777777" w:rsidR="00DE4088" w:rsidRPr="00373204" w:rsidRDefault="00DE4088" w:rsidP="00DE4088">
      <w:pPr>
        <w:numPr>
          <w:ilvl w:val="0"/>
          <w:numId w:val="18"/>
        </w:numPr>
        <w:shd w:val="clear" w:color="auto" w:fill="FFFFFF"/>
        <w:spacing w:before="100" w:beforeAutospacing="1" w:after="100" w:afterAutospacing="1" w:line="276" w:lineRule="auto"/>
        <w:rPr>
          <w:color w:val="444444"/>
        </w:rPr>
      </w:pPr>
      <w:r w:rsidRPr="00373204">
        <w:rPr>
          <w:color w:val="444444"/>
        </w:rPr>
        <w:t xml:space="preserve">TADIC V. et al. </w:t>
      </w:r>
      <w:proofErr w:type="spellStart"/>
      <w:r w:rsidRPr="00373204">
        <w:rPr>
          <w:color w:val="444444"/>
        </w:rPr>
        <w:t>Perspectives</w:t>
      </w:r>
      <w:proofErr w:type="spellEnd"/>
      <w:r w:rsidRPr="00373204">
        <w:rPr>
          <w:color w:val="444444"/>
        </w:rPr>
        <w:t xml:space="preserve"> of </w:t>
      </w:r>
      <w:proofErr w:type="spellStart"/>
      <w:r w:rsidRPr="00373204">
        <w:rPr>
          <w:color w:val="444444"/>
        </w:rPr>
        <w:t>RealSense</w:t>
      </w:r>
      <w:proofErr w:type="spellEnd"/>
      <w:r w:rsidRPr="00373204">
        <w:rPr>
          <w:color w:val="444444"/>
        </w:rPr>
        <w:t xml:space="preserve"> and ZED </w:t>
      </w:r>
      <w:proofErr w:type="spellStart"/>
      <w:r w:rsidRPr="00373204">
        <w:rPr>
          <w:color w:val="444444"/>
        </w:rPr>
        <w:t>Depth</w:t>
      </w:r>
      <w:proofErr w:type="spellEnd"/>
      <w:r w:rsidRPr="00373204">
        <w:rPr>
          <w:color w:val="444444"/>
        </w:rPr>
        <w:t xml:space="preserve"> </w:t>
      </w:r>
      <w:proofErr w:type="spellStart"/>
      <w:r w:rsidRPr="00373204">
        <w:rPr>
          <w:color w:val="444444"/>
        </w:rPr>
        <w:t>Sensors</w:t>
      </w:r>
      <w:proofErr w:type="spellEnd"/>
      <w:r w:rsidRPr="00373204">
        <w:rPr>
          <w:color w:val="444444"/>
        </w:rPr>
        <w:t xml:space="preserve"> </w:t>
      </w:r>
      <w:proofErr w:type="spellStart"/>
      <w:r w:rsidRPr="00373204">
        <w:rPr>
          <w:color w:val="444444"/>
        </w:rPr>
        <w:t>for</w:t>
      </w:r>
      <w:proofErr w:type="spellEnd"/>
      <w:r w:rsidRPr="00373204">
        <w:rPr>
          <w:color w:val="444444"/>
        </w:rPr>
        <w:t xml:space="preserve"> </w:t>
      </w:r>
      <w:proofErr w:type="spellStart"/>
      <w:r w:rsidRPr="00373204">
        <w:rPr>
          <w:color w:val="444444"/>
        </w:rPr>
        <w:t>Robotic</w:t>
      </w:r>
      <w:proofErr w:type="spellEnd"/>
      <w:r w:rsidRPr="00373204">
        <w:rPr>
          <w:color w:val="444444"/>
        </w:rPr>
        <w:t xml:space="preserve"> Vision </w:t>
      </w:r>
      <w:proofErr w:type="spellStart"/>
      <w:r w:rsidRPr="00373204">
        <w:rPr>
          <w:color w:val="444444"/>
        </w:rPr>
        <w:t>Applications</w:t>
      </w:r>
      <w:proofErr w:type="spellEnd"/>
      <w:r w:rsidRPr="00373204">
        <w:rPr>
          <w:color w:val="444444"/>
        </w:rPr>
        <w:t xml:space="preserve">. </w:t>
      </w:r>
      <w:proofErr w:type="spellStart"/>
      <w:r w:rsidRPr="00373204">
        <w:rPr>
          <w:color w:val="444444"/>
        </w:rPr>
        <w:t>Machines</w:t>
      </w:r>
      <w:proofErr w:type="spellEnd"/>
      <w:r w:rsidRPr="00373204">
        <w:rPr>
          <w:color w:val="444444"/>
        </w:rPr>
        <w:t xml:space="preserve"> 2022, 10, 183. https://doi.org/10.3390/machines10030183</w:t>
      </w:r>
    </w:p>
    <w:p w14:paraId="2DDB82B3" w14:textId="77777777" w:rsidR="00DE4088" w:rsidRPr="00373204" w:rsidRDefault="00DE4088" w:rsidP="00DE4088">
      <w:pPr>
        <w:numPr>
          <w:ilvl w:val="0"/>
          <w:numId w:val="18"/>
        </w:numPr>
        <w:shd w:val="clear" w:color="auto" w:fill="FFFFFF"/>
        <w:spacing w:before="100" w:beforeAutospacing="1" w:after="100" w:afterAutospacing="1" w:line="276" w:lineRule="auto"/>
        <w:rPr>
          <w:color w:val="444444"/>
        </w:rPr>
      </w:pPr>
      <w:r w:rsidRPr="00373204">
        <w:rPr>
          <w:color w:val="444444"/>
        </w:rPr>
        <w:t>DOBEŠ, Michal. Zpracování obrazu a algoritmy v C#. Praha: BEN - technická literatura, 2008. ISBN 978-80-7300-233-6.</w:t>
      </w:r>
    </w:p>
    <w:p w14:paraId="5788E86F" w14:textId="52814C5E" w:rsidR="005B3F0D" w:rsidRPr="00373204" w:rsidRDefault="005B3F0D" w:rsidP="00DE4088">
      <w:pPr>
        <w:numPr>
          <w:ilvl w:val="0"/>
          <w:numId w:val="18"/>
        </w:numPr>
        <w:shd w:val="clear" w:color="auto" w:fill="FFFFFF"/>
        <w:spacing w:before="100" w:beforeAutospacing="1" w:after="100" w:afterAutospacing="1" w:line="276" w:lineRule="auto"/>
        <w:rPr>
          <w:color w:val="444444"/>
        </w:rPr>
      </w:pPr>
      <w:r w:rsidRPr="00373204">
        <w:rPr>
          <w:color w:val="212529"/>
          <w:shd w:val="clear" w:color="auto" w:fill="FFFFFF"/>
        </w:rPr>
        <w:t>GAMMA, Erich. </w:t>
      </w:r>
      <w:r w:rsidRPr="00373204">
        <w:rPr>
          <w:i/>
          <w:iCs/>
          <w:color w:val="212529"/>
          <w:shd w:val="clear" w:color="auto" w:fill="FFFFFF"/>
        </w:rPr>
        <w:t xml:space="preserve">Design patterns: </w:t>
      </w:r>
      <w:proofErr w:type="spellStart"/>
      <w:r w:rsidRPr="00373204">
        <w:rPr>
          <w:i/>
          <w:iCs/>
          <w:color w:val="212529"/>
          <w:shd w:val="clear" w:color="auto" w:fill="FFFFFF"/>
        </w:rPr>
        <w:t>elements</w:t>
      </w:r>
      <w:proofErr w:type="spellEnd"/>
      <w:r w:rsidRPr="00373204">
        <w:rPr>
          <w:i/>
          <w:iCs/>
          <w:color w:val="212529"/>
          <w:shd w:val="clear" w:color="auto" w:fill="FFFFFF"/>
        </w:rPr>
        <w:t xml:space="preserve"> of </w:t>
      </w:r>
      <w:proofErr w:type="spellStart"/>
      <w:r w:rsidRPr="00373204">
        <w:rPr>
          <w:i/>
          <w:iCs/>
          <w:color w:val="212529"/>
          <w:shd w:val="clear" w:color="auto" w:fill="FFFFFF"/>
        </w:rPr>
        <w:t>reusable</w:t>
      </w:r>
      <w:proofErr w:type="spellEnd"/>
      <w:r w:rsidRPr="00373204">
        <w:rPr>
          <w:i/>
          <w:iCs/>
          <w:color w:val="212529"/>
          <w:shd w:val="clear" w:color="auto" w:fill="FFFFFF"/>
        </w:rPr>
        <w:t xml:space="preserve"> </w:t>
      </w:r>
      <w:proofErr w:type="spellStart"/>
      <w:r w:rsidRPr="00373204">
        <w:rPr>
          <w:i/>
          <w:iCs/>
          <w:color w:val="212529"/>
          <w:shd w:val="clear" w:color="auto" w:fill="FFFFFF"/>
        </w:rPr>
        <w:t>object-oriented</w:t>
      </w:r>
      <w:proofErr w:type="spellEnd"/>
      <w:r w:rsidRPr="00373204">
        <w:rPr>
          <w:i/>
          <w:iCs/>
          <w:color w:val="212529"/>
          <w:shd w:val="clear" w:color="auto" w:fill="FFFFFF"/>
        </w:rPr>
        <w:t xml:space="preserve"> software</w:t>
      </w:r>
      <w:r w:rsidRPr="00373204">
        <w:rPr>
          <w:color w:val="212529"/>
          <w:shd w:val="clear" w:color="auto" w:fill="FFFFFF"/>
        </w:rPr>
        <w:t xml:space="preserve">. Boston: </w:t>
      </w:r>
      <w:proofErr w:type="spellStart"/>
      <w:r w:rsidRPr="00373204">
        <w:rPr>
          <w:color w:val="212529"/>
          <w:shd w:val="clear" w:color="auto" w:fill="FFFFFF"/>
        </w:rPr>
        <w:t>Addison</w:t>
      </w:r>
      <w:proofErr w:type="spellEnd"/>
      <w:r w:rsidRPr="00373204">
        <w:rPr>
          <w:color w:val="212529"/>
          <w:shd w:val="clear" w:color="auto" w:fill="FFFFFF"/>
        </w:rPr>
        <w:t>-Wesley, 1995. ISBN 978-0201633610.</w:t>
      </w:r>
    </w:p>
    <w:p w14:paraId="6632A244" w14:textId="7CE90887" w:rsidR="0030265C" w:rsidRPr="00373204" w:rsidRDefault="0030265C" w:rsidP="00DE4088">
      <w:pPr>
        <w:numPr>
          <w:ilvl w:val="0"/>
          <w:numId w:val="18"/>
        </w:numPr>
        <w:shd w:val="clear" w:color="auto" w:fill="FFFFFF"/>
        <w:spacing w:before="100" w:beforeAutospacing="1" w:after="100" w:afterAutospacing="1" w:line="276" w:lineRule="auto"/>
        <w:rPr>
          <w:color w:val="444444"/>
        </w:rPr>
      </w:pPr>
      <w:r w:rsidRPr="00373204">
        <w:rPr>
          <w:color w:val="212529"/>
          <w:shd w:val="clear" w:color="auto" w:fill="FFFFFF"/>
        </w:rPr>
        <w:t xml:space="preserve">JOHNSON, Ralph a Brian FOOTE. </w:t>
      </w:r>
      <w:proofErr w:type="spellStart"/>
      <w:r w:rsidRPr="00373204">
        <w:rPr>
          <w:color w:val="212529"/>
          <w:shd w:val="clear" w:color="auto" w:fill="FFFFFF"/>
        </w:rPr>
        <w:t>Designing</w:t>
      </w:r>
      <w:proofErr w:type="spellEnd"/>
      <w:r w:rsidRPr="00373204">
        <w:rPr>
          <w:color w:val="212529"/>
          <w:shd w:val="clear" w:color="auto" w:fill="FFFFFF"/>
        </w:rPr>
        <w:t xml:space="preserve"> </w:t>
      </w:r>
      <w:proofErr w:type="spellStart"/>
      <w:r w:rsidRPr="00373204">
        <w:rPr>
          <w:color w:val="212529"/>
          <w:shd w:val="clear" w:color="auto" w:fill="FFFFFF"/>
        </w:rPr>
        <w:t>Reusable</w:t>
      </w:r>
      <w:proofErr w:type="spellEnd"/>
      <w:r w:rsidRPr="00373204">
        <w:rPr>
          <w:color w:val="212529"/>
          <w:shd w:val="clear" w:color="auto" w:fill="FFFFFF"/>
        </w:rPr>
        <w:t xml:space="preserve"> </w:t>
      </w:r>
      <w:proofErr w:type="spellStart"/>
      <w:r w:rsidRPr="00373204">
        <w:rPr>
          <w:color w:val="212529"/>
          <w:shd w:val="clear" w:color="auto" w:fill="FFFFFF"/>
        </w:rPr>
        <w:t>Classes</w:t>
      </w:r>
      <w:proofErr w:type="spellEnd"/>
      <w:r w:rsidRPr="00373204">
        <w:rPr>
          <w:color w:val="212529"/>
          <w:shd w:val="clear" w:color="auto" w:fill="FFFFFF"/>
        </w:rPr>
        <w:t>. </w:t>
      </w:r>
      <w:proofErr w:type="spellStart"/>
      <w:r w:rsidRPr="00373204">
        <w:rPr>
          <w:i/>
          <w:iCs/>
          <w:color w:val="212529"/>
          <w:shd w:val="clear" w:color="auto" w:fill="FFFFFF"/>
        </w:rPr>
        <w:t>Journal</w:t>
      </w:r>
      <w:proofErr w:type="spellEnd"/>
      <w:r w:rsidRPr="00373204">
        <w:rPr>
          <w:i/>
          <w:iCs/>
          <w:color w:val="212529"/>
          <w:shd w:val="clear" w:color="auto" w:fill="FFFFFF"/>
        </w:rPr>
        <w:t xml:space="preserve"> of </w:t>
      </w:r>
      <w:proofErr w:type="spellStart"/>
      <w:r w:rsidRPr="00373204">
        <w:rPr>
          <w:i/>
          <w:iCs/>
          <w:color w:val="212529"/>
          <w:shd w:val="clear" w:color="auto" w:fill="FFFFFF"/>
        </w:rPr>
        <w:t>Objected-Oriented</w:t>
      </w:r>
      <w:proofErr w:type="spellEnd"/>
      <w:r w:rsidRPr="00373204">
        <w:rPr>
          <w:i/>
          <w:iCs/>
          <w:color w:val="212529"/>
          <w:shd w:val="clear" w:color="auto" w:fill="FFFFFF"/>
        </w:rPr>
        <w:t xml:space="preserve"> </w:t>
      </w:r>
      <w:proofErr w:type="spellStart"/>
      <w:r w:rsidRPr="00373204">
        <w:rPr>
          <w:i/>
          <w:iCs/>
          <w:color w:val="212529"/>
          <w:shd w:val="clear" w:color="auto" w:fill="FFFFFF"/>
        </w:rPr>
        <w:t>Programming</w:t>
      </w:r>
      <w:proofErr w:type="spellEnd"/>
      <w:r w:rsidRPr="00373204">
        <w:rPr>
          <w:color w:val="212529"/>
          <w:shd w:val="clear" w:color="auto" w:fill="FFFFFF"/>
        </w:rPr>
        <w:t>. 1988, </w:t>
      </w:r>
      <w:r w:rsidRPr="00373204">
        <w:rPr>
          <w:b/>
          <w:bCs/>
          <w:color w:val="212529"/>
          <w:shd w:val="clear" w:color="auto" w:fill="FFFFFF"/>
        </w:rPr>
        <w:t>1</w:t>
      </w:r>
      <w:r w:rsidRPr="00373204">
        <w:rPr>
          <w:color w:val="212529"/>
          <w:shd w:val="clear" w:color="auto" w:fill="FFFFFF"/>
        </w:rPr>
        <w:t>(6), 22-35.</w:t>
      </w:r>
    </w:p>
    <w:p w14:paraId="6B6D14AF" w14:textId="77777777" w:rsidR="0044149D" w:rsidRPr="00373204" w:rsidRDefault="0044149D" w:rsidP="0044149D">
      <w:pPr>
        <w:pStyle w:val="vodzvrintroductionconclusion"/>
      </w:pPr>
      <w:r w:rsidRPr="00373204">
        <w:lastRenderedPageBreak/>
        <w:t>seznam použitých symbolů a zkratek</w:t>
      </w:r>
      <w:bookmarkEnd w:id="60"/>
      <w:bookmarkEnd w:id="61"/>
    </w:p>
    <w:p w14:paraId="52BF7F20" w14:textId="648800B8" w:rsidR="0044149D" w:rsidRPr="00373204" w:rsidRDefault="00727FB7" w:rsidP="0044149D">
      <w:pPr>
        <w:pStyle w:val="Textprce"/>
      </w:pPr>
      <w:r w:rsidRPr="00373204">
        <w:t>WPF</w:t>
      </w:r>
      <w:r w:rsidR="0044149D" w:rsidRPr="00373204">
        <w:tab/>
      </w:r>
      <w:r w:rsidRPr="00373204">
        <w:tab/>
        <w:t xml:space="preserve">Windows </w:t>
      </w:r>
      <w:proofErr w:type="spellStart"/>
      <w:r w:rsidRPr="00373204">
        <w:t>Presentation</w:t>
      </w:r>
      <w:proofErr w:type="spellEnd"/>
      <w:r w:rsidRPr="00373204">
        <w:t xml:space="preserve"> </w:t>
      </w:r>
      <w:proofErr w:type="spellStart"/>
      <w:r w:rsidRPr="00373204">
        <w:t>Foundation</w:t>
      </w:r>
      <w:proofErr w:type="spellEnd"/>
    </w:p>
    <w:p w14:paraId="177CCAB7" w14:textId="1A8D8842" w:rsidR="0044149D" w:rsidRPr="00373204" w:rsidRDefault="00727FB7" w:rsidP="0044149D">
      <w:pPr>
        <w:pStyle w:val="Textprce"/>
      </w:pPr>
      <w:r w:rsidRPr="00373204">
        <w:t>MVVM</w:t>
      </w:r>
      <w:r w:rsidR="0044149D" w:rsidRPr="00373204">
        <w:tab/>
      </w:r>
      <w:r w:rsidRPr="00373204">
        <w:t>Model-View-ViewModel</w:t>
      </w:r>
    </w:p>
    <w:p w14:paraId="29798B06" w14:textId="41730A63" w:rsidR="0044149D" w:rsidRPr="00373204" w:rsidRDefault="00727FB7" w:rsidP="0044149D">
      <w:pPr>
        <w:pStyle w:val="Textprce"/>
      </w:pPr>
      <w:r w:rsidRPr="00373204">
        <w:t>CPU</w:t>
      </w:r>
      <w:r w:rsidR="0044149D" w:rsidRPr="00373204">
        <w:tab/>
      </w:r>
      <w:r w:rsidRPr="00373204">
        <w:tab/>
      </w:r>
      <w:proofErr w:type="spellStart"/>
      <w:r w:rsidRPr="00373204">
        <w:t>Central</w:t>
      </w:r>
      <w:proofErr w:type="spellEnd"/>
      <w:r w:rsidRPr="00373204">
        <w:t xml:space="preserve"> </w:t>
      </w:r>
      <w:proofErr w:type="spellStart"/>
      <w:r w:rsidRPr="00373204">
        <w:t>processing</w:t>
      </w:r>
      <w:proofErr w:type="spellEnd"/>
      <w:r w:rsidRPr="00373204">
        <w:t xml:space="preserve"> unit</w:t>
      </w:r>
    </w:p>
    <w:p w14:paraId="6A2A3B23" w14:textId="38AAA3D7" w:rsidR="00727FB7" w:rsidRPr="00373204" w:rsidRDefault="00727FB7" w:rsidP="0044149D">
      <w:pPr>
        <w:pStyle w:val="Textprce"/>
      </w:pPr>
      <w:r w:rsidRPr="00373204">
        <w:t>GPU</w:t>
      </w:r>
      <w:r w:rsidRPr="00373204">
        <w:tab/>
      </w:r>
      <w:r w:rsidRPr="00373204">
        <w:tab/>
      </w:r>
      <w:proofErr w:type="spellStart"/>
      <w:r w:rsidRPr="00373204">
        <w:t>Graphics</w:t>
      </w:r>
      <w:proofErr w:type="spellEnd"/>
      <w:r w:rsidRPr="00373204">
        <w:t xml:space="preserve"> </w:t>
      </w:r>
      <w:proofErr w:type="spellStart"/>
      <w:r w:rsidRPr="00373204">
        <w:t>processing</w:t>
      </w:r>
      <w:proofErr w:type="spellEnd"/>
      <w:r w:rsidRPr="00373204">
        <w:t xml:space="preserve"> unit</w:t>
      </w:r>
    </w:p>
    <w:p w14:paraId="1A3C454A" w14:textId="246F53C0" w:rsidR="00727FB7" w:rsidRPr="00373204" w:rsidRDefault="00727FB7" w:rsidP="00727FB7">
      <w:pPr>
        <w:pStyle w:val="Textprce"/>
      </w:pPr>
      <w:r w:rsidRPr="00373204">
        <w:t>IDE</w:t>
      </w:r>
      <w:r w:rsidRPr="00373204">
        <w:tab/>
      </w:r>
      <w:r w:rsidRPr="00373204">
        <w:tab/>
      </w:r>
      <w:proofErr w:type="spellStart"/>
      <w:r w:rsidRPr="00373204">
        <w:t>Integrated</w:t>
      </w:r>
      <w:proofErr w:type="spellEnd"/>
      <w:r w:rsidRPr="00373204">
        <w:t xml:space="preserve"> development environment</w:t>
      </w:r>
    </w:p>
    <w:p w14:paraId="153AE1A8" w14:textId="29908FC9" w:rsidR="00727FB7" w:rsidRPr="00373204" w:rsidRDefault="00727FB7" w:rsidP="00727FB7">
      <w:pPr>
        <w:pStyle w:val="Textprce"/>
      </w:pPr>
      <w:proofErr w:type="spellStart"/>
      <w:r w:rsidRPr="00373204">
        <w:t>PaaS</w:t>
      </w:r>
      <w:proofErr w:type="spellEnd"/>
      <w:r w:rsidRPr="00373204">
        <w:tab/>
      </w:r>
      <w:r w:rsidRPr="00373204">
        <w:tab/>
      </w:r>
      <w:proofErr w:type="spellStart"/>
      <w:r w:rsidRPr="00373204">
        <w:t>Platform</w:t>
      </w:r>
      <w:proofErr w:type="spellEnd"/>
      <w:r w:rsidRPr="00373204">
        <w:t xml:space="preserve"> as a </w:t>
      </w:r>
      <w:proofErr w:type="spellStart"/>
      <w:r w:rsidRPr="00373204">
        <w:t>Service</w:t>
      </w:r>
      <w:proofErr w:type="spellEnd"/>
    </w:p>
    <w:p w14:paraId="0EEF9F3C" w14:textId="625E2B59" w:rsidR="00727FB7" w:rsidRPr="00373204" w:rsidRDefault="00727FB7" w:rsidP="00727FB7">
      <w:pPr>
        <w:pStyle w:val="Textprce"/>
      </w:pPr>
      <w:r w:rsidRPr="00373204">
        <w:t>MVP</w:t>
      </w:r>
      <w:r w:rsidRPr="00373204">
        <w:tab/>
      </w:r>
      <w:r w:rsidRPr="00373204">
        <w:tab/>
        <w:t>Model-View-Presenter</w:t>
      </w:r>
    </w:p>
    <w:p w14:paraId="2D62BCC9" w14:textId="09E2B07D" w:rsidR="00727FB7" w:rsidRPr="00373204" w:rsidRDefault="00727FB7" w:rsidP="00727FB7">
      <w:pPr>
        <w:pStyle w:val="Textprce"/>
      </w:pPr>
      <w:r w:rsidRPr="00373204">
        <w:t>MVC</w:t>
      </w:r>
      <w:r w:rsidRPr="00373204">
        <w:tab/>
      </w:r>
      <w:r w:rsidRPr="00373204">
        <w:tab/>
        <w:t>Model-View-Controller</w:t>
      </w:r>
    </w:p>
    <w:p w14:paraId="0EE57B9F" w14:textId="077F4066" w:rsidR="00727FB7" w:rsidRPr="00373204" w:rsidRDefault="00727FB7" w:rsidP="00727FB7">
      <w:pPr>
        <w:pStyle w:val="Textprce"/>
      </w:pPr>
      <w:r w:rsidRPr="00373204">
        <w:t>UI</w:t>
      </w:r>
      <w:r w:rsidRPr="00373204">
        <w:tab/>
      </w:r>
      <w:r w:rsidRPr="00373204">
        <w:tab/>
        <w:t>User Interface</w:t>
      </w:r>
    </w:p>
    <w:p w14:paraId="3041C610" w14:textId="2AFAA8E5" w:rsidR="00727FB7" w:rsidRPr="00373204" w:rsidRDefault="00727FB7" w:rsidP="00727FB7">
      <w:pPr>
        <w:pStyle w:val="Textprce"/>
      </w:pPr>
      <w:r w:rsidRPr="00373204">
        <w:t>UWP</w:t>
      </w:r>
      <w:r w:rsidRPr="00373204">
        <w:tab/>
      </w:r>
      <w:r w:rsidRPr="00373204">
        <w:tab/>
        <w:t xml:space="preserve">Universal Windows </w:t>
      </w:r>
      <w:proofErr w:type="spellStart"/>
      <w:r w:rsidRPr="00373204">
        <w:t>platform</w:t>
      </w:r>
      <w:proofErr w:type="spellEnd"/>
    </w:p>
    <w:p w14:paraId="20688B95" w14:textId="7231222A" w:rsidR="00727FB7" w:rsidRPr="00373204" w:rsidRDefault="00727FB7" w:rsidP="00727FB7">
      <w:pPr>
        <w:pStyle w:val="Textprce"/>
      </w:pPr>
      <w:r w:rsidRPr="00373204">
        <w:t>EDA</w:t>
      </w:r>
      <w:r w:rsidRPr="00373204">
        <w:tab/>
      </w:r>
      <w:r w:rsidRPr="00373204">
        <w:tab/>
      </w:r>
      <w:proofErr w:type="spellStart"/>
      <w:r w:rsidRPr="00373204">
        <w:t>Even-Driven</w:t>
      </w:r>
      <w:proofErr w:type="spellEnd"/>
      <w:r w:rsidRPr="00373204">
        <w:t xml:space="preserve"> </w:t>
      </w:r>
      <w:proofErr w:type="spellStart"/>
      <w:r w:rsidRPr="00373204">
        <w:t>architecture</w:t>
      </w:r>
      <w:proofErr w:type="spellEnd"/>
    </w:p>
    <w:p w14:paraId="427AC318" w14:textId="4AE75BA1" w:rsidR="00727FB7" w:rsidRPr="00373204" w:rsidRDefault="00727FB7" w:rsidP="00727FB7">
      <w:pPr>
        <w:pStyle w:val="Textprce"/>
      </w:pPr>
      <w:r w:rsidRPr="00373204">
        <w:t>CBD</w:t>
      </w:r>
      <w:r w:rsidRPr="00373204">
        <w:tab/>
      </w:r>
      <w:r w:rsidRPr="00373204">
        <w:tab/>
      </w:r>
      <w:proofErr w:type="spellStart"/>
      <w:r w:rsidRPr="00373204">
        <w:t>Component-Based</w:t>
      </w:r>
      <w:proofErr w:type="spellEnd"/>
      <w:r w:rsidRPr="00373204">
        <w:t xml:space="preserve"> Design</w:t>
      </w:r>
    </w:p>
    <w:p w14:paraId="5CD3EC6D" w14:textId="74E7BC79" w:rsidR="005B4380" w:rsidRPr="00373204" w:rsidRDefault="005B4380" w:rsidP="00727FB7">
      <w:pPr>
        <w:pStyle w:val="Textprce"/>
      </w:pPr>
      <w:r w:rsidRPr="00373204">
        <w:t>GOF</w:t>
      </w:r>
      <w:r w:rsidRPr="00373204">
        <w:tab/>
      </w:r>
      <w:r w:rsidRPr="00373204">
        <w:tab/>
        <w:t xml:space="preserve">Gang of </w:t>
      </w:r>
      <w:proofErr w:type="spellStart"/>
      <w:r w:rsidRPr="00373204">
        <w:t>Four</w:t>
      </w:r>
      <w:proofErr w:type="spellEnd"/>
    </w:p>
    <w:p w14:paraId="0D15DD49" w14:textId="603F35BF" w:rsidR="0043338E" w:rsidRPr="00373204" w:rsidRDefault="0043338E" w:rsidP="00727FB7">
      <w:pPr>
        <w:pStyle w:val="Textprce"/>
      </w:pPr>
      <w:r w:rsidRPr="00373204">
        <w:t xml:space="preserve">DDD              </w:t>
      </w:r>
      <w:r w:rsidR="00634B05" w:rsidRPr="00373204">
        <w:t xml:space="preserve"> </w:t>
      </w:r>
      <w:r w:rsidRPr="00373204">
        <w:t>Domain-</w:t>
      </w:r>
      <w:proofErr w:type="spellStart"/>
      <w:r w:rsidRPr="00373204">
        <w:t>Driven</w:t>
      </w:r>
      <w:proofErr w:type="spellEnd"/>
      <w:r w:rsidRPr="00373204">
        <w:t xml:space="preserve"> </w:t>
      </w:r>
      <w:proofErr w:type="spellStart"/>
      <w:r w:rsidRPr="00373204">
        <w:t>Designt</w:t>
      </w:r>
      <w:proofErr w:type="spellEnd"/>
    </w:p>
    <w:p w14:paraId="0C9CF632" w14:textId="2D1A2D0E" w:rsidR="004022A1" w:rsidRPr="00373204" w:rsidRDefault="004022A1" w:rsidP="00727FB7">
      <w:pPr>
        <w:pStyle w:val="Textprce"/>
      </w:pPr>
      <w:r w:rsidRPr="00373204">
        <w:t>ORM</w:t>
      </w:r>
      <w:r w:rsidR="00634B05" w:rsidRPr="00373204">
        <w:tab/>
      </w:r>
      <w:r w:rsidR="00634B05" w:rsidRPr="00373204">
        <w:tab/>
        <w:t>Object-Relational Mapping</w:t>
      </w:r>
    </w:p>
    <w:p w14:paraId="650FF99F" w14:textId="04014D93" w:rsidR="00B85691" w:rsidRPr="00373204" w:rsidRDefault="00B85691" w:rsidP="00727FB7">
      <w:pPr>
        <w:pStyle w:val="Textprce"/>
      </w:pPr>
      <w:r w:rsidRPr="00373204">
        <w:t>IoC</w:t>
      </w:r>
      <w:r w:rsidRPr="00373204">
        <w:tab/>
      </w:r>
      <w:r w:rsidRPr="00373204">
        <w:tab/>
        <w:t>Inversion of Control</w:t>
      </w:r>
    </w:p>
    <w:p w14:paraId="2C40D0AC" w14:textId="4039C2EB" w:rsidR="00B85691" w:rsidRPr="00373204" w:rsidRDefault="00B85691" w:rsidP="00727FB7">
      <w:pPr>
        <w:pStyle w:val="Textprce"/>
      </w:pPr>
      <w:r w:rsidRPr="00373204">
        <w:t>DI</w:t>
      </w:r>
      <w:r w:rsidRPr="00373204">
        <w:tab/>
      </w:r>
      <w:r w:rsidRPr="00373204">
        <w:tab/>
        <w:t>Dependency Injection</w:t>
      </w:r>
    </w:p>
    <w:p w14:paraId="6CC9F155" w14:textId="77777777" w:rsidR="00727FB7" w:rsidRPr="00373204" w:rsidRDefault="00727FB7" w:rsidP="0044149D">
      <w:pPr>
        <w:pStyle w:val="Textprce"/>
      </w:pPr>
    </w:p>
    <w:p w14:paraId="57EBFD61" w14:textId="77777777" w:rsidR="00727FB7" w:rsidRPr="00373204" w:rsidRDefault="00727FB7" w:rsidP="0044149D">
      <w:pPr>
        <w:pStyle w:val="Textprce"/>
      </w:pPr>
    </w:p>
    <w:p w14:paraId="36D73607" w14:textId="77777777" w:rsidR="0044149D" w:rsidRPr="00373204" w:rsidRDefault="0044149D" w:rsidP="0044149D">
      <w:pPr>
        <w:pStyle w:val="vodzvrintroductionconclusion"/>
      </w:pPr>
      <w:bookmarkStart w:id="62" w:name="_Toc22666760"/>
      <w:bookmarkStart w:id="63" w:name="_Toc22719958"/>
      <w:r w:rsidRPr="00373204">
        <w:lastRenderedPageBreak/>
        <w:t>seznam OBRÁZKŮ</w:t>
      </w:r>
      <w:bookmarkEnd w:id="62"/>
      <w:bookmarkEnd w:id="63"/>
    </w:p>
    <w:p w14:paraId="79408401" w14:textId="555827BA" w:rsidR="00DB471E" w:rsidRPr="00373204" w:rsidRDefault="00DB471E">
      <w:pPr>
        <w:pStyle w:val="Seznamobrzk"/>
        <w:tabs>
          <w:tab w:val="right" w:leader="dot" w:pos="8777"/>
        </w:tabs>
      </w:pPr>
      <w:r w:rsidRPr="00373204">
        <w:fldChar w:fldCharType="begin"/>
      </w:r>
      <w:r w:rsidRPr="00373204">
        <w:instrText xml:space="preserve"> TOC \h \z \c "Obrázek" </w:instrText>
      </w:r>
      <w:r w:rsidRPr="00373204">
        <w:fldChar w:fldCharType="separate"/>
      </w:r>
      <w:hyperlink w:anchor="_Toc22819285" w:history="1">
        <w:r w:rsidRPr="00373204">
          <w:rPr>
            <w:rStyle w:val="Hypertextovodkaz"/>
          </w:rPr>
          <w:t>Obrázek 1</w:t>
        </w:r>
        <w:r w:rsidR="0094411E" w:rsidRPr="00373204">
          <w:rPr>
            <w:rStyle w:val="Hypertextovodkaz"/>
          </w:rPr>
          <w:t>.1</w:t>
        </w:r>
        <w:r w:rsidRPr="00373204">
          <w:rPr>
            <w:rStyle w:val="Hypertextovodkaz"/>
          </w:rPr>
          <w:t xml:space="preserve"> </w:t>
        </w:r>
        <w:r w:rsidR="0094411E" w:rsidRPr="00373204">
          <w:rPr>
            <w:rStyle w:val="Hypertextovodkaz"/>
          </w:rPr>
          <w:t>Softwarové architektury</w:t>
        </w:r>
        <w:r w:rsidRPr="00373204">
          <w:rPr>
            <w:webHidden/>
          </w:rPr>
          <w:tab/>
        </w:r>
        <w:r w:rsidRPr="00373204">
          <w:rPr>
            <w:webHidden/>
          </w:rPr>
          <w:fldChar w:fldCharType="begin"/>
        </w:r>
        <w:r w:rsidRPr="00373204">
          <w:rPr>
            <w:webHidden/>
          </w:rPr>
          <w:instrText xml:space="preserve"> PAGEREF _Toc22819285 \h </w:instrText>
        </w:r>
        <w:r w:rsidRPr="00373204">
          <w:rPr>
            <w:webHidden/>
          </w:rPr>
        </w:r>
        <w:r w:rsidRPr="00373204">
          <w:rPr>
            <w:webHidden/>
          </w:rPr>
          <w:fldChar w:fldCharType="separate"/>
        </w:r>
        <w:r w:rsidR="006A05F3" w:rsidRPr="00373204">
          <w:rPr>
            <w:webHidden/>
          </w:rPr>
          <w:t>14</w:t>
        </w:r>
        <w:r w:rsidRPr="00373204">
          <w:rPr>
            <w:webHidden/>
          </w:rPr>
          <w:fldChar w:fldCharType="end"/>
        </w:r>
      </w:hyperlink>
    </w:p>
    <w:p w14:paraId="259D05DD" w14:textId="7728307D" w:rsidR="0094411E" w:rsidRPr="00373204" w:rsidRDefault="0094411E" w:rsidP="0094411E">
      <w:pPr>
        <w:pStyle w:val="Seznamobrzk"/>
        <w:tabs>
          <w:tab w:val="right" w:leader="dot" w:pos="8777"/>
        </w:tabs>
        <w:rPr>
          <w:rFonts w:asciiTheme="minorHAnsi" w:eastAsiaTheme="minorEastAsia" w:hAnsiTheme="minorHAnsi" w:cstheme="minorBidi"/>
          <w:sz w:val="22"/>
          <w:szCs w:val="22"/>
        </w:rPr>
      </w:pPr>
      <w:r w:rsidRPr="00373204">
        <w:fldChar w:fldCharType="begin"/>
      </w:r>
      <w:r w:rsidRPr="00373204">
        <w:instrText xml:space="preserve"> TOC \h \z \c "Obrázek" </w:instrText>
      </w:r>
      <w:r w:rsidRPr="00373204">
        <w:fldChar w:fldCharType="separate"/>
      </w:r>
      <w:hyperlink w:anchor="_Toc22819285" w:history="1">
        <w:r w:rsidRPr="00373204">
          <w:rPr>
            <w:rStyle w:val="Hypertextovodkaz"/>
          </w:rPr>
          <w:t>Obrázek 1.2 Komponenta</w:t>
        </w:r>
        <w:r w:rsidRPr="00373204">
          <w:rPr>
            <w:webHidden/>
          </w:rPr>
          <w:tab/>
        </w:r>
        <w:r w:rsidRPr="00373204">
          <w:rPr>
            <w:webHidden/>
          </w:rPr>
          <w:fldChar w:fldCharType="begin"/>
        </w:r>
        <w:r w:rsidRPr="00373204">
          <w:rPr>
            <w:webHidden/>
          </w:rPr>
          <w:instrText xml:space="preserve"> PAGEREF _Toc22819285 \h </w:instrText>
        </w:r>
        <w:r w:rsidRPr="00373204">
          <w:rPr>
            <w:webHidden/>
          </w:rPr>
        </w:r>
        <w:r w:rsidRPr="00373204">
          <w:rPr>
            <w:webHidden/>
          </w:rPr>
          <w:fldChar w:fldCharType="separate"/>
        </w:r>
        <w:r w:rsidRPr="00373204">
          <w:rPr>
            <w:webHidden/>
          </w:rPr>
          <w:t>14</w:t>
        </w:r>
        <w:r w:rsidRPr="00373204">
          <w:rPr>
            <w:webHidden/>
          </w:rPr>
          <w:fldChar w:fldCharType="end"/>
        </w:r>
      </w:hyperlink>
    </w:p>
    <w:p w14:paraId="14FC1421" w14:textId="13F6BAE4" w:rsidR="0094411E" w:rsidRPr="00373204" w:rsidRDefault="0094411E" w:rsidP="0094411E">
      <w:pPr>
        <w:rPr>
          <w:rFonts w:eastAsiaTheme="minorEastAsia"/>
        </w:rPr>
      </w:pPr>
      <w:r w:rsidRPr="00373204">
        <w:fldChar w:fldCharType="end"/>
      </w:r>
    </w:p>
    <w:p w14:paraId="3B1515EC" w14:textId="77777777" w:rsidR="0044149D" w:rsidRPr="00373204" w:rsidRDefault="00DB471E" w:rsidP="00DB471E">
      <w:pPr>
        <w:pStyle w:val="Textprce"/>
      </w:pPr>
      <w:r w:rsidRPr="00373204">
        <w:fldChar w:fldCharType="end"/>
      </w:r>
      <w:r w:rsidR="0044149D" w:rsidRPr="00373204">
        <w:br w:type="page"/>
      </w:r>
    </w:p>
    <w:p w14:paraId="32F6C671" w14:textId="77777777" w:rsidR="0044149D" w:rsidRPr="00373204" w:rsidRDefault="0044149D" w:rsidP="0044149D">
      <w:pPr>
        <w:pStyle w:val="vodzvrintroductionconclusion"/>
      </w:pPr>
      <w:bookmarkStart w:id="64" w:name="_Toc22666761"/>
      <w:bookmarkStart w:id="65" w:name="_Toc22719959"/>
      <w:r w:rsidRPr="00373204">
        <w:lastRenderedPageBreak/>
        <w:t>seznam TABULEK</w:t>
      </w:r>
      <w:bookmarkEnd w:id="64"/>
      <w:bookmarkEnd w:id="65"/>
    </w:p>
    <w:p w14:paraId="4027B05F" w14:textId="6ECCE1DA" w:rsidR="00DB471E" w:rsidRPr="00373204" w:rsidRDefault="00DB471E">
      <w:pPr>
        <w:pStyle w:val="Seznamobrzk"/>
        <w:tabs>
          <w:tab w:val="right" w:leader="dot" w:pos="8777"/>
        </w:tabs>
      </w:pPr>
      <w:r w:rsidRPr="00373204">
        <w:fldChar w:fldCharType="begin"/>
      </w:r>
      <w:r w:rsidRPr="00373204">
        <w:instrText xml:space="preserve"> TOC \h \z \c "Tabulka" </w:instrText>
      </w:r>
      <w:r w:rsidRPr="00373204">
        <w:fldChar w:fldCharType="separate"/>
      </w:r>
      <w:hyperlink w:anchor="_Toc22819312" w:history="1">
        <w:r w:rsidRPr="00373204">
          <w:rPr>
            <w:rStyle w:val="Hypertextovodkaz"/>
          </w:rPr>
          <w:t>Tabulka 1</w:t>
        </w:r>
        <w:r w:rsidR="0094411E" w:rsidRPr="00373204">
          <w:rPr>
            <w:rStyle w:val="Hypertextovodkaz"/>
          </w:rPr>
          <w:t>.1</w:t>
        </w:r>
        <w:r w:rsidRPr="00373204">
          <w:rPr>
            <w:rStyle w:val="Hypertextovodkaz"/>
          </w:rPr>
          <w:t xml:space="preserve"> </w:t>
        </w:r>
        <w:r w:rsidR="0094411E" w:rsidRPr="00373204">
          <w:rPr>
            <w:rStyle w:val="Hypertextovodkaz"/>
          </w:rPr>
          <w:t>Rozdíl mezi Frameworkem a vývojovým prostředím</w:t>
        </w:r>
        <w:r w:rsidRPr="00373204">
          <w:rPr>
            <w:webHidden/>
          </w:rPr>
          <w:tab/>
        </w:r>
        <w:r w:rsidRPr="00373204">
          <w:rPr>
            <w:webHidden/>
          </w:rPr>
          <w:fldChar w:fldCharType="begin"/>
        </w:r>
        <w:r w:rsidRPr="00373204">
          <w:rPr>
            <w:webHidden/>
          </w:rPr>
          <w:instrText xml:space="preserve"> PAGEREF _Toc22819312 \h </w:instrText>
        </w:r>
        <w:r w:rsidRPr="00373204">
          <w:rPr>
            <w:webHidden/>
          </w:rPr>
        </w:r>
        <w:r w:rsidRPr="00373204">
          <w:rPr>
            <w:webHidden/>
          </w:rPr>
          <w:fldChar w:fldCharType="separate"/>
        </w:r>
        <w:r w:rsidR="006A05F3" w:rsidRPr="00373204">
          <w:rPr>
            <w:webHidden/>
          </w:rPr>
          <w:t>14</w:t>
        </w:r>
        <w:r w:rsidRPr="00373204">
          <w:rPr>
            <w:webHidden/>
          </w:rPr>
          <w:fldChar w:fldCharType="end"/>
        </w:r>
      </w:hyperlink>
    </w:p>
    <w:p w14:paraId="592750D9" w14:textId="3DCA1968" w:rsidR="0094411E" w:rsidRPr="00373204" w:rsidRDefault="0094411E" w:rsidP="0094411E">
      <w:pPr>
        <w:pStyle w:val="Seznamobrzk"/>
        <w:tabs>
          <w:tab w:val="right" w:leader="dot" w:pos="8777"/>
        </w:tabs>
        <w:rPr>
          <w:rFonts w:asciiTheme="minorHAnsi" w:eastAsiaTheme="minorEastAsia" w:hAnsiTheme="minorHAnsi" w:cstheme="minorBidi"/>
          <w:sz w:val="22"/>
          <w:szCs w:val="22"/>
        </w:rPr>
      </w:pPr>
      <w:r w:rsidRPr="00373204">
        <w:fldChar w:fldCharType="begin"/>
      </w:r>
      <w:r w:rsidRPr="00373204">
        <w:instrText xml:space="preserve"> TOC \h \z \c "Tabulka" </w:instrText>
      </w:r>
      <w:r w:rsidRPr="00373204">
        <w:fldChar w:fldCharType="separate"/>
      </w:r>
      <w:hyperlink w:anchor="_Toc22819312" w:history="1">
        <w:r w:rsidRPr="00373204">
          <w:rPr>
            <w:rStyle w:val="Hypertextovodkaz"/>
          </w:rPr>
          <w:t>Tabulka 1.2 Rozdíl mezi architektonickými a návrhovými vzory</w:t>
        </w:r>
        <w:r w:rsidRPr="00373204">
          <w:rPr>
            <w:webHidden/>
          </w:rPr>
          <w:tab/>
        </w:r>
        <w:r w:rsidRPr="00373204">
          <w:rPr>
            <w:webHidden/>
          </w:rPr>
          <w:fldChar w:fldCharType="begin"/>
        </w:r>
        <w:r w:rsidRPr="00373204">
          <w:rPr>
            <w:webHidden/>
          </w:rPr>
          <w:instrText xml:space="preserve"> PAGEREF _Toc22819312 \h </w:instrText>
        </w:r>
        <w:r w:rsidRPr="00373204">
          <w:rPr>
            <w:webHidden/>
          </w:rPr>
        </w:r>
        <w:r w:rsidRPr="00373204">
          <w:rPr>
            <w:webHidden/>
          </w:rPr>
          <w:fldChar w:fldCharType="separate"/>
        </w:r>
        <w:r w:rsidRPr="00373204">
          <w:rPr>
            <w:webHidden/>
          </w:rPr>
          <w:t>14</w:t>
        </w:r>
        <w:r w:rsidRPr="00373204">
          <w:rPr>
            <w:webHidden/>
          </w:rPr>
          <w:fldChar w:fldCharType="end"/>
        </w:r>
      </w:hyperlink>
    </w:p>
    <w:p w14:paraId="244A8043" w14:textId="54556BBF" w:rsidR="0094411E" w:rsidRPr="00373204" w:rsidRDefault="0094411E" w:rsidP="0094411E">
      <w:pPr>
        <w:rPr>
          <w:rFonts w:eastAsiaTheme="minorEastAsia"/>
        </w:rPr>
      </w:pPr>
      <w:r w:rsidRPr="00373204">
        <w:fldChar w:fldCharType="end"/>
      </w:r>
    </w:p>
    <w:p w14:paraId="4DA605C0" w14:textId="77777777" w:rsidR="0044149D" w:rsidRPr="00373204" w:rsidRDefault="00DB471E" w:rsidP="00DB471E">
      <w:pPr>
        <w:pStyle w:val="Textprce"/>
      </w:pPr>
      <w:r w:rsidRPr="00373204">
        <w:fldChar w:fldCharType="end"/>
      </w:r>
      <w:r w:rsidR="0044149D" w:rsidRPr="00373204">
        <w:br w:type="page"/>
      </w:r>
    </w:p>
    <w:p w14:paraId="75377D66" w14:textId="77777777" w:rsidR="0044149D" w:rsidRPr="00373204" w:rsidRDefault="0044149D" w:rsidP="0044149D">
      <w:pPr>
        <w:pStyle w:val="vodzvrintroductionconclusion"/>
      </w:pPr>
      <w:bookmarkStart w:id="66" w:name="_Toc22666762"/>
      <w:bookmarkStart w:id="67" w:name="_Toc22719960"/>
      <w:r w:rsidRPr="00373204">
        <w:lastRenderedPageBreak/>
        <w:t>seznam PŘÍLOH</w:t>
      </w:r>
      <w:bookmarkEnd w:id="66"/>
      <w:bookmarkEnd w:id="67"/>
    </w:p>
    <w:p w14:paraId="6CD2AC69" w14:textId="77777777" w:rsidR="0044149D" w:rsidRPr="00373204" w:rsidRDefault="00C1690A" w:rsidP="0044149D">
      <w:pPr>
        <w:pStyle w:val="Textprce"/>
      </w:pPr>
      <w:r w:rsidRPr="00373204">
        <w:t>Příloha P I: Název přílohy</w:t>
      </w:r>
    </w:p>
    <w:p w14:paraId="692D29CF" w14:textId="77777777" w:rsidR="0044149D" w:rsidRPr="00373204" w:rsidRDefault="0044149D" w:rsidP="0044149D">
      <w:pPr>
        <w:pStyle w:val="Textprce"/>
      </w:pPr>
    </w:p>
    <w:p w14:paraId="04A9D92C" w14:textId="77777777" w:rsidR="0044149D" w:rsidRPr="00373204" w:rsidRDefault="0044149D" w:rsidP="0044149D">
      <w:pPr>
        <w:pStyle w:val="Textprce"/>
        <w:sectPr w:rsidR="0044149D" w:rsidRPr="00373204" w:rsidSect="00A32928">
          <w:headerReference w:type="default" r:id="rId15"/>
          <w:pgSz w:w="11906" w:h="16838" w:code="9"/>
          <w:pgMar w:top="1701" w:right="1134" w:bottom="1134" w:left="1134" w:header="851" w:footer="709" w:gutter="851"/>
          <w:cols w:space="708"/>
          <w:docGrid w:linePitch="360"/>
        </w:sectPr>
      </w:pPr>
    </w:p>
    <w:p w14:paraId="02FD20D7" w14:textId="77777777" w:rsidR="007B198C" w:rsidRPr="00373204" w:rsidRDefault="0044149D" w:rsidP="007B198C">
      <w:pPr>
        <w:pStyle w:val="Plohaattachment"/>
      </w:pPr>
      <w:r w:rsidRPr="00373204">
        <w:lastRenderedPageBreak/>
        <w:t>P</w:t>
      </w:r>
      <w:r w:rsidR="00EE526C" w:rsidRPr="00373204">
        <w:t>ŘÍLOHA P i</w:t>
      </w:r>
      <w:r w:rsidRPr="00373204">
        <w:t>: NÁZEV PŘÍLOHY</w:t>
      </w:r>
    </w:p>
    <w:p w14:paraId="43E17FE4" w14:textId="77777777" w:rsidR="0044149D" w:rsidRPr="0044149D" w:rsidRDefault="0044149D" w:rsidP="0037709B"/>
    <w:sectPr w:rsidR="0044149D" w:rsidRPr="0044149D" w:rsidSect="00A32928">
      <w:headerReference w:type="default" r:id="rId16"/>
      <w:pgSz w:w="11906" w:h="16838" w:code="9"/>
      <w:pgMar w:top="1701" w:right="1134" w:bottom="1134" w:left="1134" w:header="851" w:footer="709"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8FC70" w14:textId="77777777" w:rsidR="00A32928" w:rsidRPr="00373204" w:rsidRDefault="00A32928" w:rsidP="0056551F">
      <w:r w:rsidRPr="00373204">
        <w:separator/>
      </w:r>
    </w:p>
  </w:endnote>
  <w:endnote w:type="continuationSeparator" w:id="0">
    <w:p w14:paraId="76D60C48" w14:textId="77777777" w:rsidR="00A32928" w:rsidRPr="00373204" w:rsidRDefault="00A32928" w:rsidP="0056551F">
      <w:r w:rsidRPr="0037320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Narrow">
    <w:altName w:val="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9B8D1" w14:textId="77777777" w:rsidR="00A32928" w:rsidRPr="00373204" w:rsidRDefault="00A32928" w:rsidP="0056551F">
      <w:r w:rsidRPr="00373204">
        <w:separator/>
      </w:r>
    </w:p>
  </w:footnote>
  <w:footnote w:type="continuationSeparator" w:id="0">
    <w:p w14:paraId="43613D79" w14:textId="77777777" w:rsidR="00A32928" w:rsidRPr="00373204" w:rsidRDefault="00A32928" w:rsidP="0056551F">
      <w:r w:rsidRPr="00373204">
        <w:continuationSeparator/>
      </w:r>
    </w:p>
  </w:footnote>
  <w:footnote w:id="1">
    <w:p w14:paraId="47D735D6" w14:textId="4FA065AD" w:rsidR="00E86802" w:rsidRPr="00373204" w:rsidRDefault="00E86802">
      <w:pPr>
        <w:pStyle w:val="Textpoznpodarou"/>
      </w:pPr>
      <w:r w:rsidRPr="00373204">
        <w:rPr>
          <w:rStyle w:val="Znakapoznpodarou"/>
        </w:rPr>
        <w:footnoteRef/>
      </w:r>
      <w:r w:rsidRPr="00373204">
        <w:t xml:space="preserve"> Pod pojmem systémový zdroj rozumíme např. CPU, GPU, </w:t>
      </w:r>
      <w:r w:rsidR="00DB7FB3" w:rsidRPr="00373204">
        <w:t xml:space="preserve">systémovou paměť nebo periferie. </w:t>
      </w:r>
    </w:p>
  </w:footnote>
  <w:footnote w:id="2">
    <w:p w14:paraId="54090303" w14:textId="5657DE6D" w:rsidR="00356844" w:rsidRPr="00373204" w:rsidRDefault="00356844">
      <w:pPr>
        <w:pStyle w:val="Textpoznpodarou"/>
      </w:pPr>
      <w:r w:rsidRPr="00373204">
        <w:rPr>
          <w:rStyle w:val="Znakapoznpodarou"/>
        </w:rPr>
        <w:footnoteRef/>
      </w:r>
      <w:r w:rsidRPr="00373204">
        <w:t xml:space="preserve"> To zahrnuje např. editor kódu, debugger, kompilátor, interpret, nástroje pro správu verzí a často i nástroje pro vizuální návrh uživatelského rozhraní. </w:t>
      </w:r>
    </w:p>
  </w:footnote>
  <w:footnote w:id="3">
    <w:p w14:paraId="50FD00EC" w14:textId="254B0E7A" w:rsidR="0087117A" w:rsidRPr="00373204" w:rsidRDefault="0087117A">
      <w:pPr>
        <w:pStyle w:val="Textpoznpodarou"/>
      </w:pPr>
      <w:r w:rsidRPr="00373204">
        <w:rPr>
          <w:rStyle w:val="Znakapoznpodarou"/>
        </w:rPr>
        <w:footnoteRef/>
      </w:r>
      <w:r w:rsidRPr="00373204">
        <w:t xml:space="preserve"> Tato tabulka je pouze obecným přehledem. Některá IDE se mohou zaměřovat na konkrétní jazyky. Některé frameworky naopak nabízí více flexibility apod. </w:t>
      </w:r>
    </w:p>
  </w:footnote>
  <w:footnote w:id="4">
    <w:p w14:paraId="5C395B35" w14:textId="0BC5BE59" w:rsidR="00674D49" w:rsidRPr="00373204" w:rsidRDefault="00674D49" w:rsidP="003608CE">
      <w:pPr>
        <w:pStyle w:val="Textpoznpodarou"/>
        <w:spacing w:line="276" w:lineRule="auto"/>
      </w:pPr>
      <w:r w:rsidRPr="00373204">
        <w:rPr>
          <w:rStyle w:val="Znakapoznpodarou"/>
        </w:rPr>
        <w:footnoteRef/>
      </w:r>
      <w:r w:rsidRPr="00373204">
        <w:t xml:space="preserve"> </w:t>
      </w:r>
      <w:r w:rsidR="00E15F2F" w:rsidRPr="00373204">
        <w:t>Tento trend je mimo jiné podporován např. vývojem cloudových technologií a platformou jako službou</w:t>
      </w:r>
      <w:r w:rsidR="003608CE" w:rsidRPr="00373204">
        <w:t xml:space="preserve"> (</w:t>
      </w:r>
      <w:proofErr w:type="spellStart"/>
      <w:r w:rsidR="003608CE" w:rsidRPr="00373204">
        <w:t>PaaS</w:t>
      </w:r>
      <w:proofErr w:type="spellEnd"/>
      <w:r w:rsidR="003608CE" w:rsidRPr="00373204">
        <w:t>)</w:t>
      </w:r>
      <w:r w:rsidR="00E15F2F" w:rsidRPr="00373204">
        <w:t xml:space="preserve"> které usnadňují vývoj</w:t>
      </w:r>
      <w:r w:rsidR="003608CE" w:rsidRPr="00373204">
        <w:t xml:space="preserve"> </w:t>
      </w:r>
      <w:r w:rsidR="00E15F2F" w:rsidRPr="00373204">
        <w:t>a správu těchto aplikací.</w:t>
      </w:r>
    </w:p>
  </w:footnote>
  <w:footnote w:id="5">
    <w:p w14:paraId="33931E40" w14:textId="4E656B09" w:rsidR="0033625D" w:rsidRPr="00373204" w:rsidRDefault="0033625D" w:rsidP="003608CE">
      <w:pPr>
        <w:pStyle w:val="Textpoznpodarou"/>
        <w:spacing w:line="276" w:lineRule="auto"/>
      </w:pPr>
      <w:r w:rsidRPr="00373204">
        <w:rPr>
          <w:rStyle w:val="Znakapoznpodarou"/>
        </w:rPr>
        <w:footnoteRef/>
      </w:r>
      <w:r w:rsidR="003608CE" w:rsidRPr="00373204">
        <w:t>V případě MVC architektury má prezentační vrstva View aktivnější roli. Může přímo komunikovat s Modelem, což vede k těsnějšímu provázání těchto komponent.</w:t>
      </w:r>
    </w:p>
  </w:footnote>
  <w:footnote w:id="6">
    <w:p w14:paraId="3F50A5D5" w14:textId="0136CCDE" w:rsidR="002817CA" w:rsidRPr="00373204" w:rsidRDefault="002817CA">
      <w:pPr>
        <w:pStyle w:val="Textpoznpodarou"/>
      </w:pPr>
      <w:r w:rsidRPr="00373204">
        <w:rPr>
          <w:rStyle w:val="Znakapoznpodarou"/>
        </w:rPr>
        <w:footnoteRef/>
      </w:r>
      <w:r w:rsidRPr="00373204">
        <w:t xml:space="preserve"> </w:t>
      </w:r>
      <w:proofErr w:type="spellStart"/>
      <w:r w:rsidR="00D11856" w:rsidRPr="00373204">
        <w:t>Electron</w:t>
      </w:r>
      <w:proofErr w:type="spellEnd"/>
      <w:r w:rsidR="00D11856" w:rsidRPr="00373204">
        <w:t xml:space="preserve"> je open-source framework, který umožňuje vytvářet nativní desktopové aplikace pomocí webových technologií jako HTML, CSS a JavaScript. Aplikace pak fungují jako webové stránky, ale mají přístup k nativním funkcím operačního systému. </w:t>
      </w:r>
    </w:p>
  </w:footnote>
  <w:footnote w:id="7">
    <w:p w14:paraId="647636DC" w14:textId="11E3D679" w:rsidR="009B16D1" w:rsidRPr="00373204" w:rsidRDefault="009B16D1">
      <w:pPr>
        <w:pStyle w:val="Textpoznpodarou"/>
      </w:pPr>
      <w:r w:rsidRPr="00373204">
        <w:rPr>
          <w:rStyle w:val="Znakapoznpodarou"/>
        </w:rPr>
        <w:footnoteRef/>
      </w:r>
      <w:r w:rsidRPr="00373204">
        <w:t xml:space="preserve"> </w:t>
      </w:r>
      <w:r w:rsidR="002B2914" w:rsidRPr="00373204">
        <w:t>Slovo asynchronní v tomto kontextu znamená, že producent po odeslání zprávy nečeká na reakci spotřebitele, ale pokračuje dál ve své činnosti.</w:t>
      </w:r>
    </w:p>
  </w:footnote>
  <w:footnote w:id="8">
    <w:p w14:paraId="37DF500F" w14:textId="1F332FEB" w:rsidR="005B4380" w:rsidRPr="00373204" w:rsidRDefault="005B4380">
      <w:pPr>
        <w:pStyle w:val="Textpoznpodarou"/>
      </w:pPr>
      <w:r w:rsidRPr="00373204">
        <w:rPr>
          <w:rStyle w:val="Znakapoznpodarou"/>
        </w:rPr>
        <w:footnoteRef/>
      </w:r>
      <w:r w:rsidRPr="00373204">
        <w:t xml:space="preserve"> GOF (Gang of </w:t>
      </w:r>
      <w:proofErr w:type="spellStart"/>
      <w:r w:rsidRPr="00373204">
        <w:t>Four</w:t>
      </w:r>
      <w:proofErr w:type="spellEnd"/>
      <w:r w:rsidRPr="00373204">
        <w:t>) je skupina autorů, kteří v roce 1994 publikovali knihu „Desi</w:t>
      </w:r>
      <w:r w:rsidR="006F2FB9" w:rsidRPr="00373204">
        <w:t xml:space="preserve">gn Patterns: </w:t>
      </w:r>
      <w:proofErr w:type="spellStart"/>
      <w:r w:rsidR="006F2FB9" w:rsidRPr="00373204">
        <w:t>Elements</w:t>
      </w:r>
      <w:proofErr w:type="spellEnd"/>
      <w:r w:rsidR="006F2FB9" w:rsidRPr="00373204">
        <w:t xml:space="preserve"> </w:t>
      </w:r>
      <w:proofErr w:type="spellStart"/>
      <w:r w:rsidR="006F2FB9" w:rsidRPr="00373204">
        <w:t>fo</w:t>
      </w:r>
      <w:proofErr w:type="spellEnd"/>
      <w:r w:rsidR="006F2FB9" w:rsidRPr="00373204">
        <w:t xml:space="preserve"> </w:t>
      </w:r>
      <w:proofErr w:type="spellStart"/>
      <w:r w:rsidR="006F2FB9" w:rsidRPr="00373204">
        <w:t>Reussable</w:t>
      </w:r>
      <w:proofErr w:type="spellEnd"/>
      <w:r w:rsidR="006F2FB9" w:rsidRPr="00373204">
        <w:t xml:space="preserve"> Object-</w:t>
      </w:r>
      <w:proofErr w:type="spellStart"/>
      <w:r w:rsidR="006F2FB9" w:rsidRPr="00373204">
        <w:t>Oriented</w:t>
      </w:r>
      <w:proofErr w:type="spellEnd"/>
      <w:r w:rsidR="006F2FB9" w:rsidRPr="00373204">
        <w:t xml:space="preserve"> Software [4].</w:t>
      </w:r>
    </w:p>
  </w:footnote>
  <w:footnote w:id="9">
    <w:p w14:paraId="44C45977" w14:textId="128CD89A" w:rsidR="007B1262" w:rsidRPr="00373204" w:rsidRDefault="007B1262">
      <w:pPr>
        <w:pStyle w:val="Textpoznpodarou"/>
      </w:pPr>
      <w:r w:rsidRPr="00373204">
        <w:rPr>
          <w:rStyle w:val="Znakapoznpodarou"/>
        </w:rPr>
        <w:footnoteRef/>
      </w:r>
      <w:r w:rsidRPr="00373204">
        <w:t xml:space="preserve"> </w:t>
      </w:r>
      <w:r w:rsidR="0055745D" w:rsidRPr="00373204">
        <w:t xml:space="preserve">Za všechny lze jmenovat např. návrhové vzory Factory, </w:t>
      </w:r>
      <w:proofErr w:type="spellStart"/>
      <w:r w:rsidR="0055745D" w:rsidRPr="00373204">
        <w:t>Singleton</w:t>
      </w:r>
      <w:proofErr w:type="spellEnd"/>
      <w:r w:rsidR="0055745D" w:rsidRPr="00373204">
        <w:t xml:space="preserve"> nebo </w:t>
      </w:r>
      <w:proofErr w:type="spellStart"/>
      <w:r w:rsidR="0055745D" w:rsidRPr="00373204">
        <w:t>Decorator</w:t>
      </w:r>
      <w:proofErr w:type="spellEnd"/>
      <w:r w:rsidR="0055745D" w:rsidRPr="00373204">
        <w:t>.</w:t>
      </w:r>
    </w:p>
  </w:footnote>
  <w:footnote w:id="10">
    <w:p w14:paraId="62722E2F" w14:textId="77777777" w:rsidR="00595D9F" w:rsidRDefault="00595D9F" w:rsidP="00595D9F">
      <w:pPr>
        <w:pStyle w:val="Textpoznpodarou"/>
      </w:pPr>
      <w:r w:rsidRPr="00373204">
        <w:rPr>
          <w:rStyle w:val="Znakapoznpodarou"/>
        </w:rPr>
        <w:footnoteRef/>
      </w:r>
      <w:r w:rsidRPr="00373204">
        <w:t xml:space="preserve"> Jedná se o akronym čtyř základních operací pro manipulaci s daty. Těmi jsou Create, </w:t>
      </w:r>
      <w:proofErr w:type="spellStart"/>
      <w:r w:rsidRPr="00373204">
        <w:t>Read</w:t>
      </w:r>
      <w:proofErr w:type="spellEnd"/>
      <w:r w:rsidRPr="00373204">
        <w:t xml:space="preserve">, Update a </w:t>
      </w:r>
      <w:proofErr w:type="spellStart"/>
      <w:r w:rsidRPr="00373204">
        <w:t>Delete</w:t>
      </w:r>
      <w:proofErr w:type="spellEnd"/>
      <w:r w:rsidRPr="00373204">
        <w:t xml:space="preserve">. </w:t>
      </w:r>
    </w:p>
  </w:footnote>
  <w:footnote w:id="11">
    <w:p w14:paraId="08E14712" w14:textId="7697FB12" w:rsidR="00303F63" w:rsidRDefault="00303F63">
      <w:pPr>
        <w:pStyle w:val="Textpoznpodarou"/>
      </w:pPr>
      <w:r>
        <w:rPr>
          <w:rStyle w:val="Znakapoznpodarou"/>
        </w:rPr>
        <w:footnoteRef/>
      </w:r>
      <w:r>
        <w:t xml:space="preserve"> Za další implementace IoC můžeme považovat např. návrhové vzory </w:t>
      </w:r>
      <w:proofErr w:type="spellStart"/>
      <w:r>
        <w:t>Service</w:t>
      </w:r>
      <w:proofErr w:type="spellEnd"/>
      <w:r>
        <w:t xml:space="preserve"> </w:t>
      </w:r>
      <w:proofErr w:type="spellStart"/>
      <w:r>
        <w:t>Locator</w:t>
      </w:r>
      <w:proofErr w:type="spellEnd"/>
      <w:r>
        <w:t xml:space="preserve"> nebo Factory, představená v kap. 1.3.4.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0AFDA" w14:textId="77777777" w:rsidR="0056551F" w:rsidRPr="00373204" w:rsidRDefault="0056551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DEFA9" w14:textId="77777777" w:rsidR="006F012C" w:rsidRPr="00373204" w:rsidRDefault="006F012C" w:rsidP="006F012C">
    <w:pPr>
      <w:pStyle w:val="Zkladntext"/>
      <w:pBdr>
        <w:bottom w:val="single" w:sz="4" w:space="1" w:color="auto"/>
      </w:pBdr>
      <w:tabs>
        <w:tab w:val="right" w:pos="8788"/>
      </w:tabs>
      <w:jc w:val="left"/>
    </w:pPr>
    <w:r w:rsidRPr="00373204">
      <w:t xml:space="preserve">UTB ve Zlíně, Fakulta </w:t>
    </w:r>
    <w:r w:rsidR="00EB4B6D" w:rsidRPr="00373204">
      <w:t>aplikované informatiky</w:t>
    </w:r>
    <w:r w:rsidRPr="00373204">
      <w:tab/>
    </w:r>
    <w:r w:rsidRPr="00373204">
      <w:fldChar w:fldCharType="begin"/>
    </w:r>
    <w:r w:rsidRPr="00373204">
      <w:instrText xml:space="preserve"> PAGE </w:instrText>
    </w:r>
    <w:r w:rsidRPr="00373204">
      <w:fldChar w:fldCharType="separate"/>
    </w:r>
    <w:r w:rsidR="005F2A40" w:rsidRPr="00373204">
      <w:t>21</w:t>
    </w:r>
    <w:r w:rsidRPr="00373204">
      <w:fldChar w:fldCharType="end"/>
    </w:r>
  </w:p>
  <w:p w14:paraId="256FCB7C" w14:textId="77777777" w:rsidR="006F012C" w:rsidRPr="00373204" w:rsidRDefault="006F012C">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1D4F6" w14:textId="77777777" w:rsidR="0044149D" w:rsidRPr="00373204" w:rsidRDefault="0044149D" w:rsidP="0044149D">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F5A"/>
    <w:multiLevelType w:val="multilevel"/>
    <w:tmpl w:val="0D02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E759C"/>
    <w:multiLevelType w:val="multilevel"/>
    <w:tmpl w:val="99BA0EBC"/>
    <w:lvl w:ilvl="0">
      <w:start w:val="1"/>
      <w:numFmt w:val="decimal"/>
      <w:pStyle w:val="Nadpis1"/>
      <w:lvlText w:val="%1"/>
      <w:lvlJc w:val="left"/>
      <w:pPr>
        <w:tabs>
          <w:tab w:val="num" w:pos="432"/>
        </w:tabs>
        <w:ind w:left="432" w:hanging="432"/>
      </w:pPr>
      <w:rPr>
        <w:rFonts w:hint="default"/>
      </w:rPr>
    </w:lvl>
    <w:lvl w:ilvl="1">
      <w:start w:val="1"/>
      <w:numFmt w:val="decimal"/>
      <w:pStyle w:val="Nadpis2"/>
      <w:lvlText w:val="%1.%2"/>
      <w:lvlJc w:val="left"/>
      <w:pPr>
        <w:tabs>
          <w:tab w:val="num" w:pos="576"/>
        </w:tabs>
        <w:ind w:left="576" w:hanging="576"/>
      </w:pPr>
      <w:rPr>
        <w:rFonts w:hint="default"/>
      </w:rPr>
    </w:lvl>
    <w:lvl w:ilvl="2">
      <w:start w:val="1"/>
      <w:numFmt w:val="decimal"/>
      <w:pStyle w:val="Nadpis3"/>
      <w:lvlText w:val="%1.%2.%3"/>
      <w:lvlJc w:val="left"/>
      <w:pPr>
        <w:tabs>
          <w:tab w:val="num" w:pos="720"/>
        </w:tabs>
        <w:ind w:left="720" w:hanging="720"/>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2" w15:restartNumberingAfterBreak="0">
    <w:nsid w:val="13171E1A"/>
    <w:multiLevelType w:val="multilevel"/>
    <w:tmpl w:val="08B0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74A99"/>
    <w:multiLevelType w:val="multilevel"/>
    <w:tmpl w:val="389C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E7A17"/>
    <w:multiLevelType w:val="hybridMultilevel"/>
    <w:tmpl w:val="236C3988"/>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5" w15:restartNumberingAfterBreak="0">
    <w:nsid w:val="253C194F"/>
    <w:multiLevelType w:val="multilevel"/>
    <w:tmpl w:val="6AC800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AA74837"/>
    <w:multiLevelType w:val="hybridMultilevel"/>
    <w:tmpl w:val="2FB47EFE"/>
    <w:lvl w:ilvl="0" w:tplc="04050001">
      <w:start w:val="1"/>
      <w:numFmt w:val="bullet"/>
      <w:lvlText w:val=""/>
      <w:lvlJc w:val="left"/>
      <w:pPr>
        <w:ind w:left="927" w:hanging="360"/>
      </w:pPr>
      <w:rPr>
        <w:rFonts w:ascii="Symbol" w:hAnsi="Symbol"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7" w15:restartNumberingAfterBreak="0">
    <w:nsid w:val="42480967"/>
    <w:multiLevelType w:val="hybridMultilevel"/>
    <w:tmpl w:val="C6DA1D0C"/>
    <w:lvl w:ilvl="0" w:tplc="04050001">
      <w:start w:val="1"/>
      <w:numFmt w:val="bullet"/>
      <w:lvlText w:val=""/>
      <w:lvlJc w:val="left"/>
      <w:pPr>
        <w:ind w:left="1296" w:hanging="360"/>
      </w:pPr>
      <w:rPr>
        <w:rFonts w:ascii="Symbol" w:hAnsi="Symbol" w:hint="default"/>
      </w:rPr>
    </w:lvl>
    <w:lvl w:ilvl="1" w:tplc="04050003" w:tentative="1">
      <w:start w:val="1"/>
      <w:numFmt w:val="bullet"/>
      <w:lvlText w:val="o"/>
      <w:lvlJc w:val="left"/>
      <w:pPr>
        <w:ind w:left="2016" w:hanging="360"/>
      </w:pPr>
      <w:rPr>
        <w:rFonts w:ascii="Courier New" w:hAnsi="Courier New" w:cs="Courier New" w:hint="default"/>
      </w:rPr>
    </w:lvl>
    <w:lvl w:ilvl="2" w:tplc="04050005" w:tentative="1">
      <w:start w:val="1"/>
      <w:numFmt w:val="bullet"/>
      <w:lvlText w:val=""/>
      <w:lvlJc w:val="left"/>
      <w:pPr>
        <w:ind w:left="2736" w:hanging="360"/>
      </w:pPr>
      <w:rPr>
        <w:rFonts w:ascii="Wingdings" w:hAnsi="Wingdings" w:hint="default"/>
      </w:rPr>
    </w:lvl>
    <w:lvl w:ilvl="3" w:tplc="04050001" w:tentative="1">
      <w:start w:val="1"/>
      <w:numFmt w:val="bullet"/>
      <w:lvlText w:val=""/>
      <w:lvlJc w:val="left"/>
      <w:pPr>
        <w:ind w:left="3456" w:hanging="360"/>
      </w:pPr>
      <w:rPr>
        <w:rFonts w:ascii="Symbol" w:hAnsi="Symbol" w:hint="default"/>
      </w:rPr>
    </w:lvl>
    <w:lvl w:ilvl="4" w:tplc="04050003" w:tentative="1">
      <w:start w:val="1"/>
      <w:numFmt w:val="bullet"/>
      <w:lvlText w:val="o"/>
      <w:lvlJc w:val="left"/>
      <w:pPr>
        <w:ind w:left="4176" w:hanging="360"/>
      </w:pPr>
      <w:rPr>
        <w:rFonts w:ascii="Courier New" w:hAnsi="Courier New" w:cs="Courier New" w:hint="default"/>
      </w:rPr>
    </w:lvl>
    <w:lvl w:ilvl="5" w:tplc="04050005" w:tentative="1">
      <w:start w:val="1"/>
      <w:numFmt w:val="bullet"/>
      <w:lvlText w:val=""/>
      <w:lvlJc w:val="left"/>
      <w:pPr>
        <w:ind w:left="4896" w:hanging="360"/>
      </w:pPr>
      <w:rPr>
        <w:rFonts w:ascii="Wingdings" w:hAnsi="Wingdings" w:hint="default"/>
      </w:rPr>
    </w:lvl>
    <w:lvl w:ilvl="6" w:tplc="04050001" w:tentative="1">
      <w:start w:val="1"/>
      <w:numFmt w:val="bullet"/>
      <w:lvlText w:val=""/>
      <w:lvlJc w:val="left"/>
      <w:pPr>
        <w:ind w:left="5616" w:hanging="360"/>
      </w:pPr>
      <w:rPr>
        <w:rFonts w:ascii="Symbol" w:hAnsi="Symbol" w:hint="default"/>
      </w:rPr>
    </w:lvl>
    <w:lvl w:ilvl="7" w:tplc="04050003" w:tentative="1">
      <w:start w:val="1"/>
      <w:numFmt w:val="bullet"/>
      <w:lvlText w:val="o"/>
      <w:lvlJc w:val="left"/>
      <w:pPr>
        <w:ind w:left="6336" w:hanging="360"/>
      </w:pPr>
      <w:rPr>
        <w:rFonts w:ascii="Courier New" w:hAnsi="Courier New" w:cs="Courier New" w:hint="default"/>
      </w:rPr>
    </w:lvl>
    <w:lvl w:ilvl="8" w:tplc="04050005" w:tentative="1">
      <w:start w:val="1"/>
      <w:numFmt w:val="bullet"/>
      <w:lvlText w:val=""/>
      <w:lvlJc w:val="left"/>
      <w:pPr>
        <w:ind w:left="7056" w:hanging="360"/>
      </w:pPr>
      <w:rPr>
        <w:rFonts w:ascii="Wingdings" w:hAnsi="Wingdings" w:hint="default"/>
      </w:rPr>
    </w:lvl>
  </w:abstractNum>
  <w:abstractNum w:abstractNumId="8" w15:restartNumberingAfterBreak="0">
    <w:nsid w:val="4AFF4F75"/>
    <w:multiLevelType w:val="hybridMultilevel"/>
    <w:tmpl w:val="F80ED682"/>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9"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65AF2DA1"/>
    <w:multiLevelType w:val="hybridMultilevel"/>
    <w:tmpl w:val="7542C9E2"/>
    <w:lvl w:ilvl="0" w:tplc="C38A3E84">
      <w:start w:val="1"/>
      <w:numFmt w:val="upperRoman"/>
      <w:lvlText w:val="%1."/>
      <w:lvlJc w:val="left"/>
      <w:pPr>
        <w:ind w:left="720"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67560FE2"/>
    <w:multiLevelType w:val="hybridMultilevel"/>
    <w:tmpl w:val="1F5A1502"/>
    <w:lvl w:ilvl="0" w:tplc="04050001">
      <w:start w:val="1"/>
      <w:numFmt w:val="bullet"/>
      <w:lvlText w:val=""/>
      <w:lvlJc w:val="left"/>
      <w:pPr>
        <w:ind w:left="927" w:hanging="360"/>
      </w:pPr>
      <w:rPr>
        <w:rFonts w:ascii="Symbol" w:hAnsi="Symbol" w:hint="default"/>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12" w15:restartNumberingAfterBreak="0">
    <w:nsid w:val="69750E05"/>
    <w:multiLevelType w:val="hybridMultilevel"/>
    <w:tmpl w:val="232479D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A434A1C"/>
    <w:multiLevelType w:val="hybridMultilevel"/>
    <w:tmpl w:val="5C2EE498"/>
    <w:lvl w:ilvl="0" w:tplc="207483CC">
      <w:start w:val="1"/>
      <w:numFmt w:val="upperRoman"/>
      <w:pStyle w:val="Obsah1"/>
      <w:lvlText w:val="%1"/>
      <w:lvlJc w:val="left"/>
      <w:pPr>
        <w:ind w:left="720" w:hanging="360"/>
      </w:pPr>
      <w:rPr>
        <w:rFonts w:ascii="Times New Roman" w:hAnsi="Times New Roman" w:cs="Times New Roman" w:hint="default"/>
        <w:b/>
        <w:i w:val="0"/>
        <w:iC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1367F98"/>
    <w:multiLevelType w:val="multilevel"/>
    <w:tmpl w:val="6AC800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74DF61B9"/>
    <w:multiLevelType w:val="hybridMultilevel"/>
    <w:tmpl w:val="40F434BA"/>
    <w:lvl w:ilvl="0" w:tplc="3F82CAAA">
      <w:start w:val="1"/>
      <w:numFmt w:val="upperRoman"/>
      <w:pStyle w:val="st-slice"/>
      <w:lvlText w:val="%1."/>
      <w:lvlJc w:val="left"/>
      <w:pPr>
        <w:tabs>
          <w:tab w:val="num" w:pos="720"/>
        </w:tabs>
        <w:ind w:left="0" w:firstLine="0"/>
      </w:pPr>
      <w:rPr>
        <w:rFonts w:ascii="Times New Roman" w:hAnsi="Times New Roman" w:cs="Times New Roman"/>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6" w15:restartNumberingAfterBreak="0">
    <w:nsid w:val="78DE3C73"/>
    <w:multiLevelType w:val="hybridMultilevel"/>
    <w:tmpl w:val="9EC0DACA"/>
    <w:lvl w:ilvl="0" w:tplc="08CCD892">
      <w:start w:val="1"/>
      <w:numFmt w:val="upperRoman"/>
      <w:pStyle w:val="st"/>
      <w:lvlText w:val="%1."/>
      <w:lvlJc w:val="left"/>
      <w:pPr>
        <w:ind w:left="360"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79A16D49"/>
    <w:multiLevelType w:val="hybridMultilevel"/>
    <w:tmpl w:val="5CB4BB1C"/>
    <w:lvl w:ilvl="0" w:tplc="04050001">
      <w:start w:val="1"/>
      <w:numFmt w:val="bullet"/>
      <w:lvlText w:val=""/>
      <w:lvlJc w:val="left"/>
      <w:pPr>
        <w:ind w:left="927" w:hanging="360"/>
      </w:pPr>
      <w:rPr>
        <w:rFonts w:ascii="Symbol" w:hAnsi="Symbol"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18" w15:restartNumberingAfterBreak="0">
    <w:nsid w:val="7CB90CC5"/>
    <w:multiLevelType w:val="hybridMultilevel"/>
    <w:tmpl w:val="17ACA15E"/>
    <w:lvl w:ilvl="0" w:tplc="04050001">
      <w:start w:val="1"/>
      <w:numFmt w:val="bullet"/>
      <w:lvlText w:val=""/>
      <w:lvlJc w:val="left"/>
      <w:pPr>
        <w:ind w:left="786" w:hanging="360"/>
      </w:pPr>
      <w:rPr>
        <w:rFonts w:ascii="Symbol" w:hAnsi="Symbol" w:hint="default"/>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19" w15:restartNumberingAfterBreak="0">
    <w:nsid w:val="7D9B77E1"/>
    <w:multiLevelType w:val="hybridMultilevel"/>
    <w:tmpl w:val="15AA9784"/>
    <w:lvl w:ilvl="0" w:tplc="2A485FB6">
      <w:start w:val="1"/>
      <w:numFmt w:val="lowerLetter"/>
      <w:pStyle w:val="Odstavecseseznamem"/>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35011788">
    <w:abstractNumId w:val="15"/>
  </w:num>
  <w:num w:numId="2" w16cid:durableId="686445515">
    <w:abstractNumId w:val="1"/>
  </w:num>
  <w:num w:numId="3" w16cid:durableId="2001036757">
    <w:abstractNumId w:val="9"/>
  </w:num>
  <w:num w:numId="4" w16cid:durableId="453328193">
    <w:abstractNumId w:val="15"/>
    <w:lvlOverride w:ilvl="0">
      <w:startOverride w:val="1"/>
    </w:lvlOverride>
  </w:num>
  <w:num w:numId="5" w16cid:durableId="1673139310">
    <w:abstractNumId w:val="10"/>
  </w:num>
  <w:num w:numId="6" w16cid:durableId="92241431">
    <w:abstractNumId w:val="16"/>
  </w:num>
  <w:num w:numId="7" w16cid:durableId="1244679753">
    <w:abstractNumId w:val="13"/>
  </w:num>
  <w:num w:numId="8" w16cid:durableId="441608856">
    <w:abstractNumId w:val="19"/>
  </w:num>
  <w:num w:numId="9" w16cid:durableId="1927156172">
    <w:abstractNumId w:val="12"/>
  </w:num>
  <w:num w:numId="10" w16cid:durableId="539634067">
    <w:abstractNumId w:val="14"/>
  </w:num>
  <w:num w:numId="11" w16cid:durableId="1466200550">
    <w:abstractNumId w:val="0"/>
  </w:num>
  <w:num w:numId="12" w16cid:durableId="388186682">
    <w:abstractNumId w:val="5"/>
  </w:num>
  <w:num w:numId="13" w16cid:durableId="1923904050">
    <w:abstractNumId w:val="7"/>
  </w:num>
  <w:num w:numId="14" w16cid:durableId="1648514402">
    <w:abstractNumId w:val="8"/>
  </w:num>
  <w:num w:numId="15" w16cid:durableId="398476061">
    <w:abstractNumId w:val="11"/>
  </w:num>
  <w:num w:numId="16" w16cid:durableId="1755711726">
    <w:abstractNumId w:val="3"/>
  </w:num>
  <w:num w:numId="17" w16cid:durableId="268855662">
    <w:abstractNumId w:val="18"/>
  </w:num>
  <w:num w:numId="18" w16cid:durableId="1577082839">
    <w:abstractNumId w:val="2"/>
  </w:num>
  <w:num w:numId="19" w16cid:durableId="547954394">
    <w:abstractNumId w:val="6"/>
  </w:num>
  <w:num w:numId="20" w16cid:durableId="1955942211">
    <w:abstractNumId w:val="17"/>
  </w:num>
  <w:num w:numId="21" w16cid:durableId="6104797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B2C"/>
    <w:rsid w:val="0001298E"/>
    <w:rsid w:val="0002720C"/>
    <w:rsid w:val="00040094"/>
    <w:rsid w:val="0005714F"/>
    <w:rsid w:val="00064BA0"/>
    <w:rsid w:val="00065CB9"/>
    <w:rsid w:val="000770A8"/>
    <w:rsid w:val="0008364E"/>
    <w:rsid w:val="00086B48"/>
    <w:rsid w:val="000A4D57"/>
    <w:rsid w:val="000A5332"/>
    <w:rsid w:val="000A7AD0"/>
    <w:rsid w:val="000C0EDC"/>
    <w:rsid w:val="000F157C"/>
    <w:rsid w:val="000F2406"/>
    <w:rsid w:val="000F5544"/>
    <w:rsid w:val="000F6793"/>
    <w:rsid w:val="001036D9"/>
    <w:rsid w:val="0010374C"/>
    <w:rsid w:val="0010395E"/>
    <w:rsid w:val="001055DB"/>
    <w:rsid w:val="00106B67"/>
    <w:rsid w:val="0011428C"/>
    <w:rsid w:val="00114F7A"/>
    <w:rsid w:val="00115D08"/>
    <w:rsid w:val="00120906"/>
    <w:rsid w:val="00127CCF"/>
    <w:rsid w:val="0013380D"/>
    <w:rsid w:val="0016172F"/>
    <w:rsid w:val="001926CE"/>
    <w:rsid w:val="001A4721"/>
    <w:rsid w:val="001B5CE8"/>
    <w:rsid w:val="001D6A64"/>
    <w:rsid w:val="001E24FE"/>
    <w:rsid w:val="001F4AA5"/>
    <w:rsid w:val="001F552A"/>
    <w:rsid w:val="001F665C"/>
    <w:rsid w:val="00201004"/>
    <w:rsid w:val="002359D4"/>
    <w:rsid w:val="00235E96"/>
    <w:rsid w:val="002563FD"/>
    <w:rsid w:val="00260954"/>
    <w:rsid w:val="00260D8D"/>
    <w:rsid w:val="00266177"/>
    <w:rsid w:val="0028006D"/>
    <w:rsid w:val="002817CA"/>
    <w:rsid w:val="00285232"/>
    <w:rsid w:val="002A3B98"/>
    <w:rsid w:val="002B2914"/>
    <w:rsid w:val="002B5168"/>
    <w:rsid w:val="002C5DD9"/>
    <w:rsid w:val="002C69EF"/>
    <w:rsid w:val="002E650A"/>
    <w:rsid w:val="0030265C"/>
    <w:rsid w:val="00303F63"/>
    <w:rsid w:val="00310B2C"/>
    <w:rsid w:val="0033625D"/>
    <w:rsid w:val="0034349F"/>
    <w:rsid w:val="00347BB7"/>
    <w:rsid w:val="00356844"/>
    <w:rsid w:val="003608CE"/>
    <w:rsid w:val="00362BF4"/>
    <w:rsid w:val="00373204"/>
    <w:rsid w:val="0037709B"/>
    <w:rsid w:val="0038413B"/>
    <w:rsid w:val="003C72BE"/>
    <w:rsid w:val="003E3EBF"/>
    <w:rsid w:val="003F403E"/>
    <w:rsid w:val="004022A1"/>
    <w:rsid w:val="00406811"/>
    <w:rsid w:val="004177B1"/>
    <w:rsid w:val="00425766"/>
    <w:rsid w:val="0043338E"/>
    <w:rsid w:val="00440265"/>
    <w:rsid w:val="0044149D"/>
    <w:rsid w:val="00444D0A"/>
    <w:rsid w:val="004462F0"/>
    <w:rsid w:val="00456E2C"/>
    <w:rsid w:val="00471BBC"/>
    <w:rsid w:val="004738A7"/>
    <w:rsid w:val="00477ACC"/>
    <w:rsid w:val="00484360"/>
    <w:rsid w:val="004A3F3F"/>
    <w:rsid w:val="004B52B6"/>
    <w:rsid w:val="004C0B13"/>
    <w:rsid w:val="004D61C0"/>
    <w:rsid w:val="004D6E6A"/>
    <w:rsid w:val="004E55F6"/>
    <w:rsid w:val="005178AA"/>
    <w:rsid w:val="005274FA"/>
    <w:rsid w:val="0053778D"/>
    <w:rsid w:val="00553FC6"/>
    <w:rsid w:val="00554353"/>
    <w:rsid w:val="0055745D"/>
    <w:rsid w:val="005647F4"/>
    <w:rsid w:val="0056551F"/>
    <w:rsid w:val="00567DEC"/>
    <w:rsid w:val="00584416"/>
    <w:rsid w:val="00595D9F"/>
    <w:rsid w:val="00596CC8"/>
    <w:rsid w:val="005B3F0D"/>
    <w:rsid w:val="005B4380"/>
    <w:rsid w:val="005C54A1"/>
    <w:rsid w:val="005C742E"/>
    <w:rsid w:val="005D4073"/>
    <w:rsid w:val="005E089A"/>
    <w:rsid w:val="005E4F93"/>
    <w:rsid w:val="005F2A40"/>
    <w:rsid w:val="005F417B"/>
    <w:rsid w:val="00606910"/>
    <w:rsid w:val="00614624"/>
    <w:rsid w:val="00614BBE"/>
    <w:rsid w:val="00614D9E"/>
    <w:rsid w:val="006218C9"/>
    <w:rsid w:val="006236F6"/>
    <w:rsid w:val="00634B05"/>
    <w:rsid w:val="006364BC"/>
    <w:rsid w:val="00643DB5"/>
    <w:rsid w:val="00644643"/>
    <w:rsid w:val="006469FE"/>
    <w:rsid w:val="00652D33"/>
    <w:rsid w:val="006574F3"/>
    <w:rsid w:val="0066170F"/>
    <w:rsid w:val="00674D49"/>
    <w:rsid w:val="006A05F3"/>
    <w:rsid w:val="006C5889"/>
    <w:rsid w:val="006F012C"/>
    <w:rsid w:val="006F2EDD"/>
    <w:rsid w:val="006F2FB9"/>
    <w:rsid w:val="006F7C76"/>
    <w:rsid w:val="00710845"/>
    <w:rsid w:val="00727FB7"/>
    <w:rsid w:val="00733965"/>
    <w:rsid w:val="00741C3B"/>
    <w:rsid w:val="00741FA6"/>
    <w:rsid w:val="0078214F"/>
    <w:rsid w:val="007936F2"/>
    <w:rsid w:val="007A5DBC"/>
    <w:rsid w:val="007B1262"/>
    <w:rsid w:val="007B198C"/>
    <w:rsid w:val="007B3905"/>
    <w:rsid w:val="007B433C"/>
    <w:rsid w:val="007C3768"/>
    <w:rsid w:val="007D0462"/>
    <w:rsid w:val="007D5E73"/>
    <w:rsid w:val="007E4F5D"/>
    <w:rsid w:val="007F54D2"/>
    <w:rsid w:val="00801BBF"/>
    <w:rsid w:val="00803A04"/>
    <w:rsid w:val="00804F47"/>
    <w:rsid w:val="00805D90"/>
    <w:rsid w:val="008218AB"/>
    <w:rsid w:val="008219A3"/>
    <w:rsid w:val="00823D14"/>
    <w:rsid w:val="008378CE"/>
    <w:rsid w:val="00842992"/>
    <w:rsid w:val="008452DD"/>
    <w:rsid w:val="00845877"/>
    <w:rsid w:val="008464B0"/>
    <w:rsid w:val="008501A9"/>
    <w:rsid w:val="00860D44"/>
    <w:rsid w:val="0087117A"/>
    <w:rsid w:val="008907BE"/>
    <w:rsid w:val="008B3655"/>
    <w:rsid w:val="008C531F"/>
    <w:rsid w:val="008D1A6F"/>
    <w:rsid w:val="008F786B"/>
    <w:rsid w:val="00901B60"/>
    <w:rsid w:val="00921F72"/>
    <w:rsid w:val="00924261"/>
    <w:rsid w:val="00932639"/>
    <w:rsid w:val="00932804"/>
    <w:rsid w:val="0094411E"/>
    <w:rsid w:val="0095114B"/>
    <w:rsid w:val="00956C66"/>
    <w:rsid w:val="00957E1A"/>
    <w:rsid w:val="0096510B"/>
    <w:rsid w:val="00966814"/>
    <w:rsid w:val="009771F4"/>
    <w:rsid w:val="00987314"/>
    <w:rsid w:val="009A5DCE"/>
    <w:rsid w:val="009A74FA"/>
    <w:rsid w:val="009B16D1"/>
    <w:rsid w:val="009C4EA7"/>
    <w:rsid w:val="009E452F"/>
    <w:rsid w:val="009F7D64"/>
    <w:rsid w:val="00A04121"/>
    <w:rsid w:val="00A12722"/>
    <w:rsid w:val="00A1372D"/>
    <w:rsid w:val="00A16812"/>
    <w:rsid w:val="00A2655F"/>
    <w:rsid w:val="00A32928"/>
    <w:rsid w:val="00A34896"/>
    <w:rsid w:val="00A356B1"/>
    <w:rsid w:val="00A4390B"/>
    <w:rsid w:val="00A45CFB"/>
    <w:rsid w:val="00A575D4"/>
    <w:rsid w:val="00A6446C"/>
    <w:rsid w:val="00A7653D"/>
    <w:rsid w:val="00A921E9"/>
    <w:rsid w:val="00A94E6D"/>
    <w:rsid w:val="00AB35D6"/>
    <w:rsid w:val="00AD5430"/>
    <w:rsid w:val="00AD64D2"/>
    <w:rsid w:val="00AE0231"/>
    <w:rsid w:val="00AF36D9"/>
    <w:rsid w:val="00B02555"/>
    <w:rsid w:val="00B170D1"/>
    <w:rsid w:val="00B1793C"/>
    <w:rsid w:val="00B34815"/>
    <w:rsid w:val="00B55A3D"/>
    <w:rsid w:val="00B65BCE"/>
    <w:rsid w:val="00B735D1"/>
    <w:rsid w:val="00B75507"/>
    <w:rsid w:val="00B84535"/>
    <w:rsid w:val="00B85691"/>
    <w:rsid w:val="00B92E75"/>
    <w:rsid w:val="00B977C3"/>
    <w:rsid w:val="00BA0689"/>
    <w:rsid w:val="00BC1DEE"/>
    <w:rsid w:val="00BE3238"/>
    <w:rsid w:val="00BE42D7"/>
    <w:rsid w:val="00BF3BC9"/>
    <w:rsid w:val="00C1690A"/>
    <w:rsid w:val="00C33473"/>
    <w:rsid w:val="00C37B54"/>
    <w:rsid w:val="00C44947"/>
    <w:rsid w:val="00C45D21"/>
    <w:rsid w:val="00C51298"/>
    <w:rsid w:val="00C6148D"/>
    <w:rsid w:val="00C72FB3"/>
    <w:rsid w:val="00C818DB"/>
    <w:rsid w:val="00C826A2"/>
    <w:rsid w:val="00C90708"/>
    <w:rsid w:val="00C93B39"/>
    <w:rsid w:val="00CC133C"/>
    <w:rsid w:val="00CD6CC8"/>
    <w:rsid w:val="00CF6044"/>
    <w:rsid w:val="00D01591"/>
    <w:rsid w:val="00D04DF9"/>
    <w:rsid w:val="00D11856"/>
    <w:rsid w:val="00D14B33"/>
    <w:rsid w:val="00D20C51"/>
    <w:rsid w:val="00D2128A"/>
    <w:rsid w:val="00D316AE"/>
    <w:rsid w:val="00D4696B"/>
    <w:rsid w:val="00D47DCD"/>
    <w:rsid w:val="00D607F9"/>
    <w:rsid w:val="00D72E0F"/>
    <w:rsid w:val="00D768EF"/>
    <w:rsid w:val="00D90933"/>
    <w:rsid w:val="00D966E7"/>
    <w:rsid w:val="00DB366F"/>
    <w:rsid w:val="00DB3B83"/>
    <w:rsid w:val="00DB471E"/>
    <w:rsid w:val="00DB7FB3"/>
    <w:rsid w:val="00DD0983"/>
    <w:rsid w:val="00DE4088"/>
    <w:rsid w:val="00DE6844"/>
    <w:rsid w:val="00DE7C78"/>
    <w:rsid w:val="00DF35E2"/>
    <w:rsid w:val="00DF69BE"/>
    <w:rsid w:val="00E148DA"/>
    <w:rsid w:val="00E15F2F"/>
    <w:rsid w:val="00E16187"/>
    <w:rsid w:val="00E30F2D"/>
    <w:rsid w:val="00E32286"/>
    <w:rsid w:val="00E453FC"/>
    <w:rsid w:val="00E472AA"/>
    <w:rsid w:val="00E62A44"/>
    <w:rsid w:val="00E65876"/>
    <w:rsid w:val="00E7345F"/>
    <w:rsid w:val="00E81BDB"/>
    <w:rsid w:val="00E81D55"/>
    <w:rsid w:val="00E86802"/>
    <w:rsid w:val="00E87EBC"/>
    <w:rsid w:val="00E97FCD"/>
    <w:rsid w:val="00EA20FA"/>
    <w:rsid w:val="00EA3E9B"/>
    <w:rsid w:val="00EA42ED"/>
    <w:rsid w:val="00EB4B6D"/>
    <w:rsid w:val="00EC052C"/>
    <w:rsid w:val="00EC3041"/>
    <w:rsid w:val="00EE0F0D"/>
    <w:rsid w:val="00EE526C"/>
    <w:rsid w:val="00EF5B2D"/>
    <w:rsid w:val="00F10BE3"/>
    <w:rsid w:val="00F143DA"/>
    <w:rsid w:val="00F144FD"/>
    <w:rsid w:val="00F276DB"/>
    <w:rsid w:val="00F519D7"/>
    <w:rsid w:val="00F6423A"/>
    <w:rsid w:val="00F77809"/>
    <w:rsid w:val="00F86D65"/>
    <w:rsid w:val="00FA4A18"/>
    <w:rsid w:val="00FB0B87"/>
    <w:rsid w:val="00FD60A5"/>
    <w:rsid w:val="00FF21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1A032"/>
  <w14:defaultImageDpi w14:val="330"/>
  <w15:chartTrackingRefBased/>
  <w15:docId w15:val="{15C95315-952A-4CA4-BCB3-1E8EA344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4149D"/>
    <w:rPr>
      <w:rFonts w:ascii="Times New Roman" w:eastAsia="Times New Roman" w:hAnsi="Times New Roman" w:cs="Times New Roman"/>
      <w:sz w:val="24"/>
      <w:szCs w:val="24"/>
      <w:lang w:eastAsia="cs-CZ"/>
    </w:rPr>
  </w:style>
  <w:style w:type="paragraph" w:styleId="Nadpis1">
    <w:name w:val="heading 1"/>
    <w:basedOn w:val="Normln"/>
    <w:next w:val="Normln"/>
    <w:link w:val="Nadpis1Char"/>
    <w:qFormat/>
    <w:rsid w:val="006F012C"/>
    <w:pPr>
      <w:keepNext/>
      <w:pageBreakBefore/>
      <w:numPr>
        <w:numId w:val="2"/>
      </w:numPr>
      <w:tabs>
        <w:tab w:val="left" w:pos="567"/>
      </w:tabs>
      <w:spacing w:after="120" w:line="360" w:lineRule="auto"/>
      <w:jc w:val="left"/>
      <w:outlineLvl w:val="0"/>
    </w:pPr>
    <w:rPr>
      <w:b/>
      <w:bCs/>
      <w:caps/>
      <w:kern w:val="28"/>
      <w:sz w:val="28"/>
      <w:szCs w:val="28"/>
    </w:rPr>
  </w:style>
  <w:style w:type="paragraph" w:styleId="Nadpis2">
    <w:name w:val="heading 2"/>
    <w:basedOn w:val="Normln"/>
    <w:next w:val="Normln"/>
    <w:link w:val="Nadpis2Char"/>
    <w:qFormat/>
    <w:rsid w:val="006F012C"/>
    <w:pPr>
      <w:keepNext/>
      <w:numPr>
        <w:ilvl w:val="1"/>
        <w:numId w:val="2"/>
      </w:numPr>
      <w:tabs>
        <w:tab w:val="left" w:pos="851"/>
      </w:tabs>
      <w:spacing w:before="240" w:after="120" w:line="360" w:lineRule="auto"/>
      <w:jc w:val="left"/>
      <w:outlineLvl w:val="1"/>
    </w:pPr>
    <w:rPr>
      <w:b/>
      <w:bCs/>
      <w:sz w:val="28"/>
      <w:szCs w:val="28"/>
    </w:rPr>
  </w:style>
  <w:style w:type="paragraph" w:styleId="Nadpis3">
    <w:name w:val="heading 3"/>
    <w:basedOn w:val="Normln"/>
    <w:next w:val="Normln"/>
    <w:link w:val="Nadpis3Char"/>
    <w:qFormat/>
    <w:rsid w:val="006F012C"/>
    <w:pPr>
      <w:keepNext/>
      <w:numPr>
        <w:ilvl w:val="2"/>
        <w:numId w:val="2"/>
      </w:numPr>
      <w:tabs>
        <w:tab w:val="left" w:pos="1134"/>
      </w:tabs>
      <w:spacing w:before="240" w:after="120" w:line="360" w:lineRule="auto"/>
      <w:jc w:val="left"/>
      <w:outlineLvl w:val="2"/>
    </w:pPr>
    <w:rPr>
      <w:b/>
      <w:bCs/>
    </w:rPr>
  </w:style>
  <w:style w:type="paragraph" w:styleId="Nadpis4">
    <w:name w:val="heading 4"/>
    <w:basedOn w:val="Normln"/>
    <w:next w:val="Normln"/>
    <w:link w:val="Nadpis4Char"/>
    <w:qFormat/>
    <w:rsid w:val="006F012C"/>
    <w:pPr>
      <w:keepNext/>
      <w:numPr>
        <w:ilvl w:val="3"/>
        <w:numId w:val="2"/>
      </w:numPr>
      <w:spacing w:before="240" w:after="120" w:line="360" w:lineRule="auto"/>
      <w:jc w:val="left"/>
      <w:outlineLvl w:val="3"/>
    </w:pPr>
    <w:rPr>
      <w:b/>
      <w:bCs/>
      <w:i/>
      <w:iCs/>
    </w:rPr>
  </w:style>
  <w:style w:type="paragraph" w:styleId="Nadpis5">
    <w:name w:val="heading 5"/>
    <w:aliases w:val="Nepoužívaný 5"/>
    <w:basedOn w:val="Normln"/>
    <w:next w:val="Normln"/>
    <w:link w:val="Nadpis5Char"/>
    <w:rsid w:val="006F012C"/>
    <w:pPr>
      <w:numPr>
        <w:ilvl w:val="4"/>
        <w:numId w:val="2"/>
      </w:numPr>
      <w:spacing w:before="240" w:after="120" w:line="360" w:lineRule="auto"/>
      <w:outlineLvl w:val="4"/>
    </w:pPr>
  </w:style>
  <w:style w:type="paragraph" w:styleId="Nadpis6">
    <w:name w:val="heading 6"/>
    <w:aliases w:val="Nepoužívaný 6"/>
    <w:basedOn w:val="Normln"/>
    <w:next w:val="Normln"/>
    <w:link w:val="Nadpis6Char"/>
    <w:qFormat/>
    <w:rsid w:val="006F012C"/>
    <w:pPr>
      <w:numPr>
        <w:ilvl w:val="5"/>
        <w:numId w:val="2"/>
      </w:numPr>
      <w:spacing w:before="240" w:after="60" w:line="360" w:lineRule="auto"/>
      <w:outlineLvl w:val="5"/>
    </w:pPr>
    <w:rPr>
      <w:i/>
      <w:iCs/>
      <w:sz w:val="22"/>
      <w:szCs w:val="22"/>
    </w:rPr>
  </w:style>
  <w:style w:type="paragraph" w:styleId="Nadpis7">
    <w:name w:val="heading 7"/>
    <w:aliases w:val="Nepoužívaný 7"/>
    <w:basedOn w:val="Normln"/>
    <w:next w:val="Normln"/>
    <w:link w:val="Nadpis7Char"/>
    <w:qFormat/>
    <w:rsid w:val="006F012C"/>
    <w:pPr>
      <w:numPr>
        <w:ilvl w:val="6"/>
        <w:numId w:val="2"/>
      </w:numPr>
      <w:spacing w:before="240" w:after="60" w:line="360" w:lineRule="auto"/>
      <w:outlineLvl w:val="6"/>
    </w:pPr>
  </w:style>
  <w:style w:type="paragraph" w:styleId="Nadpis8">
    <w:name w:val="heading 8"/>
    <w:aliases w:val="Nepoužívaný 8"/>
    <w:basedOn w:val="Normln"/>
    <w:next w:val="Normln"/>
    <w:link w:val="Nadpis8Char"/>
    <w:qFormat/>
    <w:rsid w:val="006F012C"/>
    <w:pPr>
      <w:numPr>
        <w:ilvl w:val="7"/>
        <w:numId w:val="2"/>
      </w:numPr>
      <w:spacing w:before="240" w:after="60" w:line="360" w:lineRule="auto"/>
      <w:outlineLvl w:val="7"/>
    </w:pPr>
    <w:rPr>
      <w:i/>
      <w:iCs/>
    </w:rPr>
  </w:style>
  <w:style w:type="paragraph" w:styleId="Nadpis9">
    <w:name w:val="heading 9"/>
    <w:aliases w:val="Nepoužívaný 9"/>
    <w:basedOn w:val="Normln"/>
    <w:next w:val="Normln"/>
    <w:link w:val="Nadpis9Char"/>
    <w:qFormat/>
    <w:rsid w:val="006F012C"/>
    <w:pPr>
      <w:numPr>
        <w:ilvl w:val="8"/>
        <w:numId w:val="2"/>
      </w:numPr>
      <w:spacing w:before="240" w:after="60" w:line="360" w:lineRule="auto"/>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F276DB"/>
    <w:rPr>
      <w:color w:val="808080"/>
    </w:rPr>
  </w:style>
  <w:style w:type="character" w:customStyle="1" w:styleId="Styl1ablona">
    <w:name w:val="Styl1_šablona"/>
    <w:basedOn w:val="Standardnpsmoodstavce"/>
    <w:uiPriority w:val="1"/>
    <w:rsid w:val="00F276DB"/>
    <w:rPr>
      <w:rFonts w:ascii="Arial Narrow" w:hAnsi="Arial Narrow"/>
      <w:sz w:val="32"/>
    </w:rPr>
  </w:style>
  <w:style w:type="paragraph" w:styleId="Zhlav">
    <w:name w:val="header"/>
    <w:basedOn w:val="Normln"/>
    <w:link w:val="ZhlavChar"/>
    <w:uiPriority w:val="99"/>
    <w:unhideWhenUsed/>
    <w:rsid w:val="0056551F"/>
    <w:pPr>
      <w:tabs>
        <w:tab w:val="center" w:pos="4536"/>
        <w:tab w:val="right" w:pos="9072"/>
      </w:tabs>
    </w:pPr>
  </w:style>
  <w:style w:type="character" w:customStyle="1" w:styleId="ZhlavChar">
    <w:name w:val="Záhlaví Char"/>
    <w:basedOn w:val="Standardnpsmoodstavce"/>
    <w:link w:val="Zhlav"/>
    <w:uiPriority w:val="99"/>
    <w:rsid w:val="0056551F"/>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56551F"/>
    <w:pPr>
      <w:tabs>
        <w:tab w:val="center" w:pos="4536"/>
        <w:tab w:val="right" w:pos="9072"/>
      </w:tabs>
    </w:pPr>
  </w:style>
  <w:style w:type="character" w:customStyle="1" w:styleId="ZpatChar">
    <w:name w:val="Zápatí Char"/>
    <w:basedOn w:val="Standardnpsmoodstavce"/>
    <w:link w:val="Zpat"/>
    <w:uiPriority w:val="99"/>
    <w:rsid w:val="0056551F"/>
    <w:rPr>
      <w:rFonts w:ascii="Times New Roman" w:eastAsia="Times New Roman" w:hAnsi="Times New Roman" w:cs="Times New Roman"/>
      <w:sz w:val="24"/>
      <w:szCs w:val="24"/>
      <w:lang w:eastAsia="cs-CZ"/>
    </w:rPr>
  </w:style>
  <w:style w:type="paragraph" w:styleId="Nzev">
    <w:name w:val="Title"/>
    <w:basedOn w:val="Normln"/>
    <w:next w:val="Normln"/>
    <w:link w:val="NzevChar"/>
    <w:qFormat/>
    <w:rsid w:val="005C742E"/>
    <w:pPr>
      <w:pageBreakBefore/>
      <w:spacing w:after="120" w:line="360" w:lineRule="auto"/>
      <w:jc w:val="left"/>
    </w:pPr>
    <w:rPr>
      <w:b/>
      <w:bCs/>
      <w:caps/>
      <w:kern w:val="28"/>
      <w:sz w:val="28"/>
      <w:szCs w:val="28"/>
    </w:rPr>
  </w:style>
  <w:style w:type="character" w:customStyle="1" w:styleId="NzevChar">
    <w:name w:val="Název Char"/>
    <w:basedOn w:val="Standardnpsmoodstavce"/>
    <w:link w:val="Nzev"/>
    <w:rsid w:val="005C742E"/>
    <w:rPr>
      <w:rFonts w:ascii="Times New Roman" w:eastAsia="Times New Roman" w:hAnsi="Times New Roman" w:cs="Times New Roman"/>
      <w:b/>
      <w:bCs/>
      <w:caps/>
      <w:kern w:val="28"/>
      <w:sz w:val="28"/>
      <w:szCs w:val="28"/>
      <w:lang w:eastAsia="cs-CZ"/>
    </w:rPr>
  </w:style>
  <w:style w:type="character" w:customStyle="1" w:styleId="Pokec">
    <w:name w:val="Pokec"/>
    <w:basedOn w:val="Standardnpsmoodstavce"/>
    <w:rsid w:val="005C742E"/>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Abstraktabstract">
    <w:name w:val="Abstrakt/abstract"/>
    <w:basedOn w:val="Nzev"/>
    <w:link w:val="AbstraktabstractChar"/>
    <w:qFormat/>
    <w:rsid w:val="008219A3"/>
    <w:pPr>
      <w:pageBreakBefore w:val="0"/>
    </w:pPr>
  </w:style>
  <w:style w:type="paragraph" w:customStyle="1" w:styleId="Abstraktabstracttext">
    <w:name w:val="Abstrakt/abstract text"/>
    <w:basedOn w:val="Normln"/>
    <w:link w:val="AbstraktabstracttextChar"/>
    <w:qFormat/>
    <w:rsid w:val="005C742E"/>
    <w:pPr>
      <w:spacing w:after="120" w:line="360" w:lineRule="auto"/>
    </w:pPr>
  </w:style>
  <w:style w:type="character" w:customStyle="1" w:styleId="AbstraktabstractChar">
    <w:name w:val="Abstrakt/abstract Char"/>
    <w:basedOn w:val="NzevChar"/>
    <w:link w:val="Abstraktabstract"/>
    <w:rsid w:val="008219A3"/>
    <w:rPr>
      <w:rFonts w:ascii="Times New Roman" w:eastAsia="Times New Roman" w:hAnsi="Times New Roman" w:cs="Times New Roman"/>
      <w:b/>
      <w:bCs/>
      <w:caps/>
      <w:kern w:val="28"/>
      <w:sz w:val="28"/>
      <w:szCs w:val="28"/>
      <w:lang w:eastAsia="cs-CZ"/>
    </w:rPr>
  </w:style>
  <w:style w:type="paragraph" w:customStyle="1" w:styleId="Obsahcontents">
    <w:name w:val="Obsah/contents"/>
    <w:basedOn w:val="Normln"/>
    <w:next w:val="Normln"/>
    <w:rsid w:val="005F417B"/>
    <w:pPr>
      <w:spacing w:after="180" w:line="360" w:lineRule="auto"/>
      <w:jc w:val="left"/>
      <w:outlineLvl w:val="0"/>
    </w:pPr>
    <w:rPr>
      <w:b/>
      <w:bCs/>
      <w:caps/>
      <w:sz w:val="28"/>
      <w:szCs w:val="28"/>
    </w:rPr>
  </w:style>
  <w:style w:type="character" w:customStyle="1" w:styleId="AbstraktabstracttextChar">
    <w:name w:val="Abstrakt/abstract text Char"/>
    <w:basedOn w:val="Standardnpsmoodstavce"/>
    <w:link w:val="Abstraktabstracttext"/>
    <w:rsid w:val="005C742E"/>
    <w:rPr>
      <w:rFonts w:ascii="Times New Roman" w:eastAsia="Times New Roman" w:hAnsi="Times New Roman" w:cs="Times New Roman"/>
      <w:sz w:val="24"/>
      <w:szCs w:val="24"/>
      <w:lang w:eastAsia="cs-CZ"/>
    </w:rPr>
  </w:style>
  <w:style w:type="paragraph" w:customStyle="1" w:styleId="vodzvrintroductionconclusion">
    <w:name w:val="Úvod+závěr/introduction+conclusion"/>
    <w:basedOn w:val="Normln"/>
    <w:next w:val="Textprce"/>
    <w:link w:val="vodzvrintroductionconclusionChar"/>
    <w:qFormat/>
    <w:rsid w:val="0096510B"/>
    <w:pPr>
      <w:pageBreakBefore/>
      <w:spacing w:after="120" w:line="360" w:lineRule="auto"/>
      <w:jc w:val="left"/>
      <w:outlineLvl w:val="0"/>
    </w:pPr>
    <w:rPr>
      <w:b/>
      <w:bCs/>
      <w:caps/>
      <w:sz w:val="28"/>
      <w:szCs w:val="28"/>
    </w:rPr>
  </w:style>
  <w:style w:type="paragraph" w:customStyle="1" w:styleId="Textprce">
    <w:name w:val="Text práce"/>
    <w:basedOn w:val="Normln"/>
    <w:link w:val="TextprceChar"/>
    <w:qFormat/>
    <w:rsid w:val="0096510B"/>
    <w:pPr>
      <w:spacing w:after="120" w:line="360" w:lineRule="auto"/>
    </w:pPr>
    <w:rPr>
      <w:color w:val="000000" w:themeColor="text1"/>
    </w:rPr>
  </w:style>
  <w:style w:type="paragraph" w:styleId="Zkladntext">
    <w:name w:val="Body Text"/>
    <w:basedOn w:val="Normln"/>
    <w:link w:val="ZkladntextChar"/>
    <w:semiHidden/>
    <w:rsid w:val="006F012C"/>
    <w:pPr>
      <w:spacing w:before="60" w:after="60"/>
      <w:jc w:val="center"/>
    </w:pPr>
    <w:rPr>
      <w:b/>
      <w:bCs/>
    </w:rPr>
  </w:style>
  <w:style w:type="character" w:customStyle="1" w:styleId="TextprceChar">
    <w:name w:val="Text práce Char"/>
    <w:basedOn w:val="Standardnpsmoodstavce"/>
    <w:link w:val="Textprce"/>
    <w:rsid w:val="0096510B"/>
    <w:rPr>
      <w:rFonts w:ascii="Times New Roman" w:eastAsia="Times New Roman" w:hAnsi="Times New Roman" w:cs="Times New Roman"/>
      <w:color w:val="000000" w:themeColor="text1"/>
      <w:sz w:val="24"/>
      <w:szCs w:val="24"/>
      <w:lang w:eastAsia="cs-CZ"/>
    </w:rPr>
  </w:style>
  <w:style w:type="character" w:customStyle="1" w:styleId="ZkladntextChar">
    <w:name w:val="Základní text Char"/>
    <w:basedOn w:val="Standardnpsmoodstavce"/>
    <w:link w:val="Zkladntext"/>
    <w:semiHidden/>
    <w:rsid w:val="006F012C"/>
    <w:rPr>
      <w:rFonts w:ascii="Times New Roman" w:eastAsia="Times New Roman" w:hAnsi="Times New Roman" w:cs="Times New Roman"/>
      <w:b/>
      <w:bCs/>
      <w:sz w:val="24"/>
      <w:szCs w:val="24"/>
      <w:lang w:eastAsia="cs-CZ"/>
    </w:rPr>
  </w:style>
  <w:style w:type="paragraph" w:customStyle="1" w:styleId="st">
    <w:name w:val="Část"/>
    <w:basedOn w:val="Normln"/>
    <w:next w:val="Normln"/>
    <w:rsid w:val="00065CB9"/>
    <w:pPr>
      <w:pageBreakBefore/>
      <w:numPr>
        <w:numId w:val="6"/>
      </w:numPr>
      <w:spacing w:before="6000" w:line="360" w:lineRule="auto"/>
      <w:ind w:left="0" w:firstLine="0"/>
      <w:jc w:val="left"/>
      <w:outlineLvl w:val="0"/>
    </w:pPr>
    <w:rPr>
      <w:b/>
      <w:bCs/>
      <w:caps/>
      <w:sz w:val="36"/>
      <w:szCs w:val="28"/>
    </w:rPr>
  </w:style>
  <w:style w:type="paragraph" w:customStyle="1" w:styleId="st-slice">
    <w:name w:val="Část-číslice"/>
    <w:basedOn w:val="st"/>
    <w:rsid w:val="00F143DA"/>
    <w:pPr>
      <w:numPr>
        <w:numId w:val="1"/>
      </w:numPr>
      <w:jc w:val="right"/>
    </w:pPr>
  </w:style>
  <w:style w:type="character" w:customStyle="1" w:styleId="Nadpis1Char">
    <w:name w:val="Nadpis 1 Char"/>
    <w:basedOn w:val="Standardnpsmoodstavce"/>
    <w:link w:val="Nadpis1"/>
    <w:rsid w:val="006F012C"/>
    <w:rPr>
      <w:rFonts w:ascii="Times New Roman" w:eastAsia="Times New Roman" w:hAnsi="Times New Roman" w:cs="Times New Roman"/>
      <w:b/>
      <w:bCs/>
      <w:caps/>
      <w:kern w:val="28"/>
      <w:sz w:val="28"/>
      <w:szCs w:val="28"/>
      <w:lang w:eastAsia="cs-CZ"/>
    </w:rPr>
  </w:style>
  <w:style w:type="character" w:customStyle="1" w:styleId="Nadpis2Char">
    <w:name w:val="Nadpis 2 Char"/>
    <w:basedOn w:val="Standardnpsmoodstavce"/>
    <w:link w:val="Nadpis2"/>
    <w:rsid w:val="006F012C"/>
    <w:rPr>
      <w:rFonts w:ascii="Times New Roman" w:eastAsia="Times New Roman" w:hAnsi="Times New Roman" w:cs="Times New Roman"/>
      <w:b/>
      <w:bCs/>
      <w:sz w:val="28"/>
      <w:szCs w:val="28"/>
      <w:lang w:eastAsia="cs-CZ"/>
    </w:rPr>
  </w:style>
  <w:style w:type="character" w:customStyle="1" w:styleId="Nadpis3Char">
    <w:name w:val="Nadpis 3 Char"/>
    <w:basedOn w:val="Standardnpsmoodstavce"/>
    <w:link w:val="Nadpis3"/>
    <w:rsid w:val="006F012C"/>
    <w:rPr>
      <w:rFonts w:ascii="Times New Roman" w:eastAsia="Times New Roman" w:hAnsi="Times New Roman" w:cs="Times New Roman"/>
      <w:b/>
      <w:bCs/>
      <w:sz w:val="24"/>
      <w:szCs w:val="24"/>
      <w:lang w:eastAsia="cs-CZ"/>
    </w:rPr>
  </w:style>
  <w:style w:type="character" w:customStyle="1" w:styleId="Nadpis4Char">
    <w:name w:val="Nadpis 4 Char"/>
    <w:basedOn w:val="Standardnpsmoodstavce"/>
    <w:link w:val="Nadpis4"/>
    <w:rsid w:val="006F012C"/>
    <w:rPr>
      <w:rFonts w:ascii="Times New Roman" w:eastAsia="Times New Roman" w:hAnsi="Times New Roman" w:cs="Times New Roman"/>
      <w:b/>
      <w:bCs/>
      <w:i/>
      <w:iCs/>
      <w:sz w:val="24"/>
      <w:szCs w:val="24"/>
      <w:lang w:eastAsia="cs-CZ"/>
    </w:rPr>
  </w:style>
  <w:style w:type="character" w:customStyle="1" w:styleId="Nadpis5Char">
    <w:name w:val="Nadpis 5 Char"/>
    <w:aliases w:val="Nepoužívaný 5 Char"/>
    <w:basedOn w:val="Standardnpsmoodstavce"/>
    <w:link w:val="Nadpis5"/>
    <w:rsid w:val="006F012C"/>
    <w:rPr>
      <w:rFonts w:ascii="Times New Roman" w:eastAsia="Times New Roman" w:hAnsi="Times New Roman" w:cs="Times New Roman"/>
      <w:sz w:val="24"/>
      <w:szCs w:val="24"/>
      <w:lang w:eastAsia="cs-CZ"/>
    </w:rPr>
  </w:style>
  <w:style w:type="character" w:customStyle="1" w:styleId="Nadpis6Char">
    <w:name w:val="Nadpis 6 Char"/>
    <w:aliases w:val="Nepoužívaný 6 Char"/>
    <w:basedOn w:val="Standardnpsmoodstavce"/>
    <w:link w:val="Nadpis6"/>
    <w:rsid w:val="006F012C"/>
    <w:rPr>
      <w:rFonts w:ascii="Times New Roman" w:eastAsia="Times New Roman" w:hAnsi="Times New Roman" w:cs="Times New Roman"/>
      <w:i/>
      <w:iCs/>
      <w:lang w:eastAsia="cs-CZ"/>
    </w:rPr>
  </w:style>
  <w:style w:type="character" w:customStyle="1" w:styleId="Nadpis7Char">
    <w:name w:val="Nadpis 7 Char"/>
    <w:aliases w:val="Nepoužívaný 7 Char"/>
    <w:basedOn w:val="Standardnpsmoodstavce"/>
    <w:link w:val="Nadpis7"/>
    <w:rsid w:val="006F012C"/>
    <w:rPr>
      <w:rFonts w:ascii="Times New Roman" w:eastAsia="Times New Roman" w:hAnsi="Times New Roman" w:cs="Times New Roman"/>
      <w:sz w:val="24"/>
      <w:szCs w:val="24"/>
      <w:lang w:eastAsia="cs-CZ"/>
    </w:rPr>
  </w:style>
  <w:style w:type="character" w:customStyle="1" w:styleId="Nadpis8Char">
    <w:name w:val="Nadpis 8 Char"/>
    <w:aliases w:val="Nepoužívaný 8 Char"/>
    <w:basedOn w:val="Standardnpsmoodstavce"/>
    <w:link w:val="Nadpis8"/>
    <w:rsid w:val="006F012C"/>
    <w:rPr>
      <w:rFonts w:ascii="Times New Roman" w:eastAsia="Times New Roman" w:hAnsi="Times New Roman" w:cs="Times New Roman"/>
      <w:i/>
      <w:iCs/>
      <w:sz w:val="24"/>
      <w:szCs w:val="24"/>
      <w:lang w:eastAsia="cs-CZ"/>
    </w:rPr>
  </w:style>
  <w:style w:type="character" w:customStyle="1" w:styleId="Nadpis9Char">
    <w:name w:val="Nadpis 9 Char"/>
    <w:aliases w:val="Nepoužívaný 9 Char"/>
    <w:basedOn w:val="Standardnpsmoodstavce"/>
    <w:link w:val="Nadpis9"/>
    <w:rsid w:val="006F012C"/>
    <w:rPr>
      <w:rFonts w:ascii="Times New Roman" w:eastAsia="Times New Roman" w:hAnsi="Times New Roman" w:cs="Times New Roman"/>
      <w:b/>
      <w:bCs/>
      <w:i/>
      <w:iCs/>
      <w:sz w:val="18"/>
      <w:szCs w:val="18"/>
      <w:lang w:eastAsia="cs-CZ"/>
    </w:rPr>
  </w:style>
  <w:style w:type="paragraph" w:customStyle="1" w:styleId="Nadpis1text">
    <w:name w:val="Nadpis 1_text"/>
    <w:basedOn w:val="Nadpis1"/>
    <w:next w:val="Textprce"/>
    <w:link w:val="Nadpis1textChar"/>
    <w:qFormat/>
    <w:rsid w:val="006F012C"/>
  </w:style>
  <w:style w:type="paragraph" w:customStyle="1" w:styleId="Nadpis2text">
    <w:name w:val="Nadpis 2_text"/>
    <w:basedOn w:val="Nadpis2"/>
    <w:next w:val="Textprce"/>
    <w:link w:val="Nadpis2textChar"/>
    <w:qFormat/>
    <w:rsid w:val="006F012C"/>
  </w:style>
  <w:style w:type="character" w:customStyle="1" w:styleId="Nadpis1textChar">
    <w:name w:val="Nadpis 1_text Char"/>
    <w:basedOn w:val="Nadpis1Char"/>
    <w:link w:val="Nadpis1text"/>
    <w:rsid w:val="006F012C"/>
    <w:rPr>
      <w:rFonts w:ascii="Times New Roman" w:eastAsia="Times New Roman" w:hAnsi="Times New Roman" w:cs="Times New Roman"/>
      <w:b/>
      <w:bCs/>
      <w:caps/>
      <w:kern w:val="28"/>
      <w:sz w:val="28"/>
      <w:szCs w:val="28"/>
      <w:lang w:eastAsia="cs-CZ"/>
    </w:rPr>
  </w:style>
  <w:style w:type="paragraph" w:customStyle="1" w:styleId="Nadpis3text">
    <w:name w:val="Nadpis 3_text"/>
    <w:basedOn w:val="Nadpis3"/>
    <w:next w:val="Textprce"/>
    <w:link w:val="Nadpis3textChar"/>
    <w:qFormat/>
    <w:rsid w:val="006F012C"/>
  </w:style>
  <w:style w:type="character" w:customStyle="1" w:styleId="Nadpis2textChar">
    <w:name w:val="Nadpis 2_text Char"/>
    <w:basedOn w:val="Nadpis2Char"/>
    <w:link w:val="Nadpis2text"/>
    <w:rsid w:val="006F012C"/>
    <w:rPr>
      <w:rFonts w:ascii="Times New Roman" w:eastAsia="Times New Roman" w:hAnsi="Times New Roman" w:cs="Times New Roman"/>
      <w:b/>
      <w:bCs/>
      <w:sz w:val="28"/>
      <w:szCs w:val="28"/>
      <w:lang w:eastAsia="cs-CZ"/>
    </w:rPr>
  </w:style>
  <w:style w:type="character" w:customStyle="1" w:styleId="Nadpis3textChar">
    <w:name w:val="Nadpis 3_text Char"/>
    <w:basedOn w:val="Nadpis3Char"/>
    <w:link w:val="Nadpis3text"/>
    <w:rsid w:val="006F012C"/>
    <w:rPr>
      <w:rFonts w:ascii="Times New Roman" w:eastAsia="Times New Roman" w:hAnsi="Times New Roman" w:cs="Times New Roman"/>
      <w:b/>
      <w:bCs/>
      <w:sz w:val="24"/>
      <w:szCs w:val="24"/>
      <w:lang w:eastAsia="cs-CZ"/>
    </w:rPr>
  </w:style>
  <w:style w:type="paragraph" w:styleId="Obsah1">
    <w:name w:val="toc 1"/>
    <w:basedOn w:val="Normln"/>
    <w:next w:val="Normln"/>
    <w:autoRedefine/>
    <w:uiPriority w:val="39"/>
    <w:unhideWhenUsed/>
    <w:rsid w:val="009F7D64"/>
    <w:pPr>
      <w:numPr>
        <w:numId w:val="7"/>
      </w:numPr>
      <w:tabs>
        <w:tab w:val="right" w:leader="dot" w:pos="8777"/>
      </w:tabs>
      <w:spacing w:before="120" w:after="120"/>
      <w:ind w:left="397" w:right="567" w:hanging="397"/>
      <w:jc w:val="left"/>
      <w:outlineLvl w:val="0"/>
    </w:pPr>
    <w:rPr>
      <w:b/>
      <w:caps/>
    </w:rPr>
  </w:style>
  <w:style w:type="paragraph" w:styleId="Obsah2">
    <w:name w:val="toc 2"/>
    <w:basedOn w:val="Normln"/>
    <w:next w:val="Normln"/>
    <w:autoRedefine/>
    <w:uiPriority w:val="39"/>
    <w:unhideWhenUsed/>
    <w:rsid w:val="00A356B1"/>
    <w:pPr>
      <w:tabs>
        <w:tab w:val="right" w:leader="dot" w:pos="8777"/>
      </w:tabs>
      <w:spacing w:before="120" w:after="120"/>
      <w:ind w:left="567" w:right="567" w:hanging="567"/>
      <w:jc w:val="left"/>
      <w:outlineLvl w:val="0"/>
    </w:pPr>
    <w:rPr>
      <w:b/>
      <w:caps/>
    </w:rPr>
  </w:style>
  <w:style w:type="paragraph" w:styleId="Obsah3">
    <w:name w:val="toc 3"/>
    <w:basedOn w:val="Normln"/>
    <w:next w:val="Normln"/>
    <w:autoRedefine/>
    <w:uiPriority w:val="39"/>
    <w:unhideWhenUsed/>
    <w:rsid w:val="000A5332"/>
    <w:pPr>
      <w:tabs>
        <w:tab w:val="right" w:leader="dot" w:pos="8777"/>
      </w:tabs>
      <w:spacing w:before="120" w:after="120"/>
      <w:ind w:left="993" w:right="567" w:hanging="709"/>
      <w:jc w:val="left"/>
      <w:outlineLvl w:val="2"/>
    </w:pPr>
    <w:rPr>
      <w:smallCaps/>
    </w:rPr>
  </w:style>
  <w:style w:type="character" w:styleId="Hypertextovodkaz">
    <w:name w:val="Hyperlink"/>
    <w:basedOn w:val="Standardnpsmoodstavce"/>
    <w:uiPriority w:val="99"/>
    <w:unhideWhenUsed/>
    <w:rsid w:val="00AF36D9"/>
    <w:rPr>
      <w:color w:val="auto"/>
      <w:u w:val="single"/>
    </w:rPr>
  </w:style>
  <w:style w:type="paragraph" w:customStyle="1" w:styleId="Plohaattachment">
    <w:name w:val="Příloha/attachment"/>
    <w:basedOn w:val="vodzvrintroductionconclusion"/>
    <w:next w:val="Textprce"/>
    <w:link w:val="PlohaattachmentChar"/>
    <w:qFormat/>
    <w:rsid w:val="00DF69BE"/>
  </w:style>
  <w:style w:type="character" w:customStyle="1" w:styleId="vodzvrintroductionconclusionChar">
    <w:name w:val="Úvod+závěr/introduction+conclusion Char"/>
    <w:basedOn w:val="Standardnpsmoodstavce"/>
    <w:link w:val="vodzvrintroductionconclusion"/>
    <w:rsid w:val="00DF69BE"/>
    <w:rPr>
      <w:rFonts w:ascii="Times New Roman" w:eastAsia="Times New Roman" w:hAnsi="Times New Roman" w:cs="Times New Roman"/>
      <w:b/>
      <w:bCs/>
      <w:caps/>
      <w:sz w:val="28"/>
      <w:szCs w:val="28"/>
      <w:lang w:eastAsia="cs-CZ"/>
    </w:rPr>
  </w:style>
  <w:style w:type="character" w:customStyle="1" w:styleId="PlohaattachmentChar">
    <w:name w:val="Příloha/attachment Char"/>
    <w:basedOn w:val="vodzvrintroductionconclusionChar"/>
    <w:link w:val="Plohaattachment"/>
    <w:rsid w:val="00DF69BE"/>
    <w:rPr>
      <w:rFonts w:ascii="Times New Roman" w:eastAsia="Times New Roman" w:hAnsi="Times New Roman" w:cs="Times New Roman"/>
      <w:b/>
      <w:bCs/>
      <w:caps/>
      <w:sz w:val="28"/>
      <w:szCs w:val="28"/>
      <w:lang w:eastAsia="cs-CZ"/>
    </w:rPr>
  </w:style>
  <w:style w:type="paragraph" w:styleId="Nadpisobsahu">
    <w:name w:val="TOC Heading"/>
    <w:basedOn w:val="Nadpis1"/>
    <w:next w:val="Normln"/>
    <w:uiPriority w:val="39"/>
    <w:unhideWhenUsed/>
    <w:rsid w:val="0010374C"/>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customStyle="1" w:styleId="Obsah1st">
    <w:name w:val="Obsah 1_část"/>
    <w:basedOn w:val="Obsah1"/>
    <w:qFormat/>
    <w:rsid w:val="00B34815"/>
    <w:pPr>
      <w:ind w:left="340" w:hanging="340"/>
    </w:pPr>
    <w:rPr>
      <w:rFonts w:eastAsiaTheme="minorEastAsia" w:cstheme="minorBidi"/>
      <w:b w:val="0"/>
      <w:caps w:val="0"/>
      <w:noProof/>
      <w:szCs w:val="22"/>
    </w:rPr>
  </w:style>
  <w:style w:type="paragraph" w:styleId="Titulek">
    <w:name w:val="caption"/>
    <w:aliases w:val="Titulek/caption"/>
    <w:basedOn w:val="Textprce"/>
    <w:next w:val="Textprce"/>
    <w:uiPriority w:val="35"/>
    <w:unhideWhenUsed/>
    <w:qFormat/>
    <w:rsid w:val="0002720C"/>
    <w:pPr>
      <w:spacing w:before="120" w:line="240" w:lineRule="auto"/>
      <w:jc w:val="center"/>
    </w:pPr>
    <w:rPr>
      <w:iCs/>
      <w:szCs w:val="18"/>
    </w:rPr>
  </w:style>
  <w:style w:type="paragraph" w:styleId="Obsah4">
    <w:name w:val="toc 4"/>
    <w:basedOn w:val="Normln"/>
    <w:next w:val="Normln"/>
    <w:autoRedefine/>
    <w:uiPriority w:val="39"/>
    <w:unhideWhenUsed/>
    <w:rsid w:val="00B34815"/>
    <w:pPr>
      <w:ind w:left="1418" w:right="567" w:hanging="851"/>
      <w:jc w:val="left"/>
    </w:pPr>
  </w:style>
  <w:style w:type="paragraph" w:styleId="Seznamobrzk">
    <w:name w:val="table of figures"/>
    <w:basedOn w:val="Normln"/>
    <w:next w:val="Normln"/>
    <w:uiPriority w:val="99"/>
    <w:unhideWhenUsed/>
    <w:rsid w:val="007D5E73"/>
    <w:pPr>
      <w:spacing w:before="120" w:after="120"/>
    </w:pPr>
  </w:style>
  <w:style w:type="paragraph" w:styleId="Odstavecseseznamem">
    <w:name w:val="List Paragraph"/>
    <w:basedOn w:val="Textprce"/>
    <w:uiPriority w:val="34"/>
    <w:qFormat/>
    <w:rsid w:val="00C93B39"/>
    <w:pPr>
      <w:numPr>
        <w:numId w:val="8"/>
      </w:numPr>
      <w:ind w:left="567" w:hanging="357"/>
    </w:pPr>
  </w:style>
  <w:style w:type="character" w:styleId="Nevyeenzmnka">
    <w:name w:val="Unresolved Mention"/>
    <w:basedOn w:val="Standardnpsmoodstavce"/>
    <w:uiPriority w:val="99"/>
    <w:semiHidden/>
    <w:unhideWhenUsed/>
    <w:rsid w:val="00741FA6"/>
    <w:rPr>
      <w:color w:val="605E5C"/>
      <w:shd w:val="clear" w:color="auto" w:fill="E1DFDD"/>
    </w:rPr>
  </w:style>
  <w:style w:type="character" w:styleId="Zdraznn">
    <w:name w:val="Emphasis"/>
    <w:basedOn w:val="Standardnpsmoodstavce"/>
    <w:uiPriority w:val="20"/>
    <w:qFormat/>
    <w:rsid w:val="00805D90"/>
    <w:rPr>
      <w:i/>
      <w:iCs/>
    </w:rPr>
  </w:style>
  <w:style w:type="paragraph" w:styleId="Textpoznpodarou">
    <w:name w:val="footnote text"/>
    <w:basedOn w:val="Normln"/>
    <w:link w:val="TextpoznpodarouChar"/>
    <w:uiPriority w:val="99"/>
    <w:semiHidden/>
    <w:unhideWhenUsed/>
    <w:rsid w:val="00E86802"/>
    <w:rPr>
      <w:sz w:val="20"/>
      <w:szCs w:val="20"/>
    </w:rPr>
  </w:style>
  <w:style w:type="character" w:customStyle="1" w:styleId="TextpoznpodarouChar">
    <w:name w:val="Text pozn. pod čarou Char"/>
    <w:basedOn w:val="Standardnpsmoodstavce"/>
    <w:link w:val="Textpoznpodarou"/>
    <w:uiPriority w:val="99"/>
    <w:semiHidden/>
    <w:rsid w:val="00E86802"/>
    <w:rPr>
      <w:rFonts w:ascii="Times New Roman" w:eastAsia="Times New Roman" w:hAnsi="Times New Roman" w:cs="Times New Roman"/>
      <w:sz w:val="20"/>
      <w:szCs w:val="20"/>
      <w:lang w:eastAsia="cs-CZ"/>
    </w:rPr>
  </w:style>
  <w:style w:type="character" w:styleId="Znakapoznpodarou">
    <w:name w:val="footnote reference"/>
    <w:basedOn w:val="Standardnpsmoodstavce"/>
    <w:uiPriority w:val="99"/>
    <w:semiHidden/>
    <w:unhideWhenUsed/>
    <w:rsid w:val="00E86802"/>
    <w:rPr>
      <w:vertAlign w:val="superscript"/>
    </w:rPr>
  </w:style>
  <w:style w:type="character" w:styleId="Siln">
    <w:name w:val="Strong"/>
    <w:basedOn w:val="Standardnpsmoodstavce"/>
    <w:uiPriority w:val="22"/>
    <w:qFormat/>
    <w:rsid w:val="0038413B"/>
    <w:rPr>
      <w:b/>
      <w:bCs/>
    </w:rPr>
  </w:style>
  <w:style w:type="paragraph" w:styleId="Normlnweb">
    <w:name w:val="Normal (Web)"/>
    <w:basedOn w:val="Normln"/>
    <w:uiPriority w:val="99"/>
    <w:semiHidden/>
    <w:unhideWhenUsed/>
    <w:rsid w:val="00B85691"/>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69809">
      <w:bodyDiv w:val="1"/>
      <w:marLeft w:val="0"/>
      <w:marRight w:val="0"/>
      <w:marTop w:val="0"/>
      <w:marBottom w:val="0"/>
      <w:divBdr>
        <w:top w:val="none" w:sz="0" w:space="0" w:color="auto"/>
        <w:left w:val="none" w:sz="0" w:space="0" w:color="auto"/>
        <w:bottom w:val="none" w:sz="0" w:space="0" w:color="auto"/>
        <w:right w:val="none" w:sz="0" w:space="0" w:color="auto"/>
      </w:divBdr>
    </w:div>
    <w:div w:id="753630147">
      <w:bodyDiv w:val="1"/>
      <w:marLeft w:val="0"/>
      <w:marRight w:val="0"/>
      <w:marTop w:val="0"/>
      <w:marBottom w:val="0"/>
      <w:divBdr>
        <w:top w:val="none" w:sz="0" w:space="0" w:color="auto"/>
        <w:left w:val="none" w:sz="0" w:space="0" w:color="auto"/>
        <w:bottom w:val="none" w:sz="0" w:space="0" w:color="auto"/>
        <w:right w:val="none" w:sz="0" w:space="0" w:color="auto"/>
      </w:divBdr>
    </w:div>
    <w:div w:id="1316377060">
      <w:bodyDiv w:val="1"/>
      <w:marLeft w:val="0"/>
      <w:marRight w:val="0"/>
      <w:marTop w:val="0"/>
      <w:marBottom w:val="0"/>
      <w:divBdr>
        <w:top w:val="none" w:sz="0" w:space="0" w:color="auto"/>
        <w:left w:val="none" w:sz="0" w:space="0" w:color="auto"/>
        <w:bottom w:val="none" w:sz="0" w:space="0" w:color="auto"/>
        <w:right w:val="none" w:sz="0" w:space="0" w:color="auto"/>
      </w:divBdr>
    </w:div>
    <w:div w:id="1397439055">
      <w:bodyDiv w:val="1"/>
      <w:marLeft w:val="0"/>
      <w:marRight w:val="0"/>
      <w:marTop w:val="0"/>
      <w:marBottom w:val="0"/>
      <w:divBdr>
        <w:top w:val="none" w:sz="0" w:space="0" w:color="auto"/>
        <w:left w:val="none" w:sz="0" w:space="0" w:color="auto"/>
        <w:bottom w:val="none" w:sz="0" w:space="0" w:color="auto"/>
        <w:right w:val="none" w:sz="0" w:space="0" w:color="auto"/>
      </w:divBdr>
    </w:div>
    <w:div w:id="1940483699">
      <w:bodyDiv w:val="1"/>
      <w:marLeft w:val="0"/>
      <w:marRight w:val="0"/>
      <w:marTop w:val="0"/>
      <w:marBottom w:val="0"/>
      <w:divBdr>
        <w:top w:val="none" w:sz="0" w:space="0" w:color="auto"/>
        <w:left w:val="none" w:sz="0" w:space="0" w:color="auto"/>
        <w:bottom w:val="none" w:sz="0" w:space="0" w:color="auto"/>
        <w:right w:val="none" w:sz="0" w:space="0" w:color="auto"/>
      </w:divBdr>
    </w:div>
    <w:div w:id="1997684400">
      <w:bodyDiv w:val="1"/>
      <w:marLeft w:val="0"/>
      <w:marRight w:val="0"/>
      <w:marTop w:val="0"/>
      <w:marBottom w:val="0"/>
      <w:divBdr>
        <w:top w:val="none" w:sz="0" w:space="0" w:color="auto"/>
        <w:left w:val="none" w:sz="0" w:space="0" w:color="auto"/>
        <w:bottom w:val="none" w:sz="0" w:space="0" w:color="auto"/>
        <w:right w:val="none" w:sz="0" w:space="0" w:color="auto"/>
      </w:divBdr>
    </w:div>
    <w:div w:id="210364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3390/machines10030183"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binova\Documents\Vlastn&#237;%20&#353;ablony%20Office\sablona_UT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DC89FACADD4BA89D3E4C0BA94C80B2"/>
        <w:category>
          <w:name w:val="Obecné"/>
          <w:gallery w:val="placeholder"/>
        </w:category>
        <w:types>
          <w:type w:val="bbPlcHdr"/>
        </w:types>
        <w:behaviors>
          <w:behavior w:val="content"/>
        </w:behaviors>
        <w:guid w:val="{AA79064D-52E1-4561-B719-DA5C83E8FD17}"/>
      </w:docPartPr>
      <w:docPartBody>
        <w:p w:rsidR="005D6630" w:rsidRDefault="00DB76E3" w:rsidP="00DB76E3">
          <w:pPr>
            <w:pStyle w:val="B6DC89FACADD4BA89D3E4C0BA94C80B210"/>
          </w:pPr>
          <w:r w:rsidRPr="00F276DB">
            <w:rPr>
              <w:rStyle w:val="Zstupntext"/>
              <w:rFonts w:ascii="Arial Narrow" w:eastAsiaTheme="minorHAnsi" w:hAnsi="Arial Narrow"/>
              <w:sz w:val="32"/>
            </w:rPr>
            <w:t>Zvolte</w:t>
          </w:r>
          <w:r>
            <w:rPr>
              <w:rStyle w:val="Zstupntext"/>
              <w:rFonts w:ascii="Arial Narrow" w:eastAsiaTheme="minorHAnsi" w:hAnsi="Arial Narrow"/>
              <w:sz w:val="32"/>
            </w:rPr>
            <w:t xml:space="preserve"> ze seznamu</w:t>
          </w:r>
          <w:r w:rsidRPr="00F276DB">
            <w:rPr>
              <w:rStyle w:val="Zstupntext"/>
              <w:rFonts w:ascii="Arial Narrow" w:eastAsiaTheme="minorHAnsi" w:hAnsi="Arial Narrow"/>
              <w:sz w:val="32"/>
            </w:rPr>
            <w:t xml:space="preserve"> typ práce</w:t>
          </w:r>
        </w:p>
      </w:docPartBody>
    </w:docPart>
    <w:docPart>
      <w:docPartPr>
        <w:name w:val="DA6E2F08EA564A8AA93A0A4C06389FA0"/>
        <w:category>
          <w:name w:val="Obecné"/>
          <w:gallery w:val="placeholder"/>
        </w:category>
        <w:types>
          <w:type w:val="bbPlcHdr"/>
        </w:types>
        <w:behaviors>
          <w:behavior w:val="content"/>
        </w:behaviors>
        <w:guid w:val="{F29B94C5-8068-4513-A2E4-DBF8BFF1AAAA}"/>
      </w:docPartPr>
      <w:docPartBody>
        <w:p w:rsidR="005D6630" w:rsidRDefault="00DB76E3" w:rsidP="00DB76E3">
          <w:pPr>
            <w:pStyle w:val="DA6E2F08EA564A8AA93A0A4C06389FA06"/>
          </w:pPr>
          <w:r w:rsidRPr="0056551F">
            <w:rPr>
              <w:rStyle w:val="Zstupntext"/>
              <w:rFonts w:ascii="Arial Narrow" w:eastAsiaTheme="minorHAnsi" w:hAnsi="Arial Narrow"/>
              <w:sz w:val="32"/>
            </w:rPr>
            <w:t>20XX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Narrow">
    <w:altName w:val="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897"/>
    <w:rsid w:val="000A0A36"/>
    <w:rsid w:val="002A4983"/>
    <w:rsid w:val="0032307B"/>
    <w:rsid w:val="003B643E"/>
    <w:rsid w:val="004B4C78"/>
    <w:rsid w:val="005A3897"/>
    <w:rsid w:val="005D6630"/>
    <w:rsid w:val="005E17E5"/>
    <w:rsid w:val="00A34839"/>
    <w:rsid w:val="00B645F6"/>
    <w:rsid w:val="00CA653D"/>
    <w:rsid w:val="00DB7434"/>
    <w:rsid w:val="00DB76E3"/>
    <w:rsid w:val="00DF76D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DB76E3"/>
    <w:rPr>
      <w:color w:val="808080"/>
    </w:rPr>
  </w:style>
  <w:style w:type="paragraph" w:customStyle="1" w:styleId="B6DC89FACADD4BA89D3E4C0BA94C80B210">
    <w:name w:val="B6DC89FACADD4BA89D3E4C0BA94C80B210"/>
    <w:rsid w:val="00DB76E3"/>
    <w:pPr>
      <w:spacing w:after="0" w:line="240" w:lineRule="auto"/>
      <w:jc w:val="both"/>
    </w:pPr>
    <w:rPr>
      <w:rFonts w:ascii="Times New Roman" w:eastAsia="Times New Roman" w:hAnsi="Times New Roman" w:cs="Times New Roman"/>
      <w:sz w:val="24"/>
      <w:szCs w:val="24"/>
    </w:rPr>
  </w:style>
  <w:style w:type="paragraph" w:customStyle="1" w:styleId="DA6E2F08EA564A8AA93A0A4C06389FA06">
    <w:name w:val="DA6E2F08EA564A8AA93A0A4C06389FA06"/>
    <w:rsid w:val="00DB76E3"/>
    <w:pPr>
      <w:spacing w:after="0" w:line="24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B2579-A61C-4656-9C9D-42420716C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sablona_UTB</Template>
  <TotalTime>362</TotalTime>
  <Pages>34</Pages>
  <Words>5089</Words>
  <Characters>30031</Characters>
  <Application>Microsoft Office Word</Application>
  <DocSecurity>0</DocSecurity>
  <Lines>250</Lines>
  <Paragraphs>70</Paragraphs>
  <ScaleCrop>false</ScaleCrop>
  <HeadingPairs>
    <vt:vector size="2" baseType="variant">
      <vt:variant>
        <vt:lpstr>Název</vt:lpstr>
      </vt:variant>
      <vt:variant>
        <vt:i4>1</vt:i4>
      </vt:variant>
    </vt:vector>
  </HeadingPairs>
  <TitlesOfParts>
    <vt:vector size="1" baseType="lpstr">
      <vt:lpstr>Šablona -- Závěrečná práce</vt:lpstr>
    </vt:vector>
  </TitlesOfParts>
  <Company>K.UTB Zlín</Company>
  <LinksUpToDate>false</LinksUpToDate>
  <CharactersWithSpaces>35050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Závěrečná práce</dc:title>
  <dc:subject/>
  <dc:creator>Světlana Hrabinová</dc:creator>
  <cp:keywords/>
  <dc:description/>
  <cp:lastModifiedBy>Jaroslav Janků</cp:lastModifiedBy>
  <cp:revision>3</cp:revision>
  <cp:lastPrinted>2019-10-24T12:43:00Z</cp:lastPrinted>
  <dcterms:created xsi:type="dcterms:W3CDTF">2024-03-10T12:52:00Z</dcterms:created>
  <dcterms:modified xsi:type="dcterms:W3CDTF">2024-03-10T18:54:00Z</dcterms:modified>
</cp:coreProperties>
</file>